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escolme virtual plantilla-58" recolor="t" type="frame"/>
    </v:background>
  </w:background>
  <w:body>
    <w:p w14:paraId="1DEDEF95" w14:textId="77777777" w:rsidR="00965C5D" w:rsidRDefault="00965C5D" w:rsidP="00965C5D">
      <w:pPr>
        <w:rPr>
          <w:rFonts w:ascii="Verdana" w:hAnsi="Verdana" w:cs="Arial"/>
        </w:rPr>
      </w:pPr>
    </w:p>
    <w:p w14:paraId="4C0CE073" w14:textId="77777777" w:rsidR="00924725" w:rsidRDefault="00924725" w:rsidP="00965C5D">
      <w:pPr>
        <w:rPr>
          <w:rFonts w:ascii="Verdana" w:hAnsi="Verdana" w:cs="Arial"/>
        </w:rPr>
      </w:pPr>
    </w:p>
    <w:p w14:paraId="250B73E5" w14:textId="77777777" w:rsidR="00924725" w:rsidRPr="00352458" w:rsidRDefault="00924725" w:rsidP="00965C5D">
      <w:pPr>
        <w:rPr>
          <w:rFonts w:ascii="Arial" w:hAnsi="Arial" w:cs="Arial"/>
          <w:sz w:val="22"/>
          <w:szCs w:val="22"/>
        </w:rPr>
      </w:pPr>
    </w:p>
    <w:p w14:paraId="50380871" w14:textId="33404116" w:rsidR="009D2AEC" w:rsidRPr="00352458" w:rsidRDefault="009D2AEC" w:rsidP="009D2AEC">
      <w:pPr>
        <w:rPr>
          <w:rFonts w:ascii="Arial" w:hAnsi="Arial" w:cs="Arial"/>
          <w:b/>
          <w:sz w:val="22"/>
          <w:szCs w:val="22"/>
        </w:rPr>
      </w:pPr>
      <w:r w:rsidRPr="00352458">
        <w:rPr>
          <w:rFonts w:ascii="Arial" w:hAnsi="Arial" w:cs="Arial"/>
          <w:b/>
          <w:sz w:val="22"/>
          <w:szCs w:val="22"/>
        </w:rPr>
        <w:t xml:space="preserve">Nombre de la Actividad: </w:t>
      </w:r>
      <w:r w:rsidR="00E122ED" w:rsidRPr="00352458">
        <w:rPr>
          <w:rFonts w:ascii="Arial" w:hAnsi="Arial" w:cs="Arial"/>
          <w:b/>
          <w:sz w:val="22"/>
          <w:szCs w:val="22"/>
        </w:rPr>
        <w:t>Límites y Continuidad</w:t>
      </w:r>
    </w:p>
    <w:p w14:paraId="10A8C307" w14:textId="77777777" w:rsidR="009D2AEC" w:rsidRPr="00352458" w:rsidRDefault="009D2AEC" w:rsidP="009D2AEC">
      <w:pPr>
        <w:rPr>
          <w:rFonts w:ascii="Arial" w:hAnsi="Arial" w:cs="Arial"/>
          <w:sz w:val="22"/>
          <w:szCs w:val="22"/>
        </w:rPr>
      </w:pPr>
    </w:p>
    <w:p w14:paraId="354E8D34" w14:textId="7FF207D5" w:rsidR="009D2AEC" w:rsidRPr="00352458" w:rsidRDefault="009D2AEC" w:rsidP="009D2AEC">
      <w:pPr>
        <w:spacing w:after="200"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352458">
        <w:rPr>
          <w:rFonts w:ascii="Arial" w:hAnsi="Arial" w:cs="Arial"/>
          <w:b/>
          <w:spacing w:val="-1"/>
          <w:sz w:val="22"/>
          <w:szCs w:val="22"/>
          <w:lang w:val="es-CO"/>
        </w:rPr>
        <w:t>Objetivo</w:t>
      </w:r>
      <w:r w:rsidR="00F236D6" w:rsidRPr="00352458">
        <w:rPr>
          <w:rFonts w:ascii="Arial" w:hAnsi="Arial" w:cs="Arial"/>
          <w:b/>
          <w:spacing w:val="-1"/>
          <w:sz w:val="22"/>
          <w:szCs w:val="22"/>
          <w:lang w:val="es-CO"/>
        </w:rPr>
        <w:t>s</w:t>
      </w:r>
      <w:r w:rsidRPr="00352458">
        <w:rPr>
          <w:rFonts w:ascii="Arial" w:hAnsi="Arial" w:cs="Arial"/>
          <w:spacing w:val="-1"/>
          <w:sz w:val="22"/>
          <w:szCs w:val="22"/>
          <w:lang w:val="es-CO"/>
        </w:rPr>
        <w:t>:</w:t>
      </w:r>
      <w:r w:rsidRPr="00352458">
        <w:rPr>
          <w:rFonts w:ascii="Arial" w:hAnsi="Arial" w:cs="Arial"/>
          <w:spacing w:val="41"/>
          <w:sz w:val="22"/>
          <w:szCs w:val="22"/>
          <w:lang w:val="es-CO"/>
        </w:rPr>
        <w:t xml:space="preserve"> </w:t>
      </w:r>
    </w:p>
    <w:p w14:paraId="218BDD6F" w14:textId="7758F5B3" w:rsidR="009D2AEC" w:rsidRPr="00352458" w:rsidRDefault="00A21F5E" w:rsidP="009D2AEC">
      <w:pPr>
        <w:numPr>
          <w:ilvl w:val="0"/>
          <w:numId w:val="2"/>
        </w:numPr>
        <w:spacing w:after="200" w:line="360" w:lineRule="auto"/>
        <w:ind w:left="284" w:hanging="284"/>
        <w:contextualSpacing/>
        <w:jc w:val="both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352458">
        <w:rPr>
          <w:rFonts w:ascii="Arial" w:eastAsia="Times New Roman" w:hAnsi="Arial" w:cs="Arial"/>
          <w:sz w:val="22"/>
          <w:szCs w:val="22"/>
          <w:lang w:val="es-ES"/>
        </w:rPr>
        <w:t xml:space="preserve">Comprende el concepto de límite y lo aplica en la solución de </w:t>
      </w:r>
      <w:r w:rsidR="00D02AF6" w:rsidRPr="00352458">
        <w:rPr>
          <w:rFonts w:ascii="Arial" w:eastAsia="Times New Roman" w:hAnsi="Arial" w:cs="Arial"/>
          <w:sz w:val="22"/>
          <w:szCs w:val="22"/>
          <w:lang w:val="es-ES"/>
        </w:rPr>
        <w:t>problemas</w:t>
      </w:r>
      <w:r w:rsidR="00F236D6" w:rsidRPr="00352458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14:paraId="2AD6D1FC" w14:textId="581A54D5" w:rsidR="00F236D6" w:rsidRPr="00352458" w:rsidRDefault="00F236D6" w:rsidP="009D2AEC">
      <w:pPr>
        <w:numPr>
          <w:ilvl w:val="0"/>
          <w:numId w:val="2"/>
        </w:numPr>
        <w:spacing w:after="200" w:line="360" w:lineRule="auto"/>
        <w:ind w:left="284" w:hanging="284"/>
        <w:contextualSpacing/>
        <w:jc w:val="both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352458">
        <w:rPr>
          <w:rFonts w:ascii="Arial" w:eastAsia="Times New Roman" w:hAnsi="Arial" w:cs="Arial"/>
          <w:sz w:val="22"/>
          <w:szCs w:val="22"/>
          <w:lang w:val="es-ES"/>
        </w:rPr>
        <w:t xml:space="preserve">Calcula el límite de una función en un punto y elimina su indeterminación de ser </w:t>
      </w:r>
      <w:r w:rsidR="00F26005" w:rsidRPr="00352458">
        <w:rPr>
          <w:rFonts w:ascii="Arial" w:eastAsia="Times New Roman" w:hAnsi="Arial" w:cs="Arial"/>
          <w:sz w:val="22"/>
          <w:szCs w:val="22"/>
          <w:lang w:val="es-ES"/>
        </w:rPr>
        <w:t>necesario</w:t>
      </w:r>
      <w:r w:rsidRPr="00352458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14:paraId="27CBC20B" w14:textId="5C123A8D" w:rsidR="00F236D6" w:rsidRPr="00352458" w:rsidRDefault="00F236D6" w:rsidP="009D2AEC">
      <w:pPr>
        <w:numPr>
          <w:ilvl w:val="0"/>
          <w:numId w:val="2"/>
        </w:numPr>
        <w:spacing w:after="200" w:line="360" w:lineRule="auto"/>
        <w:ind w:left="284" w:hanging="284"/>
        <w:contextualSpacing/>
        <w:jc w:val="both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352458">
        <w:rPr>
          <w:rFonts w:ascii="Arial" w:eastAsia="Times New Roman" w:hAnsi="Arial" w:cs="Arial"/>
          <w:sz w:val="22"/>
          <w:szCs w:val="22"/>
          <w:lang w:val="es-ES"/>
        </w:rPr>
        <w:t>Determina cuando una función es o no continua en un punto.</w:t>
      </w:r>
    </w:p>
    <w:p w14:paraId="0DBAA120" w14:textId="77777777" w:rsidR="009D2AEC" w:rsidRPr="00352458" w:rsidRDefault="009D2AEC" w:rsidP="009D2AEC">
      <w:pPr>
        <w:rPr>
          <w:rFonts w:ascii="Arial" w:eastAsia="Arial" w:hAnsi="Arial" w:cs="Arial"/>
          <w:b/>
          <w:sz w:val="22"/>
          <w:szCs w:val="22"/>
          <w:lang w:val="es-CO"/>
        </w:rPr>
      </w:pPr>
    </w:p>
    <w:p w14:paraId="4BC40C23" w14:textId="77777777" w:rsidR="009D2AEC" w:rsidRPr="00352458" w:rsidRDefault="009D2AEC" w:rsidP="009D2AEC">
      <w:pPr>
        <w:rPr>
          <w:rFonts w:ascii="Arial" w:eastAsia="Arial" w:hAnsi="Arial" w:cs="Arial"/>
          <w:b/>
          <w:sz w:val="22"/>
          <w:szCs w:val="22"/>
          <w:lang w:val="es-CO"/>
        </w:rPr>
      </w:pPr>
      <w:r w:rsidRPr="00352458">
        <w:rPr>
          <w:rFonts w:ascii="Arial" w:eastAsia="Arial" w:hAnsi="Arial" w:cs="Arial"/>
          <w:b/>
          <w:sz w:val="22"/>
          <w:szCs w:val="22"/>
          <w:lang w:val="es-CO"/>
        </w:rPr>
        <w:t xml:space="preserve">Instrucciones </w:t>
      </w:r>
    </w:p>
    <w:p w14:paraId="3B126771" w14:textId="77777777" w:rsidR="009D2AEC" w:rsidRPr="00352458" w:rsidRDefault="009D2AEC" w:rsidP="009D2AEC">
      <w:pPr>
        <w:rPr>
          <w:rFonts w:ascii="Arial" w:eastAsia="Arial" w:hAnsi="Arial" w:cs="Arial"/>
          <w:sz w:val="22"/>
          <w:szCs w:val="22"/>
          <w:lang w:val="es-CO"/>
        </w:rPr>
      </w:pPr>
    </w:p>
    <w:p w14:paraId="4C1733E4" w14:textId="3D6B7A3B" w:rsidR="009D2AEC" w:rsidRPr="00352458" w:rsidRDefault="009D2AEC" w:rsidP="00A21F5E">
      <w:pPr>
        <w:widowControl w:val="0"/>
        <w:ind w:left="102" w:right="115"/>
        <w:rPr>
          <w:rFonts w:ascii="Arial" w:eastAsia="Arial" w:hAnsi="Arial" w:cs="Arial"/>
          <w:sz w:val="22"/>
          <w:szCs w:val="22"/>
          <w:lang w:val="es-CO" w:eastAsia="en-US"/>
        </w:rPr>
      </w:pP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Elabore</w:t>
      </w:r>
      <w:r w:rsidRPr="00352458">
        <w:rPr>
          <w:rFonts w:ascii="Arial" w:eastAsia="Arial" w:hAnsi="Arial" w:cs="Arial"/>
          <w:spacing w:val="1"/>
          <w:sz w:val="22"/>
          <w:szCs w:val="22"/>
          <w:lang w:val="es-CO" w:eastAsia="en-US"/>
        </w:rPr>
        <w:t xml:space="preserve"> </w:t>
      </w:r>
      <w:r w:rsidR="00B71972" w:rsidRPr="00352458">
        <w:rPr>
          <w:rFonts w:ascii="Arial" w:eastAsia="Arial" w:hAnsi="Arial" w:cs="Arial"/>
          <w:sz w:val="22"/>
          <w:szCs w:val="22"/>
          <w:lang w:val="es-CO" w:eastAsia="en-US"/>
        </w:rPr>
        <w:t xml:space="preserve">de </w:t>
      </w:r>
      <w:r w:rsidR="00B71972"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acuerdo</w:t>
      </w:r>
      <w:r w:rsidR="00B71972" w:rsidRPr="00352458">
        <w:rPr>
          <w:rFonts w:ascii="Arial" w:eastAsia="Arial" w:hAnsi="Arial" w:cs="Arial"/>
          <w:spacing w:val="2"/>
          <w:sz w:val="22"/>
          <w:szCs w:val="22"/>
          <w:lang w:val="es-CO" w:eastAsia="en-US"/>
        </w:rPr>
        <w:t xml:space="preserve"> </w:t>
      </w:r>
      <w:r w:rsidR="00B71972" w:rsidRPr="00352458">
        <w:rPr>
          <w:rFonts w:ascii="Arial" w:eastAsia="Arial" w:hAnsi="Arial" w:cs="Arial"/>
          <w:sz w:val="22"/>
          <w:szCs w:val="22"/>
          <w:lang w:val="es-CO" w:eastAsia="en-US"/>
        </w:rPr>
        <w:t>con</w:t>
      </w:r>
      <w:r w:rsidRPr="00352458">
        <w:rPr>
          <w:rFonts w:ascii="Arial" w:eastAsia="Arial" w:hAnsi="Arial" w:cs="Arial"/>
          <w:spacing w:val="2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cada</w:t>
      </w:r>
      <w:r w:rsidRPr="00352458">
        <w:rPr>
          <w:rFonts w:ascii="Arial" w:eastAsia="Arial" w:hAnsi="Arial" w:cs="Arial"/>
          <w:spacing w:val="-3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z w:val="22"/>
          <w:szCs w:val="22"/>
          <w:lang w:val="es-CO" w:eastAsia="en-US"/>
        </w:rPr>
        <w:t>numeral</w:t>
      </w:r>
      <w:r w:rsidRPr="00352458">
        <w:rPr>
          <w:rFonts w:ascii="Arial" w:eastAsia="Arial" w:hAnsi="Arial" w:cs="Arial"/>
          <w:spacing w:val="1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los ejercicios.</w:t>
      </w:r>
      <w:r w:rsidRPr="00352458">
        <w:rPr>
          <w:rFonts w:ascii="Arial" w:eastAsia="Arial" w:hAnsi="Arial" w:cs="Arial"/>
          <w:spacing w:val="3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z w:val="22"/>
          <w:szCs w:val="22"/>
          <w:lang w:val="es-CO" w:eastAsia="en-US"/>
        </w:rPr>
        <w:t>La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 xml:space="preserve"> actividad</w:t>
      </w:r>
      <w:r w:rsidRPr="00352458">
        <w:rPr>
          <w:rFonts w:ascii="Arial" w:eastAsia="Arial" w:hAnsi="Arial" w:cs="Arial"/>
          <w:spacing w:val="61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z w:val="22"/>
          <w:szCs w:val="22"/>
          <w:lang w:val="es-CO" w:eastAsia="en-US"/>
        </w:rPr>
        <w:t>se</w:t>
      </w:r>
      <w:r w:rsidRPr="00352458">
        <w:rPr>
          <w:rFonts w:ascii="Arial" w:eastAsia="Arial" w:hAnsi="Arial" w:cs="Arial"/>
          <w:spacing w:val="9"/>
          <w:sz w:val="22"/>
          <w:szCs w:val="22"/>
          <w:lang w:val="es-CO" w:eastAsia="en-US"/>
        </w:rPr>
        <w:t xml:space="preserve"> </w:t>
      </w:r>
      <w:r w:rsidR="00A21F5E"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debe</w:t>
      </w:r>
      <w:r w:rsidRPr="00352458">
        <w:rPr>
          <w:rFonts w:ascii="Arial" w:eastAsia="Arial" w:hAnsi="Arial" w:cs="Arial"/>
          <w:spacing w:val="8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entregar</w:t>
      </w:r>
      <w:r w:rsidRPr="00352458">
        <w:rPr>
          <w:rFonts w:ascii="Arial" w:eastAsia="Arial" w:hAnsi="Arial" w:cs="Arial"/>
          <w:spacing w:val="7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en</w:t>
      </w:r>
      <w:r w:rsidRPr="00352458">
        <w:rPr>
          <w:rFonts w:ascii="Arial" w:eastAsia="Arial" w:hAnsi="Arial" w:cs="Arial"/>
          <w:spacing w:val="7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formato</w:t>
      </w:r>
      <w:r w:rsidRPr="00352458">
        <w:rPr>
          <w:rFonts w:ascii="Arial" w:eastAsia="Arial" w:hAnsi="Arial" w:cs="Arial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spacing w:val="12"/>
          <w:sz w:val="22"/>
          <w:szCs w:val="22"/>
          <w:lang w:val="es-CO" w:eastAsia="en-US"/>
        </w:rPr>
        <w:t>PDF</w:t>
      </w:r>
      <w:r w:rsidRPr="00352458">
        <w:rPr>
          <w:rFonts w:ascii="Arial" w:eastAsia="Arial" w:hAnsi="Arial" w:cs="Arial"/>
          <w:spacing w:val="-1"/>
          <w:sz w:val="22"/>
          <w:szCs w:val="22"/>
          <w:lang w:val="es-CO" w:eastAsia="en-US"/>
        </w:rPr>
        <w:t>.</w:t>
      </w:r>
    </w:p>
    <w:p w14:paraId="312E8380" w14:textId="5BAF2D7F" w:rsidR="009D2AEC" w:rsidRPr="00352458" w:rsidRDefault="009D2AEC" w:rsidP="00A21F5E">
      <w:pPr>
        <w:widowControl w:val="0"/>
        <w:ind w:left="102"/>
        <w:jc w:val="both"/>
        <w:outlineLvl w:val="1"/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</w:pP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Para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9"/>
          <w:sz w:val="22"/>
          <w:szCs w:val="22"/>
          <w:lang w:val="es-CO" w:eastAsia="en-US"/>
        </w:rPr>
        <w:t>cada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10"/>
          <w:sz w:val="22"/>
          <w:szCs w:val="22"/>
          <w:lang w:val="es-CO" w:eastAsia="en-US"/>
        </w:rPr>
        <w:t>ejercicio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12"/>
          <w:sz w:val="22"/>
          <w:szCs w:val="22"/>
          <w:lang w:val="es-CO" w:eastAsia="en-US"/>
        </w:rPr>
        <w:t>debe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13"/>
          <w:sz w:val="22"/>
          <w:szCs w:val="22"/>
          <w:lang w:val="es-CO" w:eastAsia="en-US"/>
        </w:rPr>
        <w:t>justificar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12"/>
          <w:sz w:val="22"/>
          <w:szCs w:val="22"/>
          <w:lang w:val="es-CO" w:eastAsia="en-US"/>
        </w:rPr>
        <w:t>su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respuesta,</w:t>
      </w:r>
      <w:r w:rsidRPr="00352458">
        <w:rPr>
          <w:rFonts w:ascii="Arial" w:eastAsia="Arial" w:hAnsi="Arial" w:cs="Arial"/>
          <w:b/>
          <w:bCs/>
          <w:spacing w:val="11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es</w:t>
      </w:r>
      <w:r w:rsidRPr="00352458">
        <w:rPr>
          <w:rFonts w:ascii="Arial" w:eastAsia="Arial" w:hAnsi="Arial" w:cs="Arial"/>
          <w:b/>
          <w:bCs/>
          <w:spacing w:val="12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decir</w:t>
      </w:r>
      <w:r w:rsidRPr="00352458">
        <w:rPr>
          <w:rFonts w:ascii="Arial" w:eastAsia="Arial" w:hAnsi="Arial" w:cs="Arial"/>
          <w:b/>
          <w:bCs/>
          <w:spacing w:val="9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mostrar</w:t>
      </w:r>
      <w:r w:rsidRPr="00352458">
        <w:rPr>
          <w:rFonts w:ascii="Arial" w:eastAsia="Arial" w:hAnsi="Arial" w:cs="Arial"/>
          <w:b/>
          <w:bCs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el</w:t>
      </w:r>
      <w:r w:rsidRPr="00352458">
        <w:rPr>
          <w:rFonts w:ascii="Arial" w:eastAsia="Arial" w:hAnsi="Arial" w:cs="Arial"/>
          <w:b/>
          <w:bCs/>
          <w:spacing w:val="63"/>
          <w:w w:val="99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procedimiento.</w:t>
      </w:r>
      <w:r w:rsidR="00F64A71"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 xml:space="preserve"> </w:t>
      </w: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Si tiene dudas consulte los video tutoriales y el tutor.</w:t>
      </w:r>
    </w:p>
    <w:p w14:paraId="60779EE3" w14:textId="77777777" w:rsidR="00BF342B" w:rsidRPr="00352458" w:rsidRDefault="00BF342B" w:rsidP="009D2AEC">
      <w:pPr>
        <w:widowControl w:val="0"/>
        <w:ind w:left="102"/>
        <w:outlineLvl w:val="1"/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</w:pPr>
    </w:p>
    <w:p w14:paraId="68175F0D" w14:textId="77777777" w:rsidR="00BF342B" w:rsidRPr="00352458" w:rsidRDefault="00BF342B" w:rsidP="00BF342B">
      <w:pPr>
        <w:widowControl w:val="0"/>
        <w:ind w:left="102"/>
        <w:jc w:val="center"/>
        <w:outlineLvl w:val="1"/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</w:pPr>
    </w:p>
    <w:p w14:paraId="63A667D6" w14:textId="77777777" w:rsidR="00FB3142" w:rsidRPr="00352458" w:rsidRDefault="00BF342B" w:rsidP="00BF342B">
      <w:pPr>
        <w:widowControl w:val="0"/>
        <w:ind w:left="102"/>
        <w:jc w:val="center"/>
        <w:outlineLvl w:val="1"/>
        <w:rPr>
          <w:rFonts w:ascii="Arial" w:eastAsia="Arial" w:hAnsi="Arial" w:cs="Arial"/>
          <w:sz w:val="22"/>
          <w:szCs w:val="22"/>
          <w:lang w:val="es-CO" w:eastAsia="en-US"/>
        </w:rPr>
      </w:pPr>
      <w:r w:rsidRPr="00352458">
        <w:rPr>
          <w:rFonts w:ascii="Arial" w:eastAsia="Arial" w:hAnsi="Arial" w:cs="Arial"/>
          <w:b/>
          <w:bCs/>
          <w:spacing w:val="-1"/>
          <w:sz w:val="22"/>
          <w:szCs w:val="22"/>
          <w:lang w:val="es-CO" w:eastAsia="en-US"/>
        </w:rPr>
        <w:t>PROBLEMAS</w:t>
      </w:r>
    </w:p>
    <w:p w14:paraId="01EA6F16" w14:textId="77777777" w:rsidR="009D2AEC" w:rsidRPr="00352458" w:rsidRDefault="009D2AEC">
      <w:pPr>
        <w:rPr>
          <w:rFonts w:ascii="Arial" w:hAnsi="Arial" w:cs="Arial"/>
          <w:b/>
          <w:sz w:val="22"/>
          <w:szCs w:val="22"/>
        </w:rPr>
      </w:pPr>
    </w:p>
    <w:p w14:paraId="36DACB1D" w14:textId="0380026E" w:rsidR="009D2AEC" w:rsidRPr="00352458" w:rsidRDefault="00A86954" w:rsidP="009A5CDF">
      <w:pPr>
        <w:ind w:firstLine="102"/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b/>
          <w:bCs/>
          <w:sz w:val="22"/>
          <w:szCs w:val="22"/>
        </w:rPr>
        <w:t xml:space="preserve">(Valor 10) </w:t>
      </w:r>
      <w:r w:rsidR="009A5CDF" w:rsidRPr="00352458">
        <w:rPr>
          <w:rFonts w:ascii="Arial" w:hAnsi="Arial" w:cs="Arial"/>
          <w:sz w:val="22"/>
          <w:szCs w:val="22"/>
        </w:rPr>
        <w:t>En los numerales del 1 al</w:t>
      </w:r>
      <w:r w:rsidR="00890FA8" w:rsidRPr="00352458">
        <w:rPr>
          <w:rFonts w:ascii="Arial" w:hAnsi="Arial" w:cs="Arial"/>
          <w:sz w:val="22"/>
          <w:szCs w:val="22"/>
        </w:rPr>
        <w:t xml:space="preserve"> 3</w:t>
      </w:r>
      <w:r w:rsidR="009A5CDF" w:rsidRPr="00352458">
        <w:rPr>
          <w:rFonts w:ascii="Arial" w:hAnsi="Arial" w:cs="Arial"/>
          <w:sz w:val="22"/>
          <w:szCs w:val="22"/>
        </w:rPr>
        <w:t xml:space="preserve"> seleccionar la respuesta correcta.</w:t>
      </w:r>
    </w:p>
    <w:p w14:paraId="178443D5" w14:textId="6DD210EB" w:rsidR="009A5CDF" w:rsidRPr="00352458" w:rsidRDefault="009B05B5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82590B" wp14:editId="55238293">
            <wp:simplePos x="0" y="0"/>
            <wp:positionH relativeFrom="column">
              <wp:posOffset>3280410</wp:posOffset>
            </wp:positionH>
            <wp:positionV relativeFrom="paragraph">
              <wp:posOffset>43179</wp:posOffset>
            </wp:positionV>
            <wp:extent cx="1533525" cy="1590675"/>
            <wp:effectExtent l="0" t="0" r="9525" b="9525"/>
            <wp:wrapNone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 rotWithShape="1">
                    <a:blip r:embed="rId9"/>
                    <a:srcRect r="1829" b="1182"/>
                    <a:stretch/>
                  </pic:blipFill>
                  <pic:spPr bwMode="auto">
                    <a:xfrm>
                      <a:off x="0" y="0"/>
                      <a:ext cx="15335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6B92F" w14:textId="2CBB23B7" w:rsidR="009A5CDF" w:rsidRPr="00352458" w:rsidRDefault="009A5CDF" w:rsidP="009A5CD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 xml:space="preserve">Dada la gráfica de 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</m:t>
        </m:r>
      </m:oMath>
      <w:r w:rsidRPr="00352458">
        <w:rPr>
          <w:rFonts w:ascii="Arial" w:hAnsi="Arial" w:cs="Arial"/>
          <w:sz w:val="22"/>
          <w:szCs w:val="22"/>
        </w:rPr>
        <w:t xml:space="preserve">la </w:t>
      </w:r>
      <w:r w:rsidRPr="00352458">
        <w:rPr>
          <w:rFonts w:ascii="Arial" w:hAnsi="Arial" w:cs="Arial"/>
          <w:sz w:val="22"/>
          <w:szCs w:val="22"/>
          <w:u w:val="single"/>
        </w:rPr>
        <w:t>única</w:t>
      </w:r>
      <w:r w:rsidR="00190B6F">
        <w:rPr>
          <w:rFonts w:ascii="Arial" w:hAnsi="Arial" w:cs="Arial"/>
          <w:sz w:val="22"/>
          <w:szCs w:val="22"/>
        </w:rPr>
        <w:t xml:space="preserve"> falsa</w:t>
      </w:r>
      <w:r w:rsidRPr="00352458">
        <w:rPr>
          <w:rFonts w:ascii="Arial" w:hAnsi="Arial" w:cs="Arial"/>
          <w:sz w:val="22"/>
          <w:szCs w:val="22"/>
        </w:rPr>
        <w:t xml:space="preserve"> es</w:t>
      </w:r>
    </w:p>
    <w:p w14:paraId="29B55EF5" w14:textId="6AEB0DB3" w:rsidR="00F26005" w:rsidRPr="00352458" w:rsidRDefault="00F26005" w:rsidP="00F26005">
      <w:pPr>
        <w:pStyle w:val="Prrafodelista"/>
        <w:rPr>
          <w:rFonts w:ascii="Arial" w:hAnsi="Arial" w:cs="Arial"/>
          <w:sz w:val="22"/>
          <w:szCs w:val="22"/>
        </w:rPr>
      </w:pPr>
    </w:p>
    <w:p w14:paraId="412B072E" w14:textId="7AE8CB84" w:rsidR="009A5CDF" w:rsidRPr="00352458" w:rsidRDefault="009A5CDF" w:rsidP="009A5CDF">
      <w:pPr>
        <w:jc w:val="center"/>
        <w:rPr>
          <w:rFonts w:ascii="Arial" w:hAnsi="Arial" w:cs="Arial"/>
          <w:noProof/>
          <w:sz w:val="22"/>
          <w:szCs w:val="22"/>
          <w:lang w:eastAsia="es-CO"/>
        </w:rPr>
      </w:pPr>
    </w:p>
    <w:p w14:paraId="2ABF5803" w14:textId="01CA6942" w:rsidR="009A5CDF" w:rsidRPr="00352458" w:rsidRDefault="009A5CDF" w:rsidP="009A5CDF">
      <w:pPr>
        <w:pStyle w:val="Prrafodelista"/>
        <w:numPr>
          <w:ilvl w:val="2"/>
          <w:numId w:val="7"/>
        </w:numPr>
        <w:ind w:left="851" w:hanging="284"/>
        <w:rPr>
          <w:rFonts w:ascii="Arial" w:hAnsi="Arial" w:cs="Arial"/>
          <w:noProof/>
          <w:sz w:val="22"/>
          <w:szCs w:val="22"/>
        </w:rPr>
      </w:pPr>
      <m:oMath>
        <m:r>
          <w:rPr>
            <w:rFonts w:ascii="Cambria Math" w:hAnsi="Cambria Math" w:cs="Arial"/>
            <w:noProof/>
            <w:sz w:val="22"/>
            <w:szCs w:val="22"/>
          </w:rPr>
          <m:t>Dom f</m:t>
        </m:r>
        <m:d>
          <m:dPr>
            <m:ctrlPr>
              <w:rPr>
                <w:rFonts w:ascii="Cambria Math" w:hAnsi="Cambria Math" w:cs="Arial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noProof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noProof/>
            <w:sz w:val="22"/>
            <w:szCs w:val="22"/>
          </w:rPr>
          <m:t>=(-∞, ∞)</m:t>
        </m:r>
      </m:oMath>
    </w:p>
    <w:p w14:paraId="09A03EF0" w14:textId="12A1CD1A" w:rsidR="009A5CDF" w:rsidRPr="00352458" w:rsidRDefault="00ED7F98" w:rsidP="009A5CDF">
      <w:pPr>
        <w:pStyle w:val="Prrafodelista"/>
        <w:numPr>
          <w:ilvl w:val="2"/>
          <w:numId w:val="7"/>
        </w:numPr>
        <w:ind w:left="851" w:hanging="284"/>
        <w:rPr>
          <w:rFonts w:ascii="Arial" w:hAnsi="Arial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</m:e>
        </m:func>
      </m:oMath>
      <w:r w:rsidR="009A5CDF" w:rsidRPr="00352458">
        <w:rPr>
          <w:rFonts w:ascii="Arial" w:hAnsi="Arial" w:cs="Arial"/>
          <w:sz w:val="22"/>
          <w:szCs w:val="22"/>
        </w:rPr>
        <w:t xml:space="preserve"> </w:t>
      </w:r>
      <w:r w:rsidR="009B05B5">
        <w:rPr>
          <w:rFonts w:ascii="Arial" w:hAnsi="Arial" w:cs="Arial"/>
          <w:sz w:val="22"/>
          <w:szCs w:val="22"/>
        </w:rPr>
        <w:t xml:space="preserve">no </w:t>
      </w:r>
      <w:r w:rsidR="009A5CDF" w:rsidRPr="00352458">
        <w:rPr>
          <w:rFonts w:ascii="Arial" w:hAnsi="Arial" w:cs="Arial"/>
          <w:sz w:val="22"/>
          <w:szCs w:val="22"/>
        </w:rPr>
        <w:t>existe</w:t>
      </w:r>
    </w:p>
    <w:p w14:paraId="639B3A7A" w14:textId="09A1E7B2" w:rsidR="009A5CDF" w:rsidRPr="00352458" w:rsidRDefault="009B05B5" w:rsidP="009A5CDF">
      <w:pPr>
        <w:pStyle w:val="Prrafodelista"/>
        <w:numPr>
          <w:ilvl w:val="2"/>
          <w:numId w:val="7"/>
        </w:numPr>
        <w:ind w:left="851" w:hanging="284"/>
        <w:rPr>
          <w:rFonts w:ascii="Arial" w:hAnsi="Arial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func>
      </m:oMath>
    </w:p>
    <w:p w14:paraId="551F4A7D" w14:textId="413D70BA" w:rsidR="009A5CDF" w:rsidRPr="00352458" w:rsidRDefault="009B05B5" w:rsidP="009A5CDF">
      <w:pPr>
        <w:pStyle w:val="Prrafodelista"/>
        <w:numPr>
          <w:ilvl w:val="2"/>
          <w:numId w:val="7"/>
        </w:numPr>
        <w:ind w:left="851" w:hanging="284"/>
        <w:rPr>
          <w:rFonts w:ascii="Arial" w:hAnsi="Arial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func>
      </m:oMath>
    </w:p>
    <w:p w14:paraId="52B5770C" w14:textId="16D798E7" w:rsidR="009A5CDF" w:rsidRPr="00352458" w:rsidRDefault="009A5CDF" w:rsidP="009A5CDF">
      <w:pPr>
        <w:pStyle w:val="Prrafodelista"/>
        <w:ind w:left="1224"/>
        <w:rPr>
          <w:rFonts w:ascii="Arial" w:hAnsi="Arial" w:cs="Arial"/>
          <w:sz w:val="22"/>
          <w:szCs w:val="22"/>
        </w:rPr>
      </w:pPr>
    </w:p>
    <w:p w14:paraId="2066B84F" w14:textId="77777777" w:rsidR="00F26005" w:rsidRPr="00352458" w:rsidRDefault="00F26005" w:rsidP="009A5CDF">
      <w:pPr>
        <w:pStyle w:val="Prrafodelista"/>
        <w:ind w:left="1224"/>
        <w:rPr>
          <w:rFonts w:ascii="Arial" w:hAnsi="Arial" w:cs="Arial"/>
          <w:sz w:val="22"/>
          <w:szCs w:val="22"/>
        </w:rPr>
      </w:pPr>
    </w:p>
    <w:p w14:paraId="53BC9024" w14:textId="4237A603" w:rsidR="00742CBA" w:rsidRPr="00352458" w:rsidRDefault="00742CBA" w:rsidP="00742CB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 xml:space="preserve">Sean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, 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, h(x)</m:t>
        </m:r>
      </m:oMath>
      <w:r w:rsidRPr="00352458">
        <w:rPr>
          <w:rFonts w:ascii="Arial" w:hAnsi="Arial" w:cs="Arial"/>
          <w:sz w:val="22"/>
          <w:szCs w:val="22"/>
        </w:rPr>
        <w:t xml:space="preserve"> funciones tales </w:t>
      </w:r>
      <w:proofErr w:type="gramStart"/>
      <w:r w:rsidRPr="00352458">
        <w:rPr>
          <w:rFonts w:ascii="Arial" w:hAnsi="Arial" w:cs="Arial"/>
          <w:sz w:val="22"/>
          <w:szCs w:val="22"/>
        </w:rPr>
        <w:t>que ,</w:t>
      </w:r>
      <w:proofErr w:type="gramEnd"/>
      <w:r w:rsidRPr="00352458">
        <w:rPr>
          <w:rFonts w:ascii="Arial" w:hAnsi="Arial" w:cs="Arial"/>
          <w:sz w:val="22"/>
          <w:szCs w:val="22"/>
        </w:rPr>
        <w:t xml:space="preserve"> para toda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Pr="00352458">
        <w:rPr>
          <w:rFonts w:ascii="Arial" w:hAnsi="Arial" w:cs="Arial"/>
          <w:sz w:val="22"/>
          <w:szCs w:val="22"/>
        </w:rPr>
        <w:t xml:space="preserve">  en un intervalo abierto que contiene a un número </w:t>
      </w:r>
      <m:oMath>
        <m:r>
          <w:rPr>
            <w:rFonts w:ascii="Cambria Math" w:hAnsi="Cambria Math" w:cs="Arial"/>
            <w:sz w:val="22"/>
            <w:szCs w:val="22"/>
          </w:rPr>
          <m:t xml:space="preserve">a, </m:t>
        </m:r>
      </m:oMath>
      <w:r w:rsidRPr="00352458">
        <w:rPr>
          <w:rFonts w:ascii="Arial" w:hAnsi="Arial" w:cs="Arial"/>
          <w:sz w:val="22"/>
          <w:szCs w:val="22"/>
        </w:rPr>
        <w:t xml:space="preserve">el 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;         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;          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  <m:r>
          <w:rPr>
            <w:rFonts w:ascii="Cambria Math" w:hAnsi="Cambria Math" w:cs="Arial"/>
            <w:sz w:val="22"/>
            <w:szCs w:val="22"/>
          </w:rPr>
          <m:t xml:space="preserve">   </m:t>
        </m:r>
      </m:oMath>
      <w:r w:rsidRPr="00352458">
        <w:rPr>
          <w:rFonts w:ascii="Arial" w:hAnsi="Arial" w:cs="Arial"/>
          <w:sz w:val="22"/>
          <w:szCs w:val="22"/>
        </w:rPr>
        <w:t xml:space="preserve"> entonces </w:t>
      </w:r>
      <w:r w:rsidR="007F5E3A">
        <w:rPr>
          <w:rFonts w:ascii="Arial" w:hAnsi="Arial" w:cs="Arial"/>
          <w:sz w:val="22"/>
          <w:szCs w:val="22"/>
        </w:rPr>
        <w:t xml:space="preserve">no </w:t>
      </w:r>
      <w:r w:rsidRPr="00352458">
        <w:rPr>
          <w:rFonts w:ascii="Arial" w:hAnsi="Arial" w:cs="Arial"/>
          <w:sz w:val="22"/>
          <w:szCs w:val="22"/>
        </w:rPr>
        <w:t>se puede afirmar que,</w:t>
      </w:r>
    </w:p>
    <w:p w14:paraId="03F287F4" w14:textId="1BF0DB75" w:rsidR="00742CBA" w:rsidRPr="009D3BA1" w:rsidRDefault="00ED7F98" w:rsidP="00742CBA">
      <w:pPr>
        <w:pStyle w:val="Prrafodelista"/>
        <w:numPr>
          <w:ilvl w:val="0"/>
          <w:numId w:val="10"/>
        </w:numPr>
        <w:ind w:left="851" w:hanging="284"/>
        <w:rPr>
          <w:rFonts w:cstheme="minorHAnsi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</m:e>
        </m:func>
      </m:oMath>
    </w:p>
    <w:p w14:paraId="0A564B13" w14:textId="26481CB9" w:rsidR="00742CBA" w:rsidRDefault="00ED7F98" w:rsidP="00742CBA">
      <w:pPr>
        <w:pStyle w:val="Prrafodelista"/>
        <w:numPr>
          <w:ilvl w:val="0"/>
          <w:numId w:val="10"/>
        </w:numPr>
        <w:ind w:left="851" w:hanging="284"/>
        <w:rPr>
          <w:rFonts w:cstheme="minorHAnsi"/>
          <w:sz w:val="22"/>
          <w:szCs w:val="2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=</m:t>
            </m:r>
          </m:e>
        </m:func>
        <m:r>
          <w:rPr>
            <w:rFonts w:ascii="Cambria Math" w:hAnsi="Cambria Math" w:cstheme="minorHAnsi"/>
            <w:sz w:val="22"/>
            <w:szCs w:val="22"/>
          </w:rPr>
          <m:t>-</m:t>
        </m:r>
        <m:r>
          <w:rPr>
            <w:rFonts w:ascii="Cambria Math" w:hAnsi="Cambria Math" w:cstheme="minorHAnsi"/>
            <w:sz w:val="22"/>
            <w:szCs w:val="22"/>
          </w:rPr>
          <m:t>1</m:t>
        </m:r>
      </m:oMath>
    </w:p>
    <w:p w14:paraId="2B8ACA8E" w14:textId="32B6DE94" w:rsidR="00742CBA" w:rsidRDefault="00ED7F98" w:rsidP="00742CBA">
      <w:pPr>
        <w:pStyle w:val="Prrafodelista"/>
        <w:numPr>
          <w:ilvl w:val="0"/>
          <w:numId w:val="10"/>
        </w:numPr>
        <w:ind w:left="851" w:hanging="284"/>
        <w:rPr>
          <w:rFonts w:ascii="Cambria Math" w:hAnsi="Cambria Math" w:cstheme="minorHAnsi"/>
        </w:rPr>
      </w:pPr>
      <m:oMath>
        <m:func>
          <m:funcPr>
            <m:ctrlPr>
              <w:rPr>
                <w:rFonts w:ascii="Cambria Math" w:hAnsi="Cambria Math" w:cs="Calibri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6</m:t>
            </m:r>
          </m:e>
        </m:func>
      </m:oMath>
    </w:p>
    <w:p w14:paraId="06897B56" w14:textId="18833B44" w:rsidR="00742CBA" w:rsidRPr="00742CBA" w:rsidRDefault="00ED7F98" w:rsidP="00742CBA">
      <w:pPr>
        <w:pStyle w:val="Prrafodelista"/>
        <w:numPr>
          <w:ilvl w:val="0"/>
          <w:numId w:val="10"/>
        </w:numPr>
        <w:ind w:left="851" w:hanging="284"/>
        <w:rPr>
          <w:rFonts w:ascii="Cambria Math" w:hAnsi="Cambria Math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=</m:t>
            </m:r>
            <m:r>
              <w:rPr>
                <w:rFonts w:ascii="Cambria Math" w:hAnsi="Cambria Math" w:cstheme="minorHAnsi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8</m:t>
                </m:r>
              </m:den>
            </m:f>
          </m:e>
        </m:func>
      </m:oMath>
    </w:p>
    <w:p w14:paraId="6B1BACC9" w14:textId="2E0898CC" w:rsidR="00F26005" w:rsidRDefault="00F26005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br w:type="page"/>
      </w:r>
    </w:p>
    <w:p w14:paraId="1ADAA201" w14:textId="46FF1393" w:rsidR="00742CBA" w:rsidRDefault="00742CBA" w:rsidP="00742CBA">
      <w:pPr>
        <w:rPr>
          <w:rFonts w:ascii="Cambria Math" w:hAnsi="Cambria Math" w:cstheme="minorHAnsi"/>
        </w:rPr>
      </w:pPr>
    </w:p>
    <w:p w14:paraId="429EC099" w14:textId="31741ADB" w:rsidR="009907F8" w:rsidRDefault="009907F8" w:rsidP="00742CBA">
      <w:pPr>
        <w:rPr>
          <w:rFonts w:ascii="Cambria Math" w:hAnsi="Cambria Math" w:cstheme="minorHAnsi"/>
        </w:rPr>
      </w:pPr>
    </w:p>
    <w:p w14:paraId="4E371EF8" w14:textId="77777777" w:rsidR="00E93EFA" w:rsidRDefault="00E93EFA" w:rsidP="00742CBA">
      <w:pPr>
        <w:rPr>
          <w:rFonts w:ascii="Cambria Math" w:hAnsi="Cambria Math" w:cstheme="minorHAnsi"/>
        </w:rPr>
      </w:pPr>
    </w:p>
    <w:p w14:paraId="2AD049E8" w14:textId="6B43ED18" w:rsidR="00742CBA" w:rsidRPr="00C11450" w:rsidRDefault="00742CBA" w:rsidP="00742CBA">
      <w:pPr>
        <w:pStyle w:val="Prrafodelista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>Dada la función</w:t>
      </w:r>
      <w:r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-5, si x≤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x+4, si x&gt;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e>
            </m:eqArr>
          </m:e>
        </m:d>
      </m:oMath>
      <w:r>
        <w:rPr>
          <w:rFonts w:cstheme="minorHAnsi"/>
          <w:sz w:val="22"/>
          <w:szCs w:val="22"/>
        </w:rPr>
        <w:t xml:space="preserve"> ,  </w:t>
      </w:r>
      <w:r w:rsidR="009907F8">
        <w:rPr>
          <w:rFonts w:ascii="Arial" w:hAnsi="Arial" w:cs="Arial"/>
          <w:sz w:val="22"/>
          <w:szCs w:val="22"/>
        </w:rPr>
        <w:t>no s</w:t>
      </w:r>
      <w:r w:rsidRPr="00352458">
        <w:rPr>
          <w:rFonts w:ascii="Arial" w:hAnsi="Arial" w:cs="Arial"/>
          <w:sz w:val="22"/>
          <w:szCs w:val="22"/>
        </w:rPr>
        <w:t>e puede concluir que</w:t>
      </w:r>
    </w:p>
    <w:p w14:paraId="13B01DE1" w14:textId="5566D137" w:rsidR="00742CBA" w:rsidRPr="009D3BA1" w:rsidRDefault="00ED7F98" w:rsidP="00742CBA">
      <w:pPr>
        <w:pStyle w:val="Prrafodelista"/>
        <w:numPr>
          <w:ilvl w:val="2"/>
          <w:numId w:val="11"/>
        </w:numPr>
        <w:rPr>
          <w:rFonts w:cstheme="minorHAnsi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</m:func>
      </m:oMath>
    </w:p>
    <w:p w14:paraId="6676F6FC" w14:textId="47C93570" w:rsidR="00742CBA" w:rsidRPr="009D3BA1" w:rsidRDefault="00ED7F98" w:rsidP="00742CBA">
      <w:pPr>
        <w:pStyle w:val="Prrafodelista"/>
        <w:numPr>
          <w:ilvl w:val="2"/>
          <w:numId w:val="11"/>
        </w:numPr>
        <w:rPr>
          <w:rFonts w:cstheme="minorHAnsi"/>
          <w:sz w:val="22"/>
          <w:szCs w:val="2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=</m:t>
            </m:r>
            <m:r>
              <w:rPr>
                <w:rFonts w:ascii="Cambria Math" w:hAnsi="Cambria Math" w:cstheme="minorHAnsi"/>
                <w:sz w:val="22"/>
                <w:szCs w:val="22"/>
              </w:rPr>
              <m:t>7</m:t>
            </m:r>
          </m:e>
        </m:func>
      </m:oMath>
    </w:p>
    <w:p w14:paraId="7CEE0EDD" w14:textId="4C95086F" w:rsidR="00742CBA" w:rsidRDefault="009907F8" w:rsidP="00742CBA">
      <w:pPr>
        <w:pStyle w:val="Prrafodelista"/>
        <w:numPr>
          <w:ilvl w:val="2"/>
          <w:numId w:val="11"/>
        </w:numPr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7</m:t>
        </m:r>
      </m:oMath>
    </w:p>
    <w:p w14:paraId="53BD3503" w14:textId="0BDC9A2E" w:rsidR="00742CBA" w:rsidRDefault="00ED7F98" w:rsidP="00742CBA">
      <w:pPr>
        <w:pStyle w:val="Prrafodelista"/>
        <w:numPr>
          <w:ilvl w:val="2"/>
          <w:numId w:val="11"/>
        </w:numPr>
        <w:rPr>
          <w:rFonts w:cstheme="minorHAnsi"/>
          <w:sz w:val="22"/>
          <w:szCs w:val="2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</m:d>
          </m:e>
        </m:func>
      </m:oMath>
      <w:r w:rsidR="00742CBA">
        <w:rPr>
          <w:rFonts w:cstheme="minorHAnsi"/>
          <w:sz w:val="22"/>
          <w:szCs w:val="22"/>
        </w:rPr>
        <w:t xml:space="preserve"> </w:t>
      </w:r>
      <w:r w:rsidR="007F5E3A">
        <w:rPr>
          <w:rFonts w:cstheme="minorHAnsi"/>
          <w:sz w:val="22"/>
          <w:szCs w:val="22"/>
        </w:rPr>
        <w:t xml:space="preserve">no </w:t>
      </w:r>
      <w:r w:rsidR="00742CBA">
        <w:rPr>
          <w:rFonts w:cstheme="minorHAnsi"/>
          <w:sz w:val="22"/>
          <w:szCs w:val="22"/>
        </w:rPr>
        <w:t>existe</w:t>
      </w:r>
    </w:p>
    <w:p w14:paraId="38F01528" w14:textId="063EDC4C" w:rsidR="00742CBA" w:rsidRDefault="00742CBA" w:rsidP="00742CBA">
      <w:pPr>
        <w:pStyle w:val="Prrafodelista"/>
        <w:ind w:left="1224"/>
        <w:rPr>
          <w:rFonts w:cstheme="minorHAnsi"/>
          <w:sz w:val="22"/>
          <w:szCs w:val="22"/>
        </w:rPr>
      </w:pPr>
    </w:p>
    <w:p w14:paraId="7A7DC5E3" w14:textId="461D972A" w:rsidR="00742CBA" w:rsidRDefault="00742CBA" w:rsidP="00742CBA">
      <w:pPr>
        <w:rPr>
          <w:rFonts w:ascii="Cambria Math" w:hAnsi="Cambria Math" w:cstheme="minorHAnsi"/>
        </w:rPr>
      </w:pPr>
    </w:p>
    <w:p w14:paraId="21BA0109" w14:textId="361AC613" w:rsidR="00742CBA" w:rsidRPr="009B05B5" w:rsidRDefault="00A86954" w:rsidP="00ED7F98">
      <w:pPr>
        <w:pStyle w:val="Prrafodelista"/>
        <w:numPr>
          <w:ilvl w:val="0"/>
          <w:numId w:val="5"/>
        </w:numPr>
        <w:ind w:left="567" w:hanging="283"/>
        <w:rPr>
          <w:rFonts w:ascii="Arial" w:hAnsi="Arial" w:cs="Arial"/>
          <w:sz w:val="22"/>
          <w:szCs w:val="22"/>
        </w:rPr>
      </w:pPr>
      <w:r w:rsidRPr="009B05B5">
        <w:rPr>
          <w:rFonts w:ascii="Arial" w:hAnsi="Arial" w:cs="Arial"/>
          <w:b/>
          <w:bCs/>
          <w:sz w:val="22"/>
          <w:szCs w:val="22"/>
        </w:rPr>
        <w:t>(Valor 12)</w:t>
      </w:r>
      <w:r w:rsidR="009B05B5" w:rsidRPr="009B05B5">
        <w:rPr>
          <w:rFonts w:ascii="Arial" w:hAnsi="Arial" w:cs="Arial"/>
          <w:b/>
          <w:bCs/>
          <w:sz w:val="22"/>
          <w:szCs w:val="22"/>
        </w:rPr>
        <w:t xml:space="preserve"> </w:t>
      </w:r>
      <w:r w:rsidR="009B05B5">
        <w:rPr>
          <w:rFonts w:ascii="Arial" w:hAnsi="Arial" w:cs="Arial"/>
          <w:sz w:val="22"/>
          <w:szCs w:val="22"/>
        </w:rPr>
        <w:t>U</w:t>
      </w:r>
      <w:r w:rsidR="00890FA8" w:rsidRPr="009B05B5">
        <w:rPr>
          <w:rFonts w:ascii="Arial" w:hAnsi="Arial" w:cs="Arial"/>
          <w:sz w:val="22"/>
          <w:szCs w:val="22"/>
        </w:rPr>
        <w:t>se</w:t>
      </w:r>
      <w:r w:rsidR="009B05B5">
        <w:rPr>
          <w:rFonts w:ascii="Arial" w:hAnsi="Arial" w:cs="Arial"/>
          <w:sz w:val="22"/>
          <w:szCs w:val="22"/>
        </w:rPr>
        <w:t xml:space="preserve"> la siguiente </w:t>
      </w:r>
      <w:r w:rsidR="00F26005" w:rsidRPr="009B05B5">
        <w:rPr>
          <w:rFonts w:ascii="Arial" w:hAnsi="Arial" w:cs="Arial"/>
          <w:sz w:val="22"/>
          <w:szCs w:val="22"/>
        </w:rPr>
        <w:t>gráfica</w:t>
      </w:r>
      <w:r w:rsidR="00890FA8" w:rsidRPr="009B05B5">
        <w:rPr>
          <w:rFonts w:ascii="Arial" w:hAnsi="Arial" w:cs="Arial"/>
          <w:sz w:val="22"/>
          <w:szCs w:val="22"/>
        </w:rPr>
        <w:t xml:space="preserve"> para encontrar</w:t>
      </w:r>
      <w:r w:rsidR="009B05B5">
        <w:rPr>
          <w:rFonts w:ascii="Arial" w:hAnsi="Arial" w:cs="Arial"/>
          <w:sz w:val="22"/>
          <w:szCs w:val="22"/>
        </w:rPr>
        <w:t xml:space="preserve"> los límites indicados.</w:t>
      </w:r>
    </w:p>
    <w:p w14:paraId="4746F847" w14:textId="08AF9809" w:rsidR="009B05B5" w:rsidRDefault="009B05B5" w:rsidP="00F26005">
      <w:pPr>
        <w:ind w:firstLine="102"/>
        <w:rPr>
          <w:rFonts w:ascii="Arial" w:hAnsi="Arial" w:cs="Arial"/>
          <w:sz w:val="22"/>
          <w:szCs w:val="22"/>
        </w:rPr>
      </w:pPr>
    </w:p>
    <w:p w14:paraId="53683562" w14:textId="647A0F3B" w:rsidR="009B05B5" w:rsidRPr="00352458" w:rsidRDefault="009B05B5" w:rsidP="009B05B5">
      <w:pPr>
        <w:ind w:firstLine="102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9A748D7" wp14:editId="61A223FD">
            <wp:extent cx="2686050" cy="2438400"/>
            <wp:effectExtent l="0" t="0" r="0" b="0"/>
            <wp:docPr id="4" name="Imagen 4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Diagrama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0EC" w14:textId="7015C13D" w:rsidR="00F26005" w:rsidRDefault="00F26005" w:rsidP="00742CBA">
      <w:pPr>
        <w:rPr>
          <w:rFonts w:asciiTheme="majorHAnsi" w:hAnsiTheme="majorHAnsi" w:cstheme="majorHAnsi"/>
          <w:sz w:val="22"/>
          <w:szCs w:val="22"/>
        </w:rPr>
      </w:pPr>
    </w:p>
    <w:p w14:paraId="0DA32365" w14:textId="0E34295F" w:rsidR="00F26005" w:rsidRPr="00F26005" w:rsidRDefault="00F26005" w:rsidP="009B05B5">
      <w:pPr>
        <w:spacing w:line="360" w:lineRule="auto"/>
        <w:ind w:left="567"/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a) 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 w:cstheme="majorHAnsi"/>
            <w:sz w:val="22"/>
            <w:szCs w:val="22"/>
          </w:rPr>
          <m:t xml:space="preserve">                                       b)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func>
      </m:oMath>
      <w:r w:rsidR="009B05B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4D5AE17" w14:textId="24F01E02" w:rsidR="00F26005" w:rsidRPr="00F26005" w:rsidRDefault="00F26005" w:rsidP="009B05B5">
      <w:pPr>
        <w:spacing w:line="360" w:lineRule="auto"/>
        <w:ind w:left="567"/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c) 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 w:cstheme="majorHAnsi"/>
            <w:sz w:val="22"/>
            <w:szCs w:val="22"/>
          </w:rPr>
          <m:t xml:space="preserve">                                  </m:t>
        </m:r>
        <m:r>
          <w:rPr>
            <w:rFonts w:ascii="Cambria Math" w:hAnsi="Cambria Math" w:cstheme="majorHAnsi"/>
            <w:sz w:val="22"/>
            <w:szCs w:val="22"/>
          </w:rPr>
          <m:t xml:space="preserve">  </m:t>
        </m:r>
        <m:r>
          <w:rPr>
            <w:rFonts w:ascii="Cambria Math" w:hAnsi="Cambria Math" w:cstheme="majorHAnsi"/>
            <w:sz w:val="22"/>
            <w:szCs w:val="22"/>
          </w:rPr>
          <m:t xml:space="preserve">     d)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func>
      </m:oMath>
      <w:r w:rsidR="009B05B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95BC623" w14:textId="0AED4BD8" w:rsidR="00890FA8" w:rsidRPr="00890FA8" w:rsidRDefault="009B05B5" w:rsidP="009B05B5">
      <w:pPr>
        <w:ind w:left="567"/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>e</m:t>
        </m:r>
        <m:r>
          <w:rPr>
            <w:rFonts w:ascii="Cambria Math" w:hAnsi="Cambria Math" w:cstheme="majorHAnsi"/>
            <w:sz w:val="22"/>
            <w:szCs w:val="22"/>
          </w:rPr>
          <m:t xml:space="preserve">) 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 w:cstheme="majorHAnsi"/>
            <w:sz w:val="22"/>
            <w:szCs w:val="22"/>
          </w:rPr>
          <m:t xml:space="preserve">                                 </m:t>
        </m:r>
        <m:r>
          <w:rPr>
            <w:rFonts w:ascii="Cambria Math" w:hAnsi="Cambria Math" w:cstheme="majorHAnsi"/>
            <w:sz w:val="22"/>
            <w:szCs w:val="22"/>
          </w:rPr>
          <m:t xml:space="preserve">  </m:t>
        </m:r>
        <m:r>
          <w:rPr>
            <w:rFonts w:ascii="Cambria Math" w:hAnsi="Cambria Math" w:cstheme="majorHAnsi"/>
            <w:sz w:val="22"/>
            <w:szCs w:val="22"/>
          </w:rPr>
          <m:t xml:space="preserve">      </m:t>
        </m:r>
        <m:r>
          <w:rPr>
            <w:rFonts w:ascii="Cambria Math" w:hAnsi="Cambria Math" w:cstheme="majorHAnsi"/>
            <w:sz w:val="22"/>
            <w:szCs w:val="22"/>
          </w:rPr>
          <m:t>f</m:t>
        </m:r>
        <m:r>
          <w:rPr>
            <w:rFonts w:ascii="Cambria Math" w:hAnsi="Cambria Math" w:cstheme="majorHAnsi"/>
            <w:sz w:val="22"/>
            <w:szCs w:val="22"/>
          </w:rPr>
          <m:t>)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x→</m:t>
                </m:r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-2</m:t>
                </m:r>
              </m:lim>
            </m:limLow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func>
      </m:oMath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5B06993" w14:textId="77777777" w:rsidR="00742CBA" w:rsidRDefault="00742CBA" w:rsidP="00742CBA">
      <w:pPr>
        <w:rPr>
          <w:rFonts w:ascii="Arial" w:hAnsi="Arial" w:cs="Arial"/>
          <w:sz w:val="22"/>
          <w:szCs w:val="22"/>
        </w:rPr>
      </w:pPr>
    </w:p>
    <w:p w14:paraId="3AA909D3" w14:textId="77777777" w:rsidR="00742CBA" w:rsidRDefault="00742CBA" w:rsidP="00742CBA">
      <w:pPr>
        <w:rPr>
          <w:rFonts w:ascii="Arial" w:hAnsi="Arial" w:cs="Arial"/>
          <w:sz w:val="22"/>
          <w:szCs w:val="22"/>
        </w:rPr>
      </w:pPr>
    </w:p>
    <w:p w14:paraId="783D1047" w14:textId="152909C7" w:rsidR="00742CBA" w:rsidRPr="00352458" w:rsidRDefault="00A86954" w:rsidP="00ED7F98">
      <w:pPr>
        <w:pStyle w:val="Prrafodelista"/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b/>
          <w:bCs/>
          <w:sz w:val="22"/>
          <w:szCs w:val="22"/>
        </w:rPr>
        <w:t xml:space="preserve">(16) </w:t>
      </w:r>
      <w:r w:rsidR="00742CBA" w:rsidRPr="00352458">
        <w:rPr>
          <w:rFonts w:ascii="Arial" w:hAnsi="Arial" w:cs="Arial"/>
          <w:sz w:val="22"/>
          <w:szCs w:val="22"/>
        </w:rPr>
        <w:t>Determine el límite, en caso de existir. (Asegúrese primero del tipo de indeterminación)</w:t>
      </w:r>
    </w:p>
    <w:p w14:paraId="2EF72938" w14:textId="5AF50536" w:rsidR="00383DA4" w:rsidRDefault="00383DA4" w:rsidP="00742CBA">
      <w:pPr>
        <w:rPr>
          <w:rFonts w:ascii="Arial" w:hAnsi="Arial" w:cs="Arial"/>
          <w:sz w:val="22"/>
          <w:szCs w:val="22"/>
        </w:rPr>
      </w:pPr>
    </w:p>
    <w:p w14:paraId="04D5C77B" w14:textId="2AD00885" w:rsidR="00383DA4" w:rsidRDefault="00383DA4" w:rsidP="00383DA4">
      <w:pPr>
        <w:pStyle w:val="Prrafodelista"/>
        <w:rPr>
          <w:rFonts w:ascii="Arial" w:hAnsi="Arial" w:cs="Arial"/>
          <w:sz w:val="22"/>
          <w:szCs w:val="22"/>
        </w:rPr>
      </w:pPr>
    </w:p>
    <w:p w14:paraId="35166294" w14:textId="0A32FF18" w:rsidR="00383DA4" w:rsidRPr="00383DA4" w:rsidRDefault="00ED7F98" w:rsidP="00ED7F98">
      <w:pPr>
        <w:pStyle w:val="Prrafodelista"/>
        <w:numPr>
          <w:ilvl w:val="0"/>
          <w:numId w:val="5"/>
        </w:numPr>
        <w:ind w:left="567" w:hanging="283"/>
        <w:rPr>
          <w:rFonts w:ascii="Arial" w:hAnsi="Arial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→-2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4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  <m:r>
                      <w:rPr>
                        <w:rFonts w:ascii="Cambria Math" w:hAnsi="Cambria Math" w:cstheme="minorHAnsi"/>
                      </w:rPr>
                      <m:t>-2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func>
      </m:oMath>
    </w:p>
    <w:p w14:paraId="63C0F2F1" w14:textId="447B7785" w:rsidR="00383DA4" w:rsidRDefault="00383DA4" w:rsidP="00383DA4">
      <w:pPr>
        <w:rPr>
          <w:rFonts w:ascii="Arial" w:hAnsi="Arial" w:cs="Arial"/>
          <w:sz w:val="22"/>
          <w:szCs w:val="22"/>
        </w:rPr>
      </w:pPr>
    </w:p>
    <w:p w14:paraId="4FA4FB83" w14:textId="0217F867" w:rsidR="00383DA4" w:rsidRPr="00383DA4" w:rsidRDefault="00ED7F98" w:rsidP="00ED7F98">
      <w:pPr>
        <w:pStyle w:val="Prrafodelista"/>
        <w:numPr>
          <w:ilvl w:val="0"/>
          <w:numId w:val="5"/>
        </w:numPr>
        <w:ind w:left="567" w:hanging="283"/>
        <w:rPr>
          <w:rFonts w:ascii="Arial" w:hAnsi="Arial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→7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35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-49</m:t>
                </m:r>
              </m:den>
            </m:f>
          </m:e>
        </m:func>
      </m:oMath>
    </w:p>
    <w:p w14:paraId="00C67C5A" w14:textId="7E124DD7" w:rsidR="00B71972" w:rsidRDefault="00B719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F413189" w14:textId="23161523" w:rsidR="00742CBA" w:rsidRDefault="00742CBA" w:rsidP="00742CBA">
      <w:pPr>
        <w:rPr>
          <w:rFonts w:ascii="Arial" w:hAnsi="Arial" w:cs="Arial"/>
          <w:sz w:val="22"/>
          <w:szCs w:val="22"/>
        </w:rPr>
      </w:pPr>
    </w:p>
    <w:p w14:paraId="21359451" w14:textId="4F056A24" w:rsidR="00B71972" w:rsidRDefault="00B71972" w:rsidP="00742CBA">
      <w:pPr>
        <w:rPr>
          <w:rFonts w:ascii="Arial" w:hAnsi="Arial" w:cs="Arial"/>
          <w:sz w:val="22"/>
          <w:szCs w:val="22"/>
        </w:rPr>
      </w:pPr>
    </w:p>
    <w:p w14:paraId="1DC5BC59" w14:textId="77777777" w:rsidR="009907F8" w:rsidRDefault="009907F8" w:rsidP="00742CBA">
      <w:pPr>
        <w:rPr>
          <w:rFonts w:ascii="Arial" w:hAnsi="Arial" w:cs="Arial"/>
          <w:sz w:val="22"/>
          <w:szCs w:val="22"/>
        </w:rPr>
      </w:pPr>
    </w:p>
    <w:p w14:paraId="7D7F53A8" w14:textId="7F6CE89F" w:rsidR="00742CBA" w:rsidRDefault="00ED7F98" w:rsidP="00ED7F98">
      <w:pPr>
        <w:pStyle w:val="Prrafodelista"/>
        <w:numPr>
          <w:ilvl w:val="0"/>
          <w:numId w:val="5"/>
        </w:numPr>
        <w:ind w:left="567" w:hanging="283"/>
        <w:rPr>
          <w:rFonts w:ascii="Cambria Math" w:hAnsi="Cambria Math"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+5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24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den>
            </m:f>
          </m:e>
        </m:func>
      </m:oMath>
    </w:p>
    <w:p w14:paraId="696121B3" w14:textId="4E56D181" w:rsidR="00742CBA" w:rsidRDefault="00742CBA" w:rsidP="00742CBA">
      <w:pPr>
        <w:rPr>
          <w:rFonts w:ascii="Cambria Math" w:hAnsi="Cambria Math" w:cstheme="minorHAnsi"/>
          <w:sz w:val="28"/>
          <w:szCs w:val="28"/>
        </w:rPr>
      </w:pPr>
    </w:p>
    <w:p w14:paraId="582125FF" w14:textId="458821F1" w:rsidR="00742CBA" w:rsidRDefault="00ED7F98" w:rsidP="00ED7F98">
      <w:pPr>
        <w:pStyle w:val="Prrafodelista"/>
        <w:numPr>
          <w:ilvl w:val="0"/>
          <w:numId w:val="5"/>
        </w:numPr>
        <w:ind w:left="567" w:hanging="283"/>
        <w:rPr>
          <w:rFonts w:ascii="Cambria Math" w:hAnsi="Cambria Math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  <m:r>
                  <w:rPr>
                    <w:rFonts w:ascii="Cambria Math" w:hAnsi="Cambria Math" w:cstheme="minorHAnsi"/>
                    <w:sz w:val="28"/>
                  </w:rPr>
                  <m:t>→-5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</w:rPr>
                  <m:t>-25</m:t>
                </m:r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</w:rPr>
                  <m:t>+15</m:t>
                </m:r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  <m:r>
                  <w:rPr>
                    <w:rFonts w:ascii="Cambria Math" w:hAnsi="Cambria Math" w:cstheme="minorHAnsi"/>
                    <w:sz w:val="28"/>
                  </w:rPr>
                  <m:t>+50</m:t>
                </m:r>
              </m:den>
            </m:f>
          </m:e>
        </m:func>
      </m:oMath>
    </w:p>
    <w:p w14:paraId="1051F789" w14:textId="77777777" w:rsidR="00742CBA" w:rsidRPr="00742CBA" w:rsidRDefault="00742CBA" w:rsidP="00742CBA">
      <w:pPr>
        <w:rPr>
          <w:rFonts w:ascii="Cambria Math" w:hAnsi="Cambria Math" w:cstheme="minorHAnsi"/>
        </w:rPr>
      </w:pPr>
    </w:p>
    <w:p w14:paraId="3C41D26F" w14:textId="77777777" w:rsidR="00742CBA" w:rsidRPr="00742CBA" w:rsidRDefault="00742CBA" w:rsidP="00742CBA">
      <w:pPr>
        <w:autoSpaceDE w:val="0"/>
        <w:autoSpaceDN w:val="0"/>
        <w:adjustRightInd w:val="0"/>
        <w:rPr>
          <w:rFonts w:ascii="Arial" w:hAnsi="Arial" w:cs="Arial"/>
          <w:color w:val="000000"/>
          <w:lang w:val="es-CO"/>
        </w:rPr>
      </w:pPr>
    </w:p>
    <w:p w14:paraId="4432CA96" w14:textId="4706E18E" w:rsidR="00742CBA" w:rsidRPr="00352458" w:rsidRDefault="00A86954" w:rsidP="00ED7F98">
      <w:pPr>
        <w:pStyle w:val="Prrafodelista"/>
        <w:numPr>
          <w:ilvl w:val="0"/>
          <w:numId w:val="5"/>
        </w:numPr>
        <w:ind w:left="567" w:hanging="283"/>
        <w:rPr>
          <w:rFonts w:ascii="Arial" w:hAnsi="Arial" w:cs="Arial"/>
          <w:color w:val="000000"/>
          <w:sz w:val="22"/>
          <w:szCs w:val="22"/>
          <w:lang w:val="es-CO"/>
        </w:rPr>
      </w:pPr>
      <w:r w:rsidRPr="00352458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(Valor 12) </w:t>
      </w:r>
      <w:r w:rsidR="00742CBA" w:rsidRPr="00352458">
        <w:rPr>
          <w:rFonts w:ascii="Arial" w:hAnsi="Arial" w:cs="Arial"/>
          <w:color w:val="000000"/>
          <w:sz w:val="22"/>
          <w:szCs w:val="22"/>
          <w:lang w:val="es-CO"/>
        </w:rPr>
        <w:t xml:space="preserve">Dadas las siguientes gráficas de funciones, analice la continuidad en el punto indicado. </w:t>
      </w:r>
    </w:p>
    <w:p w14:paraId="3BAB480E" w14:textId="65306662" w:rsidR="00742CBA" w:rsidRDefault="00742CBA" w:rsidP="009D2AEC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4135"/>
        <w:gridCol w:w="3945"/>
      </w:tblGrid>
      <w:tr w:rsidR="003F7E97" w14:paraId="36E09053" w14:textId="77777777" w:rsidTr="00A86954">
        <w:tc>
          <w:tcPr>
            <w:tcW w:w="4135" w:type="dxa"/>
          </w:tcPr>
          <w:p w14:paraId="39F678E3" w14:textId="4C4BF806" w:rsidR="003F7E97" w:rsidRDefault="00ED7F98" w:rsidP="00383DA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76DB51" wp14:editId="3CEADE61">
                  <wp:extent cx="1333500" cy="1329796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091" cy="134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23CDE" w14:textId="547372DC" w:rsidR="003F7E97" w:rsidRPr="00890FA8" w:rsidRDefault="003F7E97" w:rsidP="00383DA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90FA8">
              <w:rPr>
                <w:rFonts w:ascii="Calibri" w:hAnsi="Calibri" w:cs="Calibri"/>
                <w:b/>
                <w:sz w:val="22"/>
                <w:szCs w:val="22"/>
              </w:rPr>
              <w:t>En x=1</w:t>
            </w:r>
          </w:p>
        </w:tc>
        <w:tc>
          <w:tcPr>
            <w:tcW w:w="3945" w:type="dxa"/>
          </w:tcPr>
          <w:p w14:paraId="713F1CCA" w14:textId="2DC0AEB1" w:rsidR="003F7E97" w:rsidRDefault="00ED7F98" w:rsidP="00383DA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FA7984" wp14:editId="32465026">
                  <wp:extent cx="1247775" cy="1290320"/>
                  <wp:effectExtent l="0" t="0" r="9525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25" cy="130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5FC65" w14:textId="18642217" w:rsidR="003F7E97" w:rsidRPr="00890FA8" w:rsidRDefault="003F7E97" w:rsidP="00383DA4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90FA8">
              <w:rPr>
                <w:rFonts w:asciiTheme="majorHAnsi" w:hAnsiTheme="majorHAnsi" w:cstheme="majorHAnsi"/>
                <w:b/>
                <w:sz w:val="22"/>
                <w:szCs w:val="22"/>
              </w:rPr>
              <w:t>En x=2</w:t>
            </w:r>
          </w:p>
        </w:tc>
      </w:tr>
      <w:tr w:rsidR="003F7E97" w14:paraId="72D593EE" w14:textId="77777777" w:rsidTr="00A86954">
        <w:trPr>
          <w:trHeight w:val="2487"/>
        </w:trPr>
        <w:tc>
          <w:tcPr>
            <w:tcW w:w="4135" w:type="dxa"/>
          </w:tcPr>
          <w:p w14:paraId="688E013F" w14:textId="77777777" w:rsidR="00890FA8" w:rsidRDefault="00890FA8" w:rsidP="00890FA8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D195C58" wp14:editId="4C76240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000" cy="1109261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8" t="5293" r="7170" b="4132"/>
                          <a:stretch/>
                        </pic:blipFill>
                        <pic:spPr bwMode="auto">
                          <a:xfrm>
                            <a:off x="0" y="0"/>
                            <a:ext cx="1800000" cy="1109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6D0335" w14:textId="77777777" w:rsidR="00890FA8" w:rsidRPr="00890FA8" w:rsidRDefault="00890FA8" w:rsidP="00890FA8">
            <w:pPr>
              <w:rPr>
                <w:rFonts w:ascii="Calibri" w:hAnsi="Calibri" w:cs="Calibri"/>
              </w:rPr>
            </w:pPr>
          </w:p>
          <w:p w14:paraId="6417FBCD" w14:textId="77777777" w:rsidR="00890FA8" w:rsidRPr="00890FA8" w:rsidRDefault="00890FA8" w:rsidP="00890FA8">
            <w:pPr>
              <w:rPr>
                <w:rFonts w:ascii="Calibri" w:hAnsi="Calibri" w:cs="Calibri"/>
              </w:rPr>
            </w:pPr>
          </w:p>
          <w:p w14:paraId="04AFE9BA" w14:textId="77777777" w:rsidR="00890FA8" w:rsidRPr="00890FA8" w:rsidRDefault="00890FA8" w:rsidP="00890FA8">
            <w:pPr>
              <w:rPr>
                <w:rFonts w:ascii="Calibri" w:hAnsi="Calibri" w:cs="Calibri"/>
              </w:rPr>
            </w:pPr>
          </w:p>
          <w:p w14:paraId="613CE77D" w14:textId="77777777" w:rsidR="00890FA8" w:rsidRPr="00890FA8" w:rsidRDefault="00890FA8" w:rsidP="00890FA8">
            <w:pPr>
              <w:rPr>
                <w:rFonts w:ascii="Calibri" w:hAnsi="Calibri" w:cs="Calibri"/>
              </w:rPr>
            </w:pPr>
          </w:p>
          <w:p w14:paraId="50DE4855" w14:textId="77777777" w:rsidR="00890FA8" w:rsidRPr="00890FA8" w:rsidRDefault="00890FA8" w:rsidP="00890FA8">
            <w:pPr>
              <w:rPr>
                <w:rFonts w:ascii="Calibri" w:hAnsi="Calibri" w:cs="Calibri"/>
              </w:rPr>
            </w:pPr>
          </w:p>
          <w:p w14:paraId="10F36FB1" w14:textId="77777777" w:rsidR="00890FA8" w:rsidRDefault="00890FA8" w:rsidP="00890FA8">
            <w:pPr>
              <w:rPr>
                <w:rFonts w:ascii="Calibri" w:hAnsi="Calibri" w:cs="Calibri"/>
                <w:noProof/>
              </w:rPr>
            </w:pPr>
          </w:p>
          <w:p w14:paraId="0CE85BCB" w14:textId="754C5251" w:rsidR="00890FA8" w:rsidRPr="00A86954" w:rsidRDefault="00A86954" w:rsidP="00890FA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8695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 </w:t>
            </w:r>
            <w:r w:rsidR="00890FA8" w:rsidRPr="00A86954">
              <w:rPr>
                <w:rFonts w:ascii="Calibri" w:hAnsi="Calibri" w:cs="Calibri"/>
                <w:b/>
                <w:bCs/>
                <w:sz w:val="22"/>
                <w:szCs w:val="22"/>
              </w:rPr>
              <w:t>X=2</w:t>
            </w:r>
          </w:p>
        </w:tc>
        <w:tc>
          <w:tcPr>
            <w:tcW w:w="3945" w:type="dxa"/>
          </w:tcPr>
          <w:p w14:paraId="651C5261" w14:textId="77777777" w:rsidR="003F7E97" w:rsidRDefault="00F26005" w:rsidP="00383DA4">
            <w:pPr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EFC7830" wp14:editId="4F17E21F">
                  <wp:extent cx="1138686" cy="1264210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5" cy="127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62D53" w14:textId="7D70A73A" w:rsidR="00A86954" w:rsidRPr="00A86954" w:rsidRDefault="00A86954" w:rsidP="00383DA4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A86954">
              <w:rPr>
                <w:rFonts w:ascii="Calibri" w:hAnsi="Calibri" w:cs="Calibri"/>
                <w:b/>
                <w:bCs/>
                <w:noProof/>
              </w:rPr>
              <w:t>En x=a</w:t>
            </w:r>
          </w:p>
        </w:tc>
      </w:tr>
      <w:tr w:rsidR="00F26005" w14:paraId="7C45CCEE" w14:textId="77777777" w:rsidTr="00A86954">
        <w:trPr>
          <w:trHeight w:val="2487"/>
        </w:trPr>
        <w:tc>
          <w:tcPr>
            <w:tcW w:w="4135" w:type="dxa"/>
          </w:tcPr>
          <w:p w14:paraId="40712D23" w14:textId="77777777" w:rsidR="00F26005" w:rsidRDefault="00F26005" w:rsidP="00890FA8">
            <w:pPr>
              <w:jc w:val="center"/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6B81334" wp14:editId="7B6CAA5D">
                  <wp:extent cx="1296000" cy="1440000"/>
                  <wp:effectExtent l="0" t="0" r="0" b="82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5118D" w14:textId="7EA188E2" w:rsidR="00A86954" w:rsidRPr="00A86954" w:rsidRDefault="00A86954" w:rsidP="00890FA8">
            <w:pPr>
              <w:jc w:val="center"/>
              <w:rPr>
                <w:rFonts w:ascii="Calibri" w:hAnsi="Calibri" w:cs="Calibri"/>
                <w:b/>
                <w:bCs/>
                <w:noProof/>
                <w:lang w:val="es-CO" w:eastAsia="es-CO"/>
              </w:rPr>
            </w:pPr>
            <w:r w:rsidRPr="00A86954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es-CO" w:eastAsia="es-CO"/>
              </w:rPr>
              <w:t>En x=a</w:t>
            </w:r>
          </w:p>
        </w:tc>
        <w:tc>
          <w:tcPr>
            <w:tcW w:w="3945" w:type="dxa"/>
          </w:tcPr>
          <w:p w14:paraId="171B06FA" w14:textId="77777777" w:rsidR="00F26005" w:rsidRDefault="00F26005" w:rsidP="00383DA4">
            <w:pPr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A9C5A63" wp14:editId="7C2FFBBB">
                  <wp:extent cx="1306667" cy="1440000"/>
                  <wp:effectExtent l="0" t="0" r="8255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66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F2044" w14:textId="5EE404CC" w:rsidR="00A86954" w:rsidRPr="00A86954" w:rsidRDefault="00A86954" w:rsidP="00383DA4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A86954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t>En x=a</w:t>
            </w:r>
          </w:p>
        </w:tc>
      </w:tr>
    </w:tbl>
    <w:p w14:paraId="0CD49FD6" w14:textId="74A8AD0B" w:rsidR="00742CBA" w:rsidRPr="00BF342B" w:rsidRDefault="00742CBA" w:rsidP="00383DA4">
      <w:pPr>
        <w:jc w:val="center"/>
        <w:rPr>
          <w:rFonts w:ascii="Arial" w:hAnsi="Arial" w:cs="Arial"/>
          <w:b/>
          <w:sz w:val="22"/>
          <w:szCs w:val="22"/>
        </w:rPr>
      </w:pPr>
    </w:p>
    <w:p w14:paraId="2A7FFD68" w14:textId="130C3F49" w:rsidR="00383DA4" w:rsidRDefault="00383DA4">
      <w:pPr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br w:type="page"/>
      </w:r>
    </w:p>
    <w:p w14:paraId="57E48472" w14:textId="77777777" w:rsidR="009D2AEC" w:rsidRPr="00BF342B" w:rsidRDefault="009D2AEC" w:rsidP="00965C5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1DD3BDCF" w14:textId="77777777" w:rsidR="00383DA4" w:rsidRDefault="00383DA4" w:rsidP="00965C5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3A3D6335" w14:textId="77777777" w:rsidR="00383DA4" w:rsidRDefault="00383DA4" w:rsidP="00965C5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</w:p>
    <w:p w14:paraId="0B293ED9" w14:textId="5F256FC3" w:rsidR="00965C5D" w:rsidRPr="00BF342B" w:rsidRDefault="00965C5D" w:rsidP="00965C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hAnsi="Arial" w:cs="Arial"/>
          <w:b/>
          <w:bCs/>
          <w:sz w:val="22"/>
          <w:szCs w:val="22"/>
          <w:lang w:val="es-CO"/>
        </w:rPr>
        <w:t xml:space="preserve">Criterios de evaluación: </w:t>
      </w:r>
      <w:r w:rsidRPr="00BF342B">
        <w:rPr>
          <w:rFonts w:ascii="Arial" w:hAnsi="Arial" w:cs="Arial"/>
          <w:sz w:val="22"/>
          <w:szCs w:val="22"/>
          <w:lang w:val="es-CO"/>
        </w:rPr>
        <w:t>Esta rúbrica se desarrolla para la valoración de las actividades del curso, de acuerdo a los criterios definidos:</w:t>
      </w:r>
    </w:p>
    <w:p w14:paraId="485CC9EC" w14:textId="77777777" w:rsidR="00965C5D" w:rsidRPr="00BF342B" w:rsidRDefault="00965C5D" w:rsidP="00965C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/>
        </w:rPr>
      </w:pPr>
    </w:p>
    <w:p w14:paraId="2ABB3A54" w14:textId="77777777" w:rsidR="00965C5D" w:rsidRPr="00BF342B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V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aloración </w:t>
      </w:r>
      <w:r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50</w:t>
      </w:r>
      <w:r w:rsidR="00965C5D" w:rsidRPr="00BF342B">
        <w:rPr>
          <w:rFonts w:ascii="Arial" w:hAnsi="Arial" w:cs="Arial"/>
          <w:b/>
          <w:sz w:val="22"/>
          <w:szCs w:val="22"/>
          <w:lang w:val="es-CO"/>
        </w:rPr>
        <w:t>: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Cumple a cabalidad con todos los aspectos requeridos en el criterio</w:t>
      </w:r>
      <w:r w:rsidR="0067397E" w:rsidRPr="00BF342B">
        <w:rPr>
          <w:rFonts w:ascii="Arial" w:hAnsi="Arial" w:cs="Arial"/>
          <w:sz w:val="22"/>
          <w:szCs w:val="22"/>
          <w:lang w:val="es-CO"/>
        </w:rPr>
        <w:t>.</w:t>
      </w:r>
    </w:p>
    <w:p w14:paraId="6BB968F4" w14:textId="77777777" w:rsidR="00965C5D" w:rsidRPr="00BF342B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Valoración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40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a 49</w:t>
      </w:r>
      <w:r w:rsidR="00965C5D" w:rsidRPr="00BF342B">
        <w:rPr>
          <w:rFonts w:ascii="Arial" w:hAnsi="Arial" w:cs="Arial"/>
          <w:b/>
          <w:sz w:val="22"/>
          <w:szCs w:val="22"/>
          <w:lang w:val="es-CO"/>
        </w:rPr>
        <w:t>: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Cumple con aproximación a la totalidad de los aspectos requeridos en el criterio</w:t>
      </w:r>
      <w:r w:rsidR="0067397E" w:rsidRPr="00BF342B">
        <w:rPr>
          <w:rFonts w:ascii="Arial" w:hAnsi="Arial" w:cs="Arial"/>
          <w:sz w:val="22"/>
          <w:szCs w:val="22"/>
          <w:lang w:val="es-CO"/>
        </w:rPr>
        <w:t>.</w:t>
      </w:r>
    </w:p>
    <w:p w14:paraId="42FC3A92" w14:textId="77777777" w:rsidR="00965C5D" w:rsidRPr="00BF342B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CO"/>
        </w:rPr>
        <w:t>Valoración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30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a 39</w:t>
      </w:r>
      <w:r w:rsidR="00965C5D" w:rsidRPr="00BF342B">
        <w:rPr>
          <w:rFonts w:ascii="Arial" w:hAnsi="Arial" w:cs="Arial"/>
          <w:b/>
          <w:sz w:val="22"/>
          <w:szCs w:val="22"/>
          <w:lang w:val="es-CO"/>
        </w:rPr>
        <w:t>: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Cumple</w:t>
      </w:r>
      <w:r w:rsidR="0067397E" w:rsidRPr="00BF342B">
        <w:rPr>
          <w:rFonts w:ascii="Arial" w:hAnsi="Arial" w:cs="Arial"/>
          <w:sz w:val="22"/>
          <w:szCs w:val="22"/>
          <w:lang w:val="es-CO"/>
        </w:rPr>
        <w:t xml:space="preserve"> medianamente con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de los aspectos requeridos en el criterio</w:t>
      </w:r>
      <w:r w:rsidR="0067397E" w:rsidRPr="00BF342B">
        <w:rPr>
          <w:rFonts w:ascii="Arial" w:hAnsi="Arial" w:cs="Arial"/>
          <w:sz w:val="22"/>
          <w:szCs w:val="22"/>
          <w:lang w:val="es-CO"/>
        </w:rPr>
        <w:t>.</w:t>
      </w:r>
    </w:p>
    <w:p w14:paraId="615FDC76" w14:textId="77777777" w:rsidR="00965C5D" w:rsidRPr="00BF342B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CO"/>
        </w:rPr>
        <w:t>Valoración 20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a 29</w:t>
      </w:r>
      <w:r w:rsidR="00965C5D" w:rsidRPr="00BF342B">
        <w:rPr>
          <w:rFonts w:ascii="Arial" w:hAnsi="Arial" w:cs="Arial"/>
          <w:b/>
          <w:sz w:val="22"/>
          <w:szCs w:val="22"/>
          <w:lang w:val="es-CO"/>
        </w:rPr>
        <w:t>: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</w:t>
      </w:r>
      <w:r w:rsidR="00785DA7">
        <w:rPr>
          <w:rFonts w:ascii="Arial" w:hAnsi="Arial" w:cs="Arial"/>
          <w:sz w:val="22"/>
          <w:szCs w:val="22"/>
          <w:lang w:val="es-CO"/>
        </w:rPr>
        <w:t>N</w:t>
      </w:r>
      <w:r w:rsidR="0067397E" w:rsidRPr="00BF342B">
        <w:rPr>
          <w:rFonts w:ascii="Arial" w:hAnsi="Arial" w:cs="Arial"/>
          <w:sz w:val="22"/>
          <w:szCs w:val="22"/>
          <w:lang w:val="es-CO"/>
        </w:rPr>
        <w:t>o llega a cumplir medianamente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con los aspectos requeridos en el criterio</w:t>
      </w:r>
      <w:r w:rsidR="0067397E" w:rsidRPr="00BF342B">
        <w:rPr>
          <w:rFonts w:ascii="Arial" w:hAnsi="Arial" w:cs="Arial"/>
          <w:sz w:val="22"/>
          <w:szCs w:val="22"/>
          <w:lang w:val="es-CO"/>
        </w:rPr>
        <w:t>.</w:t>
      </w:r>
    </w:p>
    <w:p w14:paraId="35998A83" w14:textId="77777777" w:rsidR="007268BB" w:rsidRPr="00BF342B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BF342B">
        <w:rPr>
          <w:rFonts w:ascii="Arial" w:hAnsi="Arial" w:cs="Arial"/>
          <w:b/>
          <w:sz w:val="22"/>
          <w:szCs w:val="22"/>
          <w:lang w:val="es-CO"/>
        </w:rPr>
        <w:t>Valoración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BF342B">
        <w:rPr>
          <w:rFonts w:ascii="Arial" w:hAnsi="Arial" w:cs="Arial"/>
          <w:b/>
          <w:sz w:val="22"/>
          <w:szCs w:val="22"/>
          <w:lang w:val="es-CO"/>
        </w:rPr>
        <w:t>10</w:t>
      </w:r>
      <w:r w:rsidR="00A02D1B" w:rsidRPr="00BF342B">
        <w:rPr>
          <w:rFonts w:ascii="Arial" w:hAnsi="Arial" w:cs="Arial"/>
          <w:b/>
          <w:sz w:val="22"/>
          <w:szCs w:val="22"/>
          <w:lang w:val="es-CO"/>
        </w:rPr>
        <w:t xml:space="preserve"> a 19</w:t>
      </w:r>
      <w:r w:rsidR="0067397E" w:rsidRPr="00BF342B">
        <w:rPr>
          <w:rFonts w:ascii="Arial" w:hAnsi="Arial" w:cs="Arial"/>
          <w:b/>
          <w:sz w:val="22"/>
          <w:szCs w:val="22"/>
          <w:lang w:val="es-CO"/>
        </w:rPr>
        <w:t xml:space="preserve">: </w:t>
      </w:r>
      <w:r w:rsidR="00785DA7">
        <w:rPr>
          <w:rFonts w:ascii="Arial" w:hAnsi="Arial" w:cs="Arial"/>
          <w:sz w:val="22"/>
          <w:szCs w:val="22"/>
          <w:lang w:val="es-CO"/>
        </w:rPr>
        <w:t>N</w:t>
      </w:r>
      <w:r w:rsidR="0067397E" w:rsidRPr="00BF342B">
        <w:rPr>
          <w:rFonts w:ascii="Arial" w:hAnsi="Arial" w:cs="Arial"/>
          <w:sz w:val="22"/>
          <w:szCs w:val="22"/>
          <w:lang w:val="es-CO"/>
        </w:rPr>
        <w:t xml:space="preserve">o </w:t>
      </w:r>
      <w:r w:rsidR="00785DA7">
        <w:rPr>
          <w:rFonts w:ascii="Arial" w:hAnsi="Arial" w:cs="Arial"/>
          <w:sz w:val="22"/>
          <w:szCs w:val="22"/>
          <w:lang w:val="es-CO"/>
        </w:rPr>
        <w:t>cumple con el 80% de</w:t>
      </w:r>
      <w:r w:rsidR="0067397E" w:rsidRPr="00BF342B">
        <w:rPr>
          <w:rFonts w:ascii="Arial" w:hAnsi="Arial" w:cs="Arial"/>
          <w:sz w:val="22"/>
          <w:szCs w:val="22"/>
          <w:lang w:val="es-CO"/>
        </w:rPr>
        <w:t xml:space="preserve"> los aspectos requeridos en el criterio.</w:t>
      </w:r>
    </w:p>
    <w:p w14:paraId="5E638FCA" w14:textId="77777777" w:rsidR="00965C5D" w:rsidRPr="00BF342B" w:rsidRDefault="00F42D14" w:rsidP="00965C5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Valoración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67397E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0</w:t>
      </w:r>
      <w:r w:rsidR="00A02D1B" w:rsidRPr="00BF342B">
        <w:rPr>
          <w:rFonts w:ascii="Arial" w:eastAsia="Batang" w:hAnsi="Arial" w:cs="Arial"/>
          <w:b/>
          <w:bCs/>
          <w:color w:val="000000"/>
          <w:sz w:val="22"/>
          <w:szCs w:val="22"/>
          <w:lang w:val="es-ES"/>
        </w:rPr>
        <w:t>0 a 09</w:t>
      </w:r>
      <w:r w:rsidR="00965C5D" w:rsidRPr="00BF342B">
        <w:rPr>
          <w:rFonts w:ascii="Arial" w:hAnsi="Arial" w:cs="Arial"/>
          <w:b/>
          <w:sz w:val="22"/>
          <w:szCs w:val="22"/>
          <w:lang w:val="es-CO"/>
        </w:rPr>
        <w:t>:</w:t>
      </w:r>
      <w:r w:rsidR="00965C5D" w:rsidRPr="00BF342B">
        <w:rPr>
          <w:rFonts w:ascii="Arial" w:hAnsi="Arial" w:cs="Arial"/>
          <w:sz w:val="22"/>
          <w:szCs w:val="22"/>
          <w:lang w:val="es-CO"/>
        </w:rPr>
        <w:t xml:space="preserve"> No cumple </w:t>
      </w:r>
      <w:r w:rsidR="0067397E" w:rsidRPr="00BF342B">
        <w:rPr>
          <w:rFonts w:ascii="Arial" w:hAnsi="Arial" w:cs="Arial"/>
          <w:sz w:val="22"/>
          <w:szCs w:val="22"/>
          <w:lang w:val="es-CO"/>
        </w:rPr>
        <w:t xml:space="preserve">en nada </w:t>
      </w:r>
      <w:r w:rsidR="00965C5D" w:rsidRPr="00BF342B">
        <w:rPr>
          <w:rFonts w:ascii="Arial" w:hAnsi="Arial" w:cs="Arial"/>
          <w:sz w:val="22"/>
          <w:szCs w:val="22"/>
          <w:lang w:val="es-CO"/>
        </w:rPr>
        <w:t>con los aspectos definidos para el criterio.</w:t>
      </w:r>
    </w:p>
    <w:p w14:paraId="2C902E2C" w14:textId="77777777" w:rsidR="00965C5D" w:rsidRPr="00BF342B" w:rsidRDefault="00965C5D" w:rsidP="00965C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/>
        </w:rPr>
      </w:pPr>
    </w:p>
    <w:p w14:paraId="32481624" w14:textId="7953B85A" w:rsidR="00965C5D" w:rsidRPr="00BF342B" w:rsidRDefault="00965C5D" w:rsidP="00965C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hAnsi="Arial" w:cs="Arial"/>
          <w:sz w:val="22"/>
          <w:szCs w:val="22"/>
          <w:lang w:val="es-CO"/>
        </w:rPr>
        <w:t xml:space="preserve">La calificación máximo posible de obtener corresponde a 50, lo cual a su vez equivale a la nota de </w:t>
      </w:r>
      <w:r w:rsidR="00A27D54" w:rsidRPr="00BF342B">
        <w:rPr>
          <w:rFonts w:ascii="Arial" w:hAnsi="Arial" w:cs="Arial"/>
          <w:sz w:val="22"/>
          <w:szCs w:val="22"/>
          <w:lang w:val="es-CO"/>
        </w:rPr>
        <w:t>cinco puntos</w:t>
      </w:r>
      <w:r w:rsidRPr="00BF342B">
        <w:rPr>
          <w:rFonts w:ascii="Arial" w:hAnsi="Arial" w:cs="Arial"/>
          <w:sz w:val="22"/>
          <w:szCs w:val="22"/>
          <w:lang w:val="es-CO"/>
        </w:rPr>
        <w:t xml:space="preserve"> cero (5.0). Recuérdese que se está evaluando en la escala de 00 a 50 la nota de aprobación es 30</w:t>
      </w:r>
      <w:r w:rsidR="00785DA7">
        <w:rPr>
          <w:rFonts w:ascii="Arial" w:hAnsi="Arial" w:cs="Arial"/>
          <w:sz w:val="22"/>
          <w:szCs w:val="22"/>
          <w:lang w:val="es-CO"/>
        </w:rPr>
        <w:t>.</w:t>
      </w:r>
    </w:p>
    <w:p w14:paraId="128639D9" w14:textId="77777777" w:rsidR="00034BC9" w:rsidRPr="00BF342B" w:rsidRDefault="00034BC9" w:rsidP="00965C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/>
        </w:rPr>
      </w:pPr>
    </w:p>
    <w:p w14:paraId="4265FA58" w14:textId="77777777" w:rsidR="00034BC9" w:rsidRPr="00BF342B" w:rsidRDefault="00034BC9" w:rsidP="00034BC9">
      <w:pPr>
        <w:jc w:val="both"/>
        <w:rPr>
          <w:rFonts w:ascii="Arial" w:hAnsi="Arial" w:cs="Arial"/>
          <w:b/>
          <w:sz w:val="22"/>
          <w:szCs w:val="22"/>
        </w:rPr>
      </w:pPr>
      <w:r w:rsidRPr="00BF342B">
        <w:rPr>
          <w:rFonts w:ascii="Arial" w:hAnsi="Arial" w:cs="Arial"/>
          <w:b/>
          <w:sz w:val="22"/>
          <w:szCs w:val="22"/>
        </w:rPr>
        <w:t>Observaciones:</w:t>
      </w:r>
    </w:p>
    <w:p w14:paraId="5D41EADE" w14:textId="77777777" w:rsidR="00034BC9" w:rsidRPr="00BF342B" w:rsidRDefault="00034BC9" w:rsidP="00034BC9">
      <w:pPr>
        <w:jc w:val="both"/>
        <w:rPr>
          <w:rFonts w:ascii="Arial" w:hAnsi="Arial" w:cs="Arial"/>
          <w:b/>
          <w:sz w:val="22"/>
          <w:szCs w:val="22"/>
        </w:rPr>
      </w:pPr>
    </w:p>
    <w:p w14:paraId="2E739253" w14:textId="77777777" w:rsidR="00352458" w:rsidRPr="00352458" w:rsidRDefault="00352458" w:rsidP="00352458">
      <w:pPr>
        <w:numPr>
          <w:ilvl w:val="0"/>
          <w:numId w:val="2"/>
        </w:numPr>
        <w:ind w:left="284" w:hanging="284"/>
        <w:contextualSpacing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352458">
        <w:rPr>
          <w:rFonts w:ascii="Arial" w:eastAsia="Times New Roman" w:hAnsi="Arial" w:cs="Arial"/>
          <w:sz w:val="22"/>
          <w:szCs w:val="22"/>
          <w:lang w:val="es-ES"/>
        </w:rPr>
        <w:t>Hacer la actividad fuera de la fecha establecida se califica con cero (0.0)</w:t>
      </w:r>
    </w:p>
    <w:p w14:paraId="22C15651" w14:textId="77777777" w:rsidR="00352458" w:rsidRPr="00352458" w:rsidRDefault="00352458" w:rsidP="00352458">
      <w:pPr>
        <w:numPr>
          <w:ilvl w:val="0"/>
          <w:numId w:val="2"/>
        </w:num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 xml:space="preserve">La entrega de la actividad puede </w:t>
      </w:r>
      <w:r w:rsidRPr="00352458">
        <w:rPr>
          <w:rFonts w:ascii="Arial" w:hAnsi="Arial" w:cs="Arial"/>
          <w:b/>
          <w:bCs/>
          <w:sz w:val="22"/>
          <w:szCs w:val="22"/>
        </w:rPr>
        <w:t>ser individual o por parejas</w:t>
      </w:r>
      <w:r w:rsidRPr="00352458">
        <w:rPr>
          <w:rFonts w:ascii="Arial" w:hAnsi="Arial" w:cs="Arial"/>
          <w:sz w:val="22"/>
          <w:szCs w:val="22"/>
        </w:rPr>
        <w:t xml:space="preserve"> (especifique si el trabajo fue realizado con otro compañero porque archivos semejantes tendrán nota de 0.0). </w:t>
      </w:r>
    </w:p>
    <w:p w14:paraId="6E1924EF" w14:textId="77777777" w:rsidR="00352458" w:rsidRPr="00352458" w:rsidRDefault="00352458" w:rsidP="00352458">
      <w:pPr>
        <w:numPr>
          <w:ilvl w:val="0"/>
          <w:numId w:val="2"/>
        </w:num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>Entregar la actividad por un medio diferente a la plataforma de Escolme Virtual se califica con cero (0.0)</w:t>
      </w:r>
    </w:p>
    <w:p w14:paraId="55AAD7EA" w14:textId="77777777" w:rsidR="00352458" w:rsidRPr="00352458" w:rsidRDefault="00352458" w:rsidP="00352458">
      <w:pPr>
        <w:numPr>
          <w:ilvl w:val="0"/>
          <w:numId w:val="2"/>
        </w:num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>Cualquier copia de internet o de libro parcial o total y no referenciada correctamente se evaluará como cero (00) y acarreará las sanciones establecidas en el Reglamento Académico Estudiantil</w:t>
      </w:r>
    </w:p>
    <w:p w14:paraId="5EBCFFD6" w14:textId="626EB929" w:rsidR="00034BC9" w:rsidRDefault="00352458" w:rsidP="00352458">
      <w:pPr>
        <w:numPr>
          <w:ilvl w:val="0"/>
          <w:numId w:val="2"/>
        </w:num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352458">
        <w:rPr>
          <w:rFonts w:ascii="Arial" w:hAnsi="Arial" w:cs="Arial"/>
          <w:sz w:val="22"/>
          <w:szCs w:val="22"/>
        </w:rPr>
        <w:t>La sumatoria de todos los máximos valores de los criterios debe dar 50.</w:t>
      </w:r>
    </w:p>
    <w:p w14:paraId="4CC25800" w14:textId="77777777" w:rsidR="00352458" w:rsidRPr="00BF342B" w:rsidRDefault="00352458" w:rsidP="0035245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3AF8E82" w14:textId="77777777" w:rsidR="001B758B" w:rsidRPr="00BF342B" w:rsidRDefault="001B758B" w:rsidP="001B758B">
      <w:pPr>
        <w:rPr>
          <w:rFonts w:ascii="Arial" w:hAnsi="Arial" w:cs="Arial"/>
          <w:sz w:val="22"/>
          <w:szCs w:val="22"/>
        </w:rPr>
      </w:pPr>
      <w:r w:rsidRPr="00BF342B">
        <w:rPr>
          <w:rFonts w:ascii="Arial" w:hAnsi="Arial" w:cs="Arial"/>
          <w:b/>
          <w:sz w:val="22"/>
          <w:szCs w:val="22"/>
        </w:rPr>
        <w:t xml:space="preserve">Forma de entrega: </w:t>
      </w:r>
      <w:r w:rsidRPr="00BF342B">
        <w:rPr>
          <w:rFonts w:ascii="Arial" w:hAnsi="Arial" w:cs="Arial"/>
          <w:sz w:val="22"/>
          <w:szCs w:val="22"/>
        </w:rPr>
        <w:t>a través de la plataforma</w:t>
      </w:r>
    </w:p>
    <w:p w14:paraId="50FADBEE" w14:textId="77777777" w:rsidR="001B758B" w:rsidRPr="00BF342B" w:rsidRDefault="001B758B" w:rsidP="001B758B">
      <w:pPr>
        <w:rPr>
          <w:rFonts w:ascii="Arial" w:hAnsi="Arial" w:cs="Arial"/>
          <w:sz w:val="22"/>
          <w:szCs w:val="22"/>
          <w:lang w:val="es-CO"/>
        </w:rPr>
      </w:pPr>
      <w:r w:rsidRPr="00BF342B">
        <w:rPr>
          <w:rFonts w:ascii="Arial" w:hAnsi="Arial" w:cs="Arial"/>
          <w:b/>
          <w:sz w:val="22"/>
          <w:szCs w:val="22"/>
        </w:rPr>
        <w:t xml:space="preserve">Fecha de entrega: </w:t>
      </w:r>
      <w:r w:rsidRPr="00BF342B">
        <w:rPr>
          <w:rFonts w:ascii="Arial" w:hAnsi="Arial" w:cs="Arial"/>
          <w:sz w:val="22"/>
          <w:szCs w:val="22"/>
          <w:lang w:val="es-CO"/>
        </w:rPr>
        <w:t>ver carta de navegación</w:t>
      </w:r>
    </w:p>
    <w:p w14:paraId="42D416F9" w14:textId="77777777" w:rsidR="007268BB" w:rsidRPr="00FB3142" w:rsidRDefault="007268BB" w:rsidP="00965C5D">
      <w:pPr>
        <w:rPr>
          <w:rFonts w:ascii="Arial" w:hAnsi="Arial" w:cs="Arial"/>
          <w:sz w:val="20"/>
        </w:rPr>
      </w:pPr>
    </w:p>
    <w:p w14:paraId="5D821C4E" w14:textId="77777777" w:rsidR="006E075E" w:rsidRDefault="006E075E" w:rsidP="00965C5D">
      <w:pPr>
        <w:rPr>
          <w:rFonts w:ascii="Arial" w:hAnsi="Arial" w:cs="Arial"/>
          <w:sz w:val="22"/>
        </w:rPr>
      </w:pPr>
    </w:p>
    <w:p w14:paraId="6384D1F9" w14:textId="77777777" w:rsidR="001B758B" w:rsidRDefault="001B758B" w:rsidP="00965C5D">
      <w:pPr>
        <w:rPr>
          <w:rFonts w:ascii="Arial" w:hAnsi="Arial" w:cs="Arial"/>
          <w:sz w:val="22"/>
        </w:rPr>
      </w:pPr>
    </w:p>
    <w:p w14:paraId="79781E09" w14:textId="77777777" w:rsidR="001B758B" w:rsidRDefault="001B758B" w:rsidP="00965C5D">
      <w:pPr>
        <w:rPr>
          <w:rFonts w:ascii="Arial" w:hAnsi="Arial" w:cs="Arial"/>
          <w:sz w:val="22"/>
        </w:rPr>
        <w:sectPr w:rsidR="001B758B" w:rsidSect="000F4653">
          <w:headerReference w:type="even" r:id="rId17"/>
          <w:headerReference w:type="first" r:id="rId18"/>
          <w:footerReference w:type="first" r:id="rId19"/>
          <w:pgSz w:w="12240" w:h="15840"/>
          <w:pgMar w:top="2552" w:right="1134" w:bottom="1418" w:left="1134" w:header="567" w:footer="567" w:gutter="0"/>
          <w:cols w:space="708"/>
          <w:docGrid w:linePitch="326"/>
        </w:sectPr>
      </w:pPr>
    </w:p>
    <w:p w14:paraId="102544A5" w14:textId="77777777" w:rsidR="00965C5D" w:rsidRDefault="00965C5D" w:rsidP="00965C5D">
      <w:pPr>
        <w:rPr>
          <w:rFonts w:ascii="Arial" w:hAnsi="Arial" w:cs="Arial"/>
          <w:sz w:val="22"/>
        </w:rPr>
      </w:pPr>
    </w:p>
    <w:p w14:paraId="00C72DB6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7431425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20CA9EF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1840E78F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0D002887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5A1F72C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0382E475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4F831DC4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7419CA0E" w14:textId="77777777" w:rsidR="006E075E" w:rsidRDefault="006E075E" w:rsidP="00965C5D">
      <w:pPr>
        <w:rPr>
          <w:rFonts w:ascii="Arial" w:hAnsi="Arial" w:cs="Arial"/>
          <w:b/>
          <w:sz w:val="22"/>
        </w:rPr>
      </w:pPr>
    </w:p>
    <w:p w14:paraId="1C6983D5" w14:textId="77777777" w:rsidR="00D06AC1" w:rsidRDefault="00D06AC1" w:rsidP="00965C5D">
      <w:pPr>
        <w:rPr>
          <w:rFonts w:ascii="Arial" w:hAnsi="Arial" w:cs="Arial"/>
          <w:b/>
          <w:sz w:val="22"/>
        </w:rPr>
      </w:pPr>
      <w:r w:rsidRPr="00D06AC1">
        <w:rPr>
          <w:rFonts w:ascii="Arial" w:hAnsi="Arial" w:cs="Arial"/>
          <w:b/>
          <w:sz w:val="22"/>
        </w:rPr>
        <w:t>Rubrica Evaluativa de la Actividad</w:t>
      </w:r>
    </w:p>
    <w:p w14:paraId="16F348E4" w14:textId="77777777" w:rsidR="00034BC9" w:rsidRDefault="00034BC9" w:rsidP="00965C5D">
      <w:pPr>
        <w:rPr>
          <w:rFonts w:ascii="Arial" w:hAnsi="Arial" w:cs="Arial"/>
          <w:b/>
          <w:sz w:val="22"/>
        </w:rPr>
      </w:pPr>
    </w:p>
    <w:tbl>
      <w:tblPr>
        <w:tblW w:w="13860" w:type="dxa"/>
        <w:tblInd w:w="108" w:type="dxa"/>
        <w:tblBorders>
          <w:top w:val="single" w:sz="24" w:space="0" w:color="AFE2DB"/>
          <w:left w:val="single" w:sz="24" w:space="0" w:color="AFE2DB"/>
          <w:bottom w:val="single" w:sz="24" w:space="0" w:color="AFE2DB"/>
          <w:right w:val="single" w:sz="24" w:space="0" w:color="AFE2DB"/>
          <w:insideH w:val="single" w:sz="24" w:space="0" w:color="AFE2DB"/>
          <w:insideV w:val="single" w:sz="24" w:space="0" w:color="AFE2DB"/>
        </w:tblBorders>
        <w:shd w:val="clear" w:color="auto" w:fill="FEFCEA"/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1980"/>
        <w:gridCol w:w="2160"/>
        <w:gridCol w:w="1980"/>
        <w:gridCol w:w="1980"/>
      </w:tblGrid>
      <w:tr w:rsidR="00034BC9" w:rsidRPr="00352458" w14:paraId="7CBF6BCD" w14:textId="77777777" w:rsidTr="001F52EF">
        <w:trPr>
          <w:trHeight w:val="288"/>
        </w:trPr>
        <w:tc>
          <w:tcPr>
            <w:tcW w:w="1800" w:type="dxa"/>
            <w:shd w:val="clear" w:color="auto" w:fill="FEFCEA"/>
          </w:tcPr>
          <w:p w14:paraId="0E400363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Categoría</w:t>
            </w:r>
          </w:p>
        </w:tc>
        <w:tc>
          <w:tcPr>
            <w:tcW w:w="1980" w:type="dxa"/>
            <w:shd w:val="clear" w:color="auto" w:fill="FEFCEA"/>
          </w:tcPr>
          <w:p w14:paraId="48CE950D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b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Nota = 50</w:t>
            </w:r>
          </w:p>
        </w:tc>
        <w:tc>
          <w:tcPr>
            <w:tcW w:w="1980" w:type="dxa"/>
            <w:shd w:val="clear" w:color="auto" w:fill="FEFCEA"/>
          </w:tcPr>
          <w:p w14:paraId="3838F462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b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Nota = 40</w:t>
            </w:r>
          </w:p>
        </w:tc>
        <w:tc>
          <w:tcPr>
            <w:tcW w:w="1980" w:type="dxa"/>
            <w:shd w:val="clear" w:color="auto" w:fill="FEFCEA"/>
          </w:tcPr>
          <w:p w14:paraId="7C041336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b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Nota = 30</w:t>
            </w:r>
          </w:p>
        </w:tc>
        <w:tc>
          <w:tcPr>
            <w:tcW w:w="2160" w:type="dxa"/>
            <w:shd w:val="clear" w:color="auto" w:fill="FEFCEA"/>
          </w:tcPr>
          <w:p w14:paraId="436206FD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b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Nota = 20</w:t>
            </w:r>
          </w:p>
        </w:tc>
        <w:tc>
          <w:tcPr>
            <w:tcW w:w="1980" w:type="dxa"/>
            <w:shd w:val="clear" w:color="auto" w:fill="FEFCEA"/>
          </w:tcPr>
          <w:p w14:paraId="22B2E1DE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b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Nota = 10</w:t>
            </w:r>
          </w:p>
        </w:tc>
        <w:tc>
          <w:tcPr>
            <w:tcW w:w="1980" w:type="dxa"/>
            <w:shd w:val="clear" w:color="auto" w:fill="FEFCEA"/>
          </w:tcPr>
          <w:p w14:paraId="438FBFD7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center"/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352458">
              <w:rPr>
                <w:rFonts w:ascii="Arial" w:eastAsia="Batang" w:hAnsi="Arial" w:cs="Arial"/>
                <w:b/>
                <w:bCs/>
                <w:color w:val="000000"/>
                <w:sz w:val="22"/>
                <w:szCs w:val="22"/>
                <w:lang w:val="es-ES"/>
              </w:rPr>
              <w:t>Nota = 00</w:t>
            </w:r>
          </w:p>
        </w:tc>
      </w:tr>
      <w:tr w:rsidR="00034BC9" w:rsidRPr="00352458" w14:paraId="40B4DB17" w14:textId="77777777" w:rsidTr="001F52EF">
        <w:trPr>
          <w:trHeight w:val="558"/>
        </w:trPr>
        <w:sdt>
          <w:sdtPr>
            <w:rPr>
              <w:rStyle w:val="Estilo3"/>
              <w:rFonts w:ascii="Arial" w:hAnsi="Arial" w:cs="Arial"/>
              <w:sz w:val="22"/>
              <w:szCs w:val="22"/>
            </w:rPr>
            <w:id w:val="-658844654"/>
            <w:placeholder>
              <w:docPart w:val="7A1A24BF752C493DB9738502BAA55022"/>
            </w:placeholder>
            <w:text/>
          </w:sdtPr>
          <w:sdtEndPr>
            <w:rPr>
              <w:rStyle w:val="Fuentedeprrafopredeter"/>
              <w:rFonts w:eastAsia="Batang"/>
              <w:b w:val="0"/>
              <w:color w:val="000000"/>
              <w:lang w:val="es-ES"/>
            </w:rPr>
          </w:sdtEndPr>
          <w:sdtContent>
            <w:tc>
              <w:tcPr>
                <w:tcW w:w="1800" w:type="dxa"/>
                <w:shd w:val="clear" w:color="auto" w:fill="FEFCEA"/>
              </w:tcPr>
              <w:p w14:paraId="5697895D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b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3"/>
                    <w:rFonts w:ascii="Arial" w:hAnsi="Arial" w:cs="Arial"/>
                    <w:sz w:val="22"/>
                    <w:szCs w:val="22"/>
                  </w:rPr>
                  <w:t>Presentación trabajo</w:t>
                </w:r>
              </w:p>
            </w:tc>
          </w:sdtContent>
        </w:sdt>
        <w:tc>
          <w:tcPr>
            <w:tcW w:w="1980" w:type="dxa"/>
            <w:vMerge w:val="restart"/>
            <w:shd w:val="clear" w:color="auto" w:fill="FEFCEA"/>
            <w:vAlign w:val="center"/>
          </w:tcPr>
          <w:p w14:paraId="0E7D9239" w14:textId="77777777" w:rsidR="00034BC9" w:rsidRPr="00352458" w:rsidRDefault="00034BC9" w:rsidP="001F52EF">
            <w:pPr>
              <w:rPr>
                <w:rFonts w:ascii="Arial" w:eastAsia="Times New Roman" w:hAnsi="Arial" w:cs="Arial"/>
                <w:sz w:val="22"/>
                <w:szCs w:val="22"/>
                <w:lang w:eastAsia="es-CO"/>
              </w:rPr>
            </w:pPr>
            <w:r w:rsidRPr="00352458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>Presenta en forma ordenada y coherente la solución de los ejercicios</w:t>
            </w:r>
          </w:p>
          <w:p w14:paraId="025F5B98" w14:textId="77777777" w:rsidR="00034BC9" w:rsidRPr="00352458" w:rsidRDefault="00034BC9" w:rsidP="001F52EF">
            <w:pPr>
              <w:rPr>
                <w:rFonts w:ascii="Arial" w:eastAsia="Times New Roman" w:hAnsi="Arial" w:cs="Arial"/>
                <w:sz w:val="22"/>
                <w:szCs w:val="22"/>
                <w:lang w:eastAsia="es-CO"/>
              </w:rPr>
            </w:pPr>
          </w:p>
        </w:tc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-1290361513"/>
            <w:placeholder>
              <w:docPart w:val="5F2F7254E9B0400D8C11AF583BF76485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1F498341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El trabajo es presentado de alguna manera ordenada que es fácil de entender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1704128202"/>
            <w:placeholder>
              <w:docPart w:val="3E45B863D54345839901FADA1FFDE70B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623D0E75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El trabajo 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no </w:t>
                </w: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es presentado de manera organizada y se hace en algun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as</w:t>
                </w: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 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presentaciones difícil</w:t>
                </w: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 entender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-1314632219"/>
            <w:placeholder>
              <w:docPart w:val="33DCAF1698B8483AAAD704D25346427B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2160" w:type="dxa"/>
                <w:vMerge w:val="restart"/>
                <w:shd w:val="clear" w:color="auto" w:fill="FEFCEA"/>
                <w:vAlign w:val="center"/>
              </w:tcPr>
              <w:p w14:paraId="5B609809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Al trabajo le falta orden y claridad en la presentación de los ejercicios propuestos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1368878637"/>
            <w:placeholder>
              <w:docPart w:val="1B53B7BEDEF84F23A821C781AD91BC9A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23B582F0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No hay coherencia en la presentación del trabajo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-626389059"/>
            <w:placeholder>
              <w:docPart w:val="B052B3D6E99A43AB8FB0457A9DC9A4D5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056CF9B9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Style w:val="Estilo4"/>
                    <w:rFonts w:ascii="Arial" w:hAnsi="Arial" w:cs="Arial"/>
                    <w:sz w:val="22"/>
                    <w:szCs w:val="22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No presentó ningún ejercicio de los propuestos</w:t>
                </w:r>
              </w:p>
            </w:tc>
          </w:sdtContent>
        </w:sdt>
      </w:tr>
      <w:tr w:rsidR="00034BC9" w:rsidRPr="00352458" w14:paraId="1D48B93A" w14:textId="77777777" w:rsidTr="001F52EF">
        <w:trPr>
          <w:trHeight w:val="271"/>
        </w:trPr>
        <w:tc>
          <w:tcPr>
            <w:tcW w:w="1800" w:type="dxa"/>
            <w:shd w:val="clear" w:color="auto" w:fill="FEFCEA"/>
            <w:vAlign w:val="center"/>
          </w:tcPr>
          <w:p w14:paraId="7545D3A0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="Arial" w:hAnsi="Arial" w:cs="Arial"/>
                <w:sz w:val="22"/>
                <w:szCs w:val="22"/>
              </w:rPr>
            </w:pPr>
            <w:r w:rsidRPr="00352458">
              <w:rPr>
                <w:rStyle w:val="Estilo3"/>
                <w:rFonts w:ascii="Arial" w:hAnsi="Arial" w:cs="Arial"/>
                <w:sz w:val="22"/>
                <w:szCs w:val="22"/>
              </w:rPr>
              <w:t>Máximo Valor</w:t>
            </w:r>
          </w:p>
          <w:sdt>
            <w:sdtPr>
              <w:rPr>
                <w:rStyle w:val="Estilo3"/>
                <w:rFonts w:ascii="Arial" w:hAnsi="Arial" w:cs="Arial"/>
                <w:sz w:val="22"/>
                <w:szCs w:val="22"/>
              </w:rPr>
              <w:id w:val="216947846"/>
              <w:placeholder>
                <w:docPart w:val="B7C67E3CC35947838CF361E86D55577D"/>
              </w:placeholder>
              <w:comboBox>
                <w:listItem w:value="Elija un elemento."/>
                <w:listItem w:displayText="20" w:value="20"/>
                <w:listItem w:displayText="19" w:value="19"/>
                <w:listItem w:displayText="18" w:value="18"/>
                <w:listItem w:displayText="17" w:value="17"/>
                <w:listItem w:displayText="16" w:value="16"/>
                <w:listItem w:displayText="15" w:value="15"/>
                <w:listItem w:displayText="14" w:value="14"/>
                <w:listItem w:displayText="13" w:value="13"/>
                <w:listItem w:displayText="12" w:value="12"/>
                <w:listItem w:displayText="11" w:value="11"/>
                <w:listItem w:displayText="10" w:value="10"/>
                <w:listItem w:displayText="9" w:value="9"/>
                <w:listItem w:displayText="8" w:value="8"/>
                <w:listItem w:displayText="7" w:value="7"/>
                <w:listItem w:displayText="6" w:value="6"/>
                <w:listItem w:displayText="5" w:value="5"/>
                <w:listItem w:displayText="4" w:value="4"/>
                <w:listItem w:displayText="3" w:value="3"/>
                <w:listItem w:displayText="2" w:value="2"/>
                <w:listItem w:displayText="1" w:value="1"/>
              </w:comboBox>
            </w:sdtPr>
            <w:sdtEndPr>
              <w:rPr>
                <w:rStyle w:val="Estilo3"/>
              </w:rPr>
            </w:sdtEndPr>
            <w:sdtContent>
              <w:p w14:paraId="12D48BE7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jc w:val="right"/>
                  <w:rPr>
                    <w:rStyle w:val="Estilo3"/>
                    <w:rFonts w:ascii="Arial" w:hAnsi="Arial" w:cs="Arial"/>
                    <w:sz w:val="22"/>
                    <w:szCs w:val="22"/>
                  </w:rPr>
                </w:pPr>
                <w:r w:rsidRPr="00352458">
                  <w:rPr>
                    <w:rStyle w:val="Estilo3"/>
                    <w:rFonts w:ascii="Arial" w:hAnsi="Arial" w:cs="Arial"/>
                    <w:sz w:val="22"/>
                    <w:szCs w:val="22"/>
                  </w:rPr>
                  <w:t>5</w:t>
                </w:r>
              </w:p>
            </w:sdtContent>
          </w:sdt>
        </w:tc>
        <w:tc>
          <w:tcPr>
            <w:tcW w:w="1980" w:type="dxa"/>
            <w:vMerge/>
            <w:shd w:val="clear" w:color="auto" w:fill="FEFCEA"/>
            <w:vAlign w:val="center"/>
          </w:tcPr>
          <w:p w14:paraId="7F07CA3F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78"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68E6CEF7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48" w:right="-1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799ED223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18" w:right="-4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5CF084F2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7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1229180D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4D8C5FEC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</w:tr>
      <w:tr w:rsidR="00034BC9" w:rsidRPr="00352458" w14:paraId="29C9DA63" w14:textId="77777777" w:rsidTr="001F52EF">
        <w:trPr>
          <w:trHeight w:val="558"/>
        </w:trPr>
        <w:sdt>
          <w:sdtPr>
            <w:rPr>
              <w:rStyle w:val="Estilo3"/>
              <w:rFonts w:ascii="Arial" w:hAnsi="Arial" w:cs="Arial"/>
              <w:sz w:val="22"/>
              <w:szCs w:val="22"/>
            </w:rPr>
            <w:id w:val="-525336783"/>
            <w:placeholder>
              <w:docPart w:val="014090BE623E4381A8441AB960587FB3"/>
            </w:placeholder>
            <w:text/>
          </w:sdtPr>
          <w:sdtEndPr>
            <w:rPr>
              <w:rStyle w:val="Fuentedeprrafopredeter"/>
              <w:rFonts w:eastAsia="Batang"/>
              <w:b w:val="0"/>
              <w:color w:val="000000"/>
              <w:lang w:val="es-ES"/>
            </w:rPr>
          </w:sdtEndPr>
          <w:sdtContent>
            <w:tc>
              <w:tcPr>
                <w:tcW w:w="1800" w:type="dxa"/>
                <w:shd w:val="clear" w:color="auto" w:fill="FEFCEA"/>
              </w:tcPr>
              <w:p w14:paraId="09F6AD68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b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3"/>
                    <w:rFonts w:ascii="Arial" w:hAnsi="Arial" w:cs="Arial"/>
                    <w:sz w:val="22"/>
                    <w:szCs w:val="22"/>
                  </w:rPr>
                  <w:t>Operación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sz w:val="22"/>
              <w:szCs w:val="22"/>
              <w:lang w:eastAsia="es-CO"/>
            </w:rPr>
            <w:id w:val="-1620990707"/>
            <w:placeholder>
              <w:docPart w:val="1BD456118DF84B7BA7F51B2334EF3229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57671F42" w14:textId="2E3890B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sz w:val="22"/>
                    <w:szCs w:val="22"/>
                    <w:lang w:val="es-CO"/>
                  </w:rPr>
                </w:pPr>
                <w:r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>Desarrolla</w:t>
                </w:r>
                <w:r w:rsidR="007D6DB5"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 xml:space="preserve"> correctamente</w:t>
                </w:r>
                <w:r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 xml:space="preserve"> las propiedades de l</w:t>
                </w:r>
                <w:r w:rsidR="00F64A71"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>o</w:t>
                </w:r>
                <w:r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 xml:space="preserve">s </w:t>
                </w:r>
                <w:r w:rsidR="00F64A71"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>lí</w:t>
                </w:r>
                <w:r w:rsidR="00D02AF6"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>m</w:t>
                </w:r>
                <w:r w:rsidR="00F64A71"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>ites</w:t>
                </w:r>
                <w:r w:rsidR="007D6DB5"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 xml:space="preserve"> </w:t>
                </w:r>
                <w:r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 xml:space="preserve">y aplica correctamente su procedimiento en forma clara y entendible  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930318251"/>
            <w:placeholder>
              <w:docPart w:val="07316CEBB1984B85B7FA8F207EED23F0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2A2714D3" w14:textId="4746C542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Desarrolla 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de buena manera </w:t>
                </w: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las propiedades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 de l</w:t>
                </w:r>
                <w:r w:rsidR="00D02AF6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o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s </w:t>
                </w:r>
                <w:r w:rsidR="00D02AF6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límites</w:t>
                </w:r>
                <w:r w:rsidR="007D6DB5"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 en los ejercicios propuestos</w:t>
                </w: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34421341"/>
            <w:placeholder>
              <w:docPart w:val="949F0AE08CAD4FA39CA4571A13F57AB1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856A112" w14:textId="5FF3FCDD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Fonts w:ascii="Arial" w:hAnsi="Arial" w:cs="Arial"/>
                    <w:sz w:val="22"/>
                    <w:szCs w:val="22"/>
                  </w:rPr>
                  <w:t>Desarrolla parcialmente las propiedades</w:t>
                </w:r>
                <w:r w:rsidR="007D6DB5" w:rsidRPr="00352458">
                  <w:rPr>
                    <w:rFonts w:ascii="Arial" w:hAnsi="Arial" w:cs="Arial"/>
                    <w:sz w:val="22"/>
                    <w:szCs w:val="22"/>
                  </w:rPr>
                  <w:t xml:space="preserve"> de l</w:t>
                </w:r>
                <w:r w:rsidR="00D02AF6" w:rsidRPr="00352458">
                  <w:rPr>
                    <w:rFonts w:ascii="Arial" w:hAnsi="Arial" w:cs="Arial"/>
                    <w:sz w:val="22"/>
                    <w:szCs w:val="22"/>
                  </w:rPr>
                  <w:t>o</w:t>
                </w:r>
                <w:r w:rsidR="007D6DB5" w:rsidRPr="00352458">
                  <w:rPr>
                    <w:rFonts w:ascii="Arial" w:hAnsi="Arial" w:cs="Arial"/>
                    <w:sz w:val="22"/>
                    <w:szCs w:val="22"/>
                  </w:rPr>
                  <w:t xml:space="preserve">s </w:t>
                </w:r>
                <w:r w:rsidR="00D02AF6" w:rsidRPr="00352458">
                  <w:rPr>
                    <w:rFonts w:ascii="Arial" w:hAnsi="Arial" w:cs="Arial"/>
                    <w:sz w:val="22"/>
                    <w:szCs w:val="22"/>
                  </w:rPr>
                  <w:t>límites</w:t>
                </w:r>
                <w:r w:rsidR="007D6DB5" w:rsidRPr="00352458">
                  <w:rPr>
                    <w:rFonts w:ascii="Arial" w:hAnsi="Arial" w:cs="Arial"/>
                    <w:sz w:val="22"/>
                    <w:szCs w:val="22"/>
                  </w:rPr>
                  <w:t xml:space="preserve"> en los ejercicios propuestos.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44327276"/>
            <w:placeholder>
              <w:docPart w:val="5398FA9BF41A474C900D2A8DDFA92B8A"/>
            </w:placeholder>
            <w:text/>
          </w:sdtPr>
          <w:sdtEndPr/>
          <w:sdtContent>
            <w:tc>
              <w:tcPr>
                <w:tcW w:w="2160" w:type="dxa"/>
                <w:vMerge w:val="restart"/>
                <w:shd w:val="clear" w:color="auto" w:fill="FEFCEA"/>
                <w:vAlign w:val="center"/>
              </w:tcPr>
              <w:p w14:paraId="6E6DEEC7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Fonts w:ascii="Arial" w:hAnsi="Arial" w:cs="Arial"/>
                    <w:sz w:val="22"/>
                    <w:szCs w:val="22"/>
                  </w:rPr>
                  <w:t xml:space="preserve">Faltó mostrar la operación en muchos de los ejercicios propuestos 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201606651"/>
            <w:placeholder>
              <w:docPart w:val="4B186CA48D634B59B1E64056B837D6C3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0A6E2DD3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No se evidenció el desarrollo de las operaciones de los ejercicios propuestos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213937364"/>
            <w:placeholder>
              <w:docPart w:val="90A57622DA0F4FB4843E020034DEEBA9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FE0AFEC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Style w:val="Estilo4"/>
                    <w:rFonts w:ascii="Arial" w:hAnsi="Arial" w:cs="Arial"/>
                    <w:sz w:val="22"/>
                    <w:szCs w:val="22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No presentó ninguna operación ejercicio de los propuestos</w:t>
                </w:r>
              </w:p>
            </w:tc>
          </w:sdtContent>
        </w:sdt>
      </w:tr>
      <w:tr w:rsidR="00034BC9" w:rsidRPr="00352458" w14:paraId="51A80EC4" w14:textId="77777777" w:rsidTr="001F52EF">
        <w:trPr>
          <w:trHeight w:val="271"/>
        </w:trPr>
        <w:tc>
          <w:tcPr>
            <w:tcW w:w="1800" w:type="dxa"/>
            <w:shd w:val="clear" w:color="auto" w:fill="FEFCEA"/>
            <w:vAlign w:val="center"/>
          </w:tcPr>
          <w:p w14:paraId="3FCBBFC9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="Arial" w:hAnsi="Arial" w:cs="Arial"/>
                <w:sz w:val="22"/>
                <w:szCs w:val="22"/>
              </w:rPr>
            </w:pPr>
            <w:r w:rsidRPr="00352458">
              <w:rPr>
                <w:rStyle w:val="Estilo3"/>
                <w:rFonts w:ascii="Arial" w:hAnsi="Arial" w:cs="Arial"/>
                <w:sz w:val="22"/>
                <w:szCs w:val="22"/>
              </w:rPr>
              <w:t>Máximo Valor</w:t>
            </w:r>
          </w:p>
          <w:sdt>
            <w:sdtPr>
              <w:rPr>
                <w:rStyle w:val="Estilo3"/>
                <w:rFonts w:ascii="Arial" w:hAnsi="Arial" w:cs="Arial"/>
                <w:sz w:val="22"/>
                <w:szCs w:val="22"/>
              </w:rPr>
              <w:id w:val="-1576502912"/>
              <w:placeholder>
                <w:docPart w:val="7EC5CE3BEB6146C493183B949E87A58A"/>
              </w:placeholder>
              <w:comboBox>
                <w:listItem w:value="Elija un elemento."/>
                <w:listItem w:displayText="20" w:value="20"/>
                <w:listItem w:displayText="19" w:value="19"/>
                <w:listItem w:displayText="18" w:value="18"/>
                <w:listItem w:displayText="17" w:value="17"/>
                <w:listItem w:displayText="16" w:value="16"/>
                <w:listItem w:displayText="15" w:value="15"/>
                <w:listItem w:displayText="14" w:value="14"/>
                <w:listItem w:displayText="13" w:value="13"/>
                <w:listItem w:displayText="12" w:value="12"/>
                <w:listItem w:displayText="11" w:value="11"/>
                <w:listItem w:displayText="10" w:value="10"/>
                <w:listItem w:displayText="9" w:value="9"/>
                <w:listItem w:displayText="8" w:value="8"/>
                <w:listItem w:displayText="7" w:value="7"/>
                <w:listItem w:displayText="6" w:value="6"/>
                <w:listItem w:displayText="5" w:value="5"/>
                <w:listItem w:displayText="4" w:value="4"/>
                <w:listItem w:displayText="3" w:value="3"/>
                <w:listItem w:displayText="2" w:value="2"/>
                <w:listItem w:displayText="1" w:value="1"/>
              </w:comboBox>
            </w:sdtPr>
            <w:sdtEndPr>
              <w:rPr>
                <w:rStyle w:val="Estilo3"/>
              </w:rPr>
            </w:sdtEndPr>
            <w:sdtContent>
              <w:p w14:paraId="0689683A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jc w:val="right"/>
                  <w:rPr>
                    <w:rStyle w:val="Estilo3"/>
                    <w:rFonts w:ascii="Arial" w:hAnsi="Arial" w:cs="Arial"/>
                    <w:sz w:val="22"/>
                    <w:szCs w:val="22"/>
                  </w:rPr>
                </w:pPr>
                <w:r w:rsidRPr="00352458">
                  <w:rPr>
                    <w:rStyle w:val="Estilo3"/>
                    <w:rFonts w:ascii="Arial" w:hAnsi="Arial" w:cs="Arial"/>
                    <w:sz w:val="22"/>
                    <w:szCs w:val="22"/>
                  </w:rPr>
                  <w:t>20</w:t>
                </w:r>
              </w:p>
            </w:sdtContent>
          </w:sdt>
        </w:tc>
        <w:tc>
          <w:tcPr>
            <w:tcW w:w="1980" w:type="dxa"/>
            <w:vMerge/>
            <w:shd w:val="clear" w:color="auto" w:fill="FEFCEA"/>
            <w:vAlign w:val="center"/>
          </w:tcPr>
          <w:p w14:paraId="60702341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78"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49055891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48" w:right="-1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6D23985A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18" w:right="-4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0998A132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7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3F6CAF3D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478B9A37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</w:tr>
      <w:tr w:rsidR="00034BC9" w:rsidRPr="00352458" w14:paraId="228A1A3F" w14:textId="77777777" w:rsidTr="001F52EF">
        <w:trPr>
          <w:trHeight w:val="271"/>
        </w:trPr>
        <w:tc>
          <w:tcPr>
            <w:tcW w:w="1800" w:type="dxa"/>
            <w:shd w:val="clear" w:color="auto" w:fill="FEFCEA"/>
            <w:vAlign w:val="center"/>
          </w:tcPr>
          <w:p w14:paraId="374B466D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5DD9998A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78"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7FE42A15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48" w:right="-1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6F2F577F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18" w:right="-4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063C8453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7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5AAD07E4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3B14A852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</w:tr>
      <w:tr w:rsidR="00034BC9" w:rsidRPr="00352458" w14:paraId="54D51BC9" w14:textId="77777777" w:rsidTr="001F52EF">
        <w:trPr>
          <w:trHeight w:val="558"/>
        </w:trPr>
        <w:sdt>
          <w:sdtPr>
            <w:rPr>
              <w:rStyle w:val="Estilo3"/>
              <w:rFonts w:ascii="Arial" w:hAnsi="Arial" w:cs="Arial"/>
              <w:sz w:val="22"/>
              <w:szCs w:val="22"/>
            </w:rPr>
            <w:id w:val="-1532183315"/>
            <w:placeholder>
              <w:docPart w:val="19400918AA604F3B9732777751B9511A"/>
            </w:placeholder>
            <w:text/>
          </w:sdtPr>
          <w:sdtEndPr>
            <w:rPr>
              <w:rStyle w:val="Fuentedeprrafopredeter"/>
              <w:rFonts w:eastAsia="Batang"/>
              <w:b w:val="0"/>
              <w:color w:val="000000"/>
              <w:lang w:val="es-ES"/>
            </w:rPr>
          </w:sdtEndPr>
          <w:sdtContent>
            <w:tc>
              <w:tcPr>
                <w:tcW w:w="1800" w:type="dxa"/>
                <w:shd w:val="clear" w:color="auto" w:fill="FEFCEA"/>
              </w:tcPr>
              <w:p w14:paraId="271DAF2A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b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3"/>
                    <w:rFonts w:ascii="Arial" w:hAnsi="Arial" w:cs="Arial"/>
                    <w:sz w:val="22"/>
                    <w:szCs w:val="22"/>
                  </w:rPr>
                  <w:t>Procedimiento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sz w:val="22"/>
              <w:szCs w:val="22"/>
              <w:lang w:eastAsia="es-CO"/>
            </w:rPr>
            <w:id w:val="-1393193859"/>
            <w:placeholder>
              <w:docPart w:val="51DAE0D5F0484DC69D82311FB7AC350D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8D5B4A7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sz w:val="22"/>
                    <w:szCs w:val="22"/>
                    <w:lang w:val="es-CO"/>
                  </w:rPr>
                </w:pPr>
                <w:r w:rsidRPr="00352458">
                  <w:rPr>
                    <w:rFonts w:ascii="Arial" w:eastAsia="Times New Roman" w:hAnsi="Arial" w:cs="Arial"/>
                    <w:sz w:val="22"/>
                    <w:szCs w:val="22"/>
                    <w:lang w:eastAsia="es-CO"/>
                  </w:rPr>
                  <w:t>Aplica correctamente el procedimiento desarrollado en la explicación temática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130209048"/>
            <w:placeholder>
              <w:docPart w:val="4AAE393E35614634A8AEA1F139E458D2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79802EB3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Presenta buena  claridad de procedimiento en ejercicios propuestos</w:t>
                </w:r>
              </w:p>
            </w:tc>
          </w:sdtContent>
        </w:sdt>
        <w:sdt>
          <w:sdtPr>
            <w:rPr>
              <w:rStyle w:val="Estilo4"/>
              <w:rFonts w:ascii="Arial" w:hAnsi="Arial" w:cs="Arial"/>
              <w:sz w:val="22"/>
              <w:szCs w:val="22"/>
            </w:rPr>
            <w:id w:val="1826392180"/>
            <w:placeholder>
              <w:docPart w:val="C591EC809ECA45008978A7E966312615"/>
            </w:placeholder>
            <w:text/>
          </w:sdtPr>
          <w:sdtEndPr>
            <w:rPr>
              <w:rStyle w:val="Fuentedeprrafopredeter"/>
              <w:rFonts w:eastAsia="Batang"/>
              <w:color w:val="000000"/>
              <w:lang w:val="es-ES"/>
            </w:rPr>
          </w:sdtEndPr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458C8688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Style w:val="Estilo4"/>
                    <w:rFonts w:ascii="Arial" w:hAnsi="Arial" w:cs="Arial"/>
                    <w:sz w:val="22"/>
                    <w:szCs w:val="22"/>
                  </w:rPr>
                  <w:t>Presenta en forma parcial el procedimiento de algunos ejercicios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57002985"/>
            <w:placeholder>
              <w:docPart w:val="BD1FC4E8CB224ECCB41EABFBC7F4AB9E"/>
            </w:placeholder>
            <w:text/>
          </w:sdtPr>
          <w:sdtEndPr/>
          <w:sdtContent>
            <w:tc>
              <w:tcPr>
                <w:tcW w:w="2160" w:type="dxa"/>
                <w:vMerge w:val="restart"/>
                <w:shd w:val="clear" w:color="auto" w:fill="FEFCEA"/>
                <w:vAlign w:val="center"/>
              </w:tcPr>
              <w:p w14:paraId="3B11F2D6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Fonts w:ascii="Arial" w:hAnsi="Arial" w:cs="Arial"/>
                    <w:sz w:val="22"/>
                    <w:szCs w:val="22"/>
                  </w:rPr>
                  <w:t>Faltó el procedimiento de algunos ejercicios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4109639"/>
            <w:placeholder>
              <w:docPart w:val="8001FD028DA246FF8ACF4A143AC5BA3E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3A9DD701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Fonts w:ascii="Arial" w:eastAsia="Batang" w:hAnsi="Arial" w:cs="Arial"/>
                    <w:color w:val="000000"/>
                    <w:sz w:val="22"/>
                    <w:szCs w:val="22"/>
                    <w:lang w:val="es-ES"/>
                  </w:rPr>
                </w:pPr>
                <w:r w:rsidRPr="00352458">
                  <w:rPr>
                    <w:rFonts w:ascii="Arial" w:hAnsi="Arial" w:cs="Arial"/>
                    <w:sz w:val="22"/>
                    <w:szCs w:val="22"/>
                  </w:rPr>
                  <w:t xml:space="preserve">No </w:t>
                </w:r>
                <w:r w:rsidR="007D6DB5" w:rsidRPr="00352458">
                  <w:rPr>
                    <w:rFonts w:ascii="Arial" w:hAnsi="Arial" w:cs="Arial"/>
                    <w:sz w:val="22"/>
                    <w:szCs w:val="22"/>
                  </w:rPr>
                  <w:t>p</w:t>
                </w:r>
                <w:r w:rsidRPr="00352458">
                  <w:rPr>
                    <w:rFonts w:ascii="Arial" w:hAnsi="Arial" w:cs="Arial"/>
                    <w:sz w:val="22"/>
                    <w:szCs w:val="22"/>
                  </w:rPr>
                  <w:t>resenta procedimiento de ejercicios propuestos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09945600"/>
            <w:placeholder>
              <w:docPart w:val="D60F22F711604BD78FD0B53D8FD685D3"/>
            </w:placeholder>
            <w:text/>
          </w:sdtPr>
          <w:sdtEndPr/>
          <w:sdtContent>
            <w:tc>
              <w:tcPr>
                <w:tcW w:w="1980" w:type="dxa"/>
                <w:vMerge w:val="restart"/>
                <w:shd w:val="clear" w:color="auto" w:fill="FEFCEA"/>
                <w:vAlign w:val="center"/>
              </w:tcPr>
              <w:p w14:paraId="544E2458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rPr>
                    <w:rStyle w:val="Estilo4"/>
                    <w:rFonts w:ascii="Arial" w:hAnsi="Arial" w:cs="Arial"/>
                    <w:sz w:val="22"/>
                    <w:szCs w:val="22"/>
                  </w:rPr>
                </w:pPr>
                <w:r w:rsidRPr="00352458">
                  <w:rPr>
                    <w:rFonts w:ascii="Arial" w:hAnsi="Arial" w:cs="Arial"/>
                    <w:sz w:val="22"/>
                    <w:szCs w:val="22"/>
                  </w:rPr>
                  <w:t>No presentó ninguna operación ejercicio de los propuestos</w:t>
                </w:r>
              </w:p>
            </w:tc>
          </w:sdtContent>
        </w:sdt>
      </w:tr>
      <w:tr w:rsidR="00034BC9" w:rsidRPr="00352458" w14:paraId="5E3D8848" w14:textId="77777777" w:rsidTr="001F52EF">
        <w:trPr>
          <w:trHeight w:val="831"/>
        </w:trPr>
        <w:tc>
          <w:tcPr>
            <w:tcW w:w="1800" w:type="dxa"/>
            <w:shd w:val="clear" w:color="auto" w:fill="FEFCEA"/>
            <w:vAlign w:val="center"/>
          </w:tcPr>
          <w:p w14:paraId="0E97C35E" w14:textId="77777777" w:rsidR="00034BC9" w:rsidRPr="00352458" w:rsidRDefault="00034BC9" w:rsidP="001F52EF">
            <w:pPr>
              <w:autoSpaceDE w:val="0"/>
              <w:autoSpaceDN w:val="0"/>
              <w:adjustRightInd w:val="0"/>
              <w:jc w:val="right"/>
              <w:rPr>
                <w:rStyle w:val="Estilo3"/>
                <w:rFonts w:ascii="Arial" w:hAnsi="Arial" w:cs="Arial"/>
                <w:sz w:val="22"/>
                <w:szCs w:val="22"/>
              </w:rPr>
            </w:pPr>
            <w:r w:rsidRPr="00352458">
              <w:rPr>
                <w:rStyle w:val="Estilo3"/>
                <w:rFonts w:ascii="Arial" w:hAnsi="Arial" w:cs="Arial"/>
                <w:sz w:val="22"/>
                <w:szCs w:val="22"/>
              </w:rPr>
              <w:t>Máximo Valor</w:t>
            </w:r>
          </w:p>
          <w:sdt>
            <w:sdtPr>
              <w:rPr>
                <w:rStyle w:val="Estilo3"/>
                <w:rFonts w:ascii="Arial" w:hAnsi="Arial" w:cs="Arial"/>
                <w:sz w:val="22"/>
                <w:szCs w:val="22"/>
              </w:rPr>
              <w:id w:val="-1937442091"/>
              <w:placeholder>
                <w:docPart w:val="52255CE01F1543159F8BE4F593C44E3E"/>
              </w:placeholder>
              <w:comboBox>
                <w:listItem w:value="Elija un elemento."/>
                <w:listItem w:displayText="20" w:value="20"/>
                <w:listItem w:displayText="19" w:value="19"/>
                <w:listItem w:displayText="18" w:value="18"/>
                <w:listItem w:displayText="17" w:value="17"/>
                <w:listItem w:displayText="16" w:value="16"/>
                <w:listItem w:displayText="15" w:value="15"/>
                <w:listItem w:displayText="14" w:value="14"/>
                <w:listItem w:displayText="13" w:value="13"/>
                <w:listItem w:displayText="12" w:value="12"/>
                <w:listItem w:displayText="11" w:value="11"/>
                <w:listItem w:displayText="10" w:value="10"/>
                <w:listItem w:displayText="9" w:value="9"/>
                <w:listItem w:displayText="8" w:value="8"/>
                <w:listItem w:displayText="7" w:value="7"/>
                <w:listItem w:displayText="6" w:value="6"/>
                <w:listItem w:displayText="5" w:value="5"/>
                <w:listItem w:displayText="4" w:value="4"/>
                <w:listItem w:displayText="3" w:value="3"/>
                <w:listItem w:displayText="2" w:value="2"/>
                <w:listItem w:displayText="1" w:value="1"/>
              </w:comboBox>
            </w:sdtPr>
            <w:sdtEndPr>
              <w:rPr>
                <w:rStyle w:val="Estilo3"/>
              </w:rPr>
            </w:sdtEndPr>
            <w:sdtContent>
              <w:p w14:paraId="6F2E9C5A" w14:textId="77777777" w:rsidR="00034BC9" w:rsidRPr="00352458" w:rsidRDefault="00034BC9" w:rsidP="001F52EF">
                <w:pPr>
                  <w:autoSpaceDE w:val="0"/>
                  <w:autoSpaceDN w:val="0"/>
                  <w:adjustRightInd w:val="0"/>
                  <w:jc w:val="right"/>
                  <w:rPr>
                    <w:rStyle w:val="Estilo3"/>
                    <w:rFonts w:ascii="Arial" w:hAnsi="Arial" w:cs="Arial"/>
                    <w:sz w:val="22"/>
                    <w:szCs w:val="22"/>
                  </w:rPr>
                </w:pPr>
                <w:r w:rsidRPr="00352458">
                  <w:rPr>
                    <w:rStyle w:val="Estilo3"/>
                    <w:rFonts w:ascii="Arial" w:hAnsi="Arial" w:cs="Arial"/>
                    <w:sz w:val="22"/>
                    <w:szCs w:val="22"/>
                  </w:rPr>
                  <w:t>25</w:t>
                </w:r>
              </w:p>
            </w:sdtContent>
          </w:sdt>
        </w:tc>
        <w:tc>
          <w:tcPr>
            <w:tcW w:w="1980" w:type="dxa"/>
            <w:vMerge/>
            <w:shd w:val="clear" w:color="auto" w:fill="FEFCEA"/>
            <w:vAlign w:val="center"/>
          </w:tcPr>
          <w:p w14:paraId="6A31132B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78" w:right="-108"/>
              <w:jc w:val="center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77B936CE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48" w:right="-18"/>
              <w:jc w:val="center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1778630A" w14:textId="77777777" w:rsidR="00034BC9" w:rsidRPr="00352458" w:rsidRDefault="00034BC9" w:rsidP="001F52EF">
            <w:pPr>
              <w:autoSpaceDE w:val="0"/>
              <w:autoSpaceDN w:val="0"/>
              <w:adjustRightInd w:val="0"/>
              <w:ind w:left="-18" w:right="-48"/>
              <w:jc w:val="center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vMerge/>
            <w:shd w:val="clear" w:color="auto" w:fill="FEFCEA"/>
            <w:vAlign w:val="center"/>
          </w:tcPr>
          <w:p w14:paraId="007C472F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78"/>
              <w:jc w:val="center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  <w:vAlign w:val="center"/>
          </w:tcPr>
          <w:p w14:paraId="3AC393AA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jc w:val="center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shd w:val="clear" w:color="auto" w:fill="FEFCEA"/>
          </w:tcPr>
          <w:p w14:paraId="7C04C66F" w14:textId="77777777" w:rsidR="00034BC9" w:rsidRPr="00352458" w:rsidRDefault="00034BC9" w:rsidP="001F52EF">
            <w:pPr>
              <w:autoSpaceDE w:val="0"/>
              <w:autoSpaceDN w:val="0"/>
              <w:adjustRightInd w:val="0"/>
              <w:ind w:right="-108"/>
              <w:jc w:val="center"/>
              <w:rPr>
                <w:rStyle w:val="Estilo4"/>
                <w:rFonts w:ascii="Arial" w:hAnsi="Arial" w:cs="Arial"/>
                <w:sz w:val="22"/>
                <w:szCs w:val="22"/>
              </w:rPr>
            </w:pPr>
          </w:p>
        </w:tc>
      </w:tr>
    </w:tbl>
    <w:p w14:paraId="79A22B03" w14:textId="77777777" w:rsidR="00034BC9" w:rsidRDefault="00034BC9" w:rsidP="00965C5D">
      <w:pPr>
        <w:rPr>
          <w:rFonts w:ascii="Arial" w:hAnsi="Arial" w:cs="Arial"/>
          <w:b/>
          <w:sz w:val="22"/>
        </w:rPr>
      </w:pPr>
    </w:p>
    <w:p w14:paraId="5D5911C4" w14:textId="77777777" w:rsidR="006E075E" w:rsidRDefault="006E075E" w:rsidP="006E075E">
      <w:pPr>
        <w:rPr>
          <w:rFonts w:ascii="Verdana" w:hAnsi="Verdana" w:cs="Verdana"/>
          <w:b/>
          <w:bCs/>
          <w:color w:val="000000"/>
          <w:lang w:val="es-CO"/>
        </w:rPr>
      </w:pPr>
    </w:p>
    <w:sectPr w:rsidR="006E075E" w:rsidSect="00785DA7">
      <w:headerReference w:type="default" r:id="rId20"/>
      <w:footerReference w:type="default" r:id="rId21"/>
      <w:pgSz w:w="15840" w:h="12240" w:orient="landscape"/>
      <w:pgMar w:top="680" w:right="1134" w:bottom="1134" w:left="851" w:header="227" w:footer="17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03F7" w14:textId="77777777" w:rsidR="00F12F78" w:rsidRDefault="00F12F78" w:rsidP="00824A93">
      <w:r>
        <w:separator/>
      </w:r>
    </w:p>
  </w:endnote>
  <w:endnote w:type="continuationSeparator" w:id="0">
    <w:p w14:paraId="1D42684D" w14:textId="77777777" w:rsidR="00F12F78" w:rsidRDefault="00F12F78" w:rsidP="0082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300D" w14:textId="77777777" w:rsidR="00082A58" w:rsidRDefault="00082A58">
    <w:pPr>
      <w:pStyle w:val="Piedepgina"/>
    </w:pPr>
    <w:r>
      <w:rPr>
        <w:noProof/>
        <w:lang w:val="es-CO" w:eastAsia="es-CO"/>
      </w:rPr>
      <w:drawing>
        <wp:inline distT="0" distB="0" distL="0" distR="0" wp14:anchorId="7300DD59" wp14:editId="033887DC">
          <wp:extent cx="6332220" cy="530526"/>
          <wp:effectExtent l="0" t="0" r="0" b="317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 DE PAGINA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530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C5E6" w14:textId="77777777" w:rsidR="000F4653" w:rsidRDefault="000F4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79D3" w14:textId="77777777" w:rsidR="00F12F78" w:rsidRDefault="00F12F78" w:rsidP="00824A93">
      <w:r>
        <w:separator/>
      </w:r>
    </w:p>
  </w:footnote>
  <w:footnote w:type="continuationSeparator" w:id="0">
    <w:p w14:paraId="3FEFFDA5" w14:textId="77777777" w:rsidR="00F12F78" w:rsidRDefault="00F12F78" w:rsidP="0082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369E" w14:textId="77777777" w:rsidR="00D06AC1" w:rsidRDefault="00ED7F98">
    <w:pPr>
      <w:pStyle w:val="Encabezado"/>
    </w:pPr>
    <w:sdt>
      <w:sdtPr>
        <w:id w:val="419680811"/>
        <w:placeholder>
          <w:docPart w:val="BB5CA3EC9FB4407E8808566D6F9B4EC9"/>
        </w:placeholder>
        <w:temporary/>
        <w:showingPlcHdr/>
      </w:sdtPr>
      <w:sdtEndPr/>
      <w:sdtContent>
        <w:r w:rsidR="00FB7070">
          <w:rPr>
            <w:lang w:val="es-ES"/>
          </w:rPr>
          <w:t>[Escriba texto]</w:t>
        </w:r>
      </w:sdtContent>
    </w:sdt>
    <w:r w:rsidR="00D06AC1">
      <w:ptab w:relativeTo="margin" w:alignment="center" w:leader="none"/>
    </w:r>
    <w:sdt>
      <w:sdtPr>
        <w:id w:val="304293433"/>
        <w:placeholder>
          <w:docPart w:val="8C1B7CA641EE40B8BB6514BDA96D741E"/>
        </w:placeholder>
        <w:temporary/>
        <w:showingPlcHdr/>
      </w:sdtPr>
      <w:sdtEndPr/>
      <w:sdtContent>
        <w:r w:rsidR="00D06AC1">
          <w:rPr>
            <w:lang w:val="es-ES"/>
          </w:rPr>
          <w:t>[Escriba texto]</w:t>
        </w:r>
      </w:sdtContent>
    </w:sdt>
    <w:r w:rsidR="00D06AC1">
      <w:ptab w:relativeTo="margin" w:alignment="right" w:leader="none"/>
    </w:r>
    <w:sdt>
      <w:sdtPr>
        <w:id w:val="-1645727327"/>
        <w:placeholder>
          <w:docPart w:val="969AFFA01C1A4A9BA40172B7767678F8"/>
        </w:placeholder>
        <w:temporary/>
        <w:showingPlcHdr/>
      </w:sdtPr>
      <w:sdtEndPr/>
      <w:sdtContent>
        <w:r w:rsidR="00D06AC1">
          <w:rPr>
            <w:lang w:val="es-ES"/>
          </w:rPr>
          <w:t>[Escriba texto]</w:t>
        </w:r>
      </w:sdtContent>
    </w:sdt>
  </w:p>
  <w:p w14:paraId="714B217D" w14:textId="77777777" w:rsidR="00D06AC1" w:rsidRDefault="00D06A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243C" w14:textId="77777777" w:rsidR="00082A58" w:rsidRDefault="00082A58">
    <w:pPr>
      <w:pStyle w:val="Encabezado"/>
    </w:pPr>
    <w:r>
      <w:rPr>
        <w:noProof/>
        <w:lang w:val="es-CO" w:eastAsia="es-CO"/>
      </w:rPr>
      <w:drawing>
        <wp:inline distT="0" distB="0" distL="0" distR="0" wp14:anchorId="4FEA8A4E" wp14:editId="73C8A222">
          <wp:extent cx="6332220" cy="101663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BEZOT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1016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B37B" w14:textId="77777777" w:rsidR="000F4653" w:rsidRDefault="000F46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4C5"/>
    <w:multiLevelType w:val="multilevel"/>
    <w:tmpl w:val="2488B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C0089"/>
    <w:multiLevelType w:val="multilevel"/>
    <w:tmpl w:val="76A8A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779CF"/>
    <w:multiLevelType w:val="hybridMultilevel"/>
    <w:tmpl w:val="D89678BE"/>
    <w:lvl w:ilvl="0" w:tplc="03E243B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44152"/>
    <w:multiLevelType w:val="multilevel"/>
    <w:tmpl w:val="18CCB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AD03FE"/>
    <w:multiLevelType w:val="hybridMultilevel"/>
    <w:tmpl w:val="067AB74A"/>
    <w:lvl w:ilvl="0" w:tplc="FF68FF38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F64EA"/>
    <w:multiLevelType w:val="hybridMultilevel"/>
    <w:tmpl w:val="2B862A1C"/>
    <w:lvl w:ilvl="0" w:tplc="E766DE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12CA"/>
    <w:multiLevelType w:val="hybridMultilevel"/>
    <w:tmpl w:val="B4E4424E"/>
    <w:lvl w:ilvl="0" w:tplc="599415FC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ADC235D"/>
    <w:multiLevelType w:val="hybridMultilevel"/>
    <w:tmpl w:val="52F293EC"/>
    <w:lvl w:ilvl="0" w:tplc="5B8A1652">
      <w:start w:val="1"/>
      <w:numFmt w:val="lowerLetter"/>
      <w:lvlText w:val="%1."/>
      <w:lvlJc w:val="left"/>
      <w:pPr>
        <w:ind w:left="1512" w:hanging="360"/>
      </w:pPr>
      <w:rPr>
        <w:rFonts w:ascii="Arial" w:hAnsi="Arial" w:cs="Arial" w:hint="default"/>
        <w:b/>
        <w:bCs w:val="0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4DCC497D"/>
    <w:multiLevelType w:val="hybridMultilevel"/>
    <w:tmpl w:val="52CCC6D6"/>
    <w:lvl w:ilvl="0" w:tplc="258824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24E24"/>
    <w:multiLevelType w:val="hybridMultilevel"/>
    <w:tmpl w:val="1CE03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87604"/>
    <w:multiLevelType w:val="multilevel"/>
    <w:tmpl w:val="68527A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FB08CC"/>
    <w:multiLevelType w:val="multilevel"/>
    <w:tmpl w:val="A96AE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C5328E"/>
    <w:multiLevelType w:val="hybridMultilevel"/>
    <w:tmpl w:val="FD123F3E"/>
    <w:lvl w:ilvl="0" w:tplc="E1E829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B8"/>
    <w:rsid w:val="00034BC9"/>
    <w:rsid w:val="00082A58"/>
    <w:rsid w:val="0009530D"/>
    <w:rsid w:val="000D74AD"/>
    <w:rsid w:val="000F4653"/>
    <w:rsid w:val="001037D4"/>
    <w:rsid w:val="00190B6F"/>
    <w:rsid w:val="0019457D"/>
    <w:rsid w:val="001B758B"/>
    <w:rsid w:val="0020471A"/>
    <w:rsid w:val="002215FD"/>
    <w:rsid w:val="00241FD3"/>
    <w:rsid w:val="00243920"/>
    <w:rsid w:val="00245943"/>
    <w:rsid w:val="002B5F10"/>
    <w:rsid w:val="002D131A"/>
    <w:rsid w:val="003446B1"/>
    <w:rsid w:val="00352458"/>
    <w:rsid w:val="0035732D"/>
    <w:rsid w:val="00365841"/>
    <w:rsid w:val="00383C97"/>
    <w:rsid w:val="00383DA4"/>
    <w:rsid w:val="003D7C39"/>
    <w:rsid w:val="003F6685"/>
    <w:rsid w:val="003F7E97"/>
    <w:rsid w:val="004136A8"/>
    <w:rsid w:val="004361C1"/>
    <w:rsid w:val="004377FE"/>
    <w:rsid w:val="0044466B"/>
    <w:rsid w:val="004448A7"/>
    <w:rsid w:val="00444C2F"/>
    <w:rsid w:val="00464DEF"/>
    <w:rsid w:val="00492931"/>
    <w:rsid w:val="00532A14"/>
    <w:rsid w:val="005712B8"/>
    <w:rsid w:val="005C6B59"/>
    <w:rsid w:val="00643FD7"/>
    <w:rsid w:val="00661212"/>
    <w:rsid w:val="00670F7B"/>
    <w:rsid w:val="0067397E"/>
    <w:rsid w:val="006E075E"/>
    <w:rsid w:val="007268BB"/>
    <w:rsid w:val="00742CBA"/>
    <w:rsid w:val="0076095E"/>
    <w:rsid w:val="00785DA7"/>
    <w:rsid w:val="007A76BE"/>
    <w:rsid w:val="007D6DB5"/>
    <w:rsid w:val="007F5E3A"/>
    <w:rsid w:val="00815DC1"/>
    <w:rsid w:val="00824A93"/>
    <w:rsid w:val="00836682"/>
    <w:rsid w:val="00846F8A"/>
    <w:rsid w:val="00890FA8"/>
    <w:rsid w:val="008A3707"/>
    <w:rsid w:val="008C5C53"/>
    <w:rsid w:val="008E4286"/>
    <w:rsid w:val="0090052C"/>
    <w:rsid w:val="0091128E"/>
    <w:rsid w:val="00922BC1"/>
    <w:rsid w:val="00924725"/>
    <w:rsid w:val="00965C5D"/>
    <w:rsid w:val="009733AE"/>
    <w:rsid w:val="009907F8"/>
    <w:rsid w:val="009916C4"/>
    <w:rsid w:val="009A5CDF"/>
    <w:rsid w:val="009B05B5"/>
    <w:rsid w:val="009B1DF4"/>
    <w:rsid w:val="009D2AEC"/>
    <w:rsid w:val="00A02D1B"/>
    <w:rsid w:val="00A05694"/>
    <w:rsid w:val="00A21F5E"/>
    <w:rsid w:val="00A27D54"/>
    <w:rsid w:val="00A86954"/>
    <w:rsid w:val="00A97137"/>
    <w:rsid w:val="00B311C8"/>
    <w:rsid w:val="00B71972"/>
    <w:rsid w:val="00B80840"/>
    <w:rsid w:val="00BF342B"/>
    <w:rsid w:val="00C11AD8"/>
    <w:rsid w:val="00CA6A83"/>
    <w:rsid w:val="00CB272B"/>
    <w:rsid w:val="00CE7ADF"/>
    <w:rsid w:val="00D02AF6"/>
    <w:rsid w:val="00D06AC1"/>
    <w:rsid w:val="00D200F2"/>
    <w:rsid w:val="00D2415F"/>
    <w:rsid w:val="00D4171B"/>
    <w:rsid w:val="00D900C1"/>
    <w:rsid w:val="00DE47AD"/>
    <w:rsid w:val="00E075F5"/>
    <w:rsid w:val="00E122ED"/>
    <w:rsid w:val="00E33C03"/>
    <w:rsid w:val="00E65D0D"/>
    <w:rsid w:val="00E65E35"/>
    <w:rsid w:val="00E93EFA"/>
    <w:rsid w:val="00EB0A69"/>
    <w:rsid w:val="00ED7F98"/>
    <w:rsid w:val="00F12F78"/>
    <w:rsid w:val="00F236D6"/>
    <w:rsid w:val="00F26005"/>
    <w:rsid w:val="00F42735"/>
    <w:rsid w:val="00F42D14"/>
    <w:rsid w:val="00F550CC"/>
    <w:rsid w:val="00F64A71"/>
    <w:rsid w:val="00F74BF1"/>
    <w:rsid w:val="00FB3142"/>
    <w:rsid w:val="00FB7070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0611EDD"/>
  <w14:defaultImageDpi w14:val="300"/>
  <w15:docId w15:val="{FC1B1E88-5C5F-4EBF-83D1-56A984B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A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A93"/>
  </w:style>
  <w:style w:type="paragraph" w:styleId="Piedepgina">
    <w:name w:val="footer"/>
    <w:basedOn w:val="Normal"/>
    <w:link w:val="PiedepginaCar"/>
    <w:uiPriority w:val="99"/>
    <w:unhideWhenUsed/>
    <w:rsid w:val="00824A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A93"/>
  </w:style>
  <w:style w:type="paragraph" w:styleId="Textodeglobo">
    <w:name w:val="Balloon Text"/>
    <w:basedOn w:val="Normal"/>
    <w:link w:val="TextodegloboCar"/>
    <w:uiPriority w:val="99"/>
    <w:semiHidden/>
    <w:unhideWhenUsed/>
    <w:rsid w:val="00824A9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A9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rsid w:val="00357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3573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F550CC"/>
    <w:pPr>
      <w:autoSpaceDE w:val="0"/>
      <w:autoSpaceDN w:val="0"/>
      <w:adjustRightInd w:val="0"/>
    </w:pPr>
    <w:rPr>
      <w:rFonts w:ascii="Verdana" w:hAnsi="Verdana" w:cs="Verdana"/>
      <w:color w:val="000000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965C5D"/>
    <w:rPr>
      <w:color w:val="808080"/>
    </w:rPr>
  </w:style>
  <w:style w:type="character" w:customStyle="1" w:styleId="Estilo1">
    <w:name w:val="Estilo1"/>
    <w:basedOn w:val="Fuentedeprrafopredeter"/>
    <w:uiPriority w:val="1"/>
    <w:rsid w:val="00965C5D"/>
    <w:rPr>
      <w:rFonts w:ascii="Verdana" w:hAnsi="Verdana"/>
      <w:b/>
      <w:sz w:val="24"/>
    </w:rPr>
  </w:style>
  <w:style w:type="character" w:customStyle="1" w:styleId="Estilo2">
    <w:name w:val="Estilo2"/>
    <w:basedOn w:val="Fuentedeprrafopredeter"/>
    <w:uiPriority w:val="1"/>
    <w:rsid w:val="00965C5D"/>
    <w:rPr>
      <w:rFonts w:ascii="Verdana" w:hAnsi="Verdana"/>
      <w:sz w:val="24"/>
    </w:rPr>
  </w:style>
  <w:style w:type="character" w:customStyle="1" w:styleId="Estilo3">
    <w:name w:val="Estilo3"/>
    <w:basedOn w:val="Fuentedeprrafopredeter"/>
    <w:uiPriority w:val="1"/>
    <w:rsid w:val="00965C5D"/>
    <w:rPr>
      <w:rFonts w:ascii="Verdana" w:hAnsi="Verdana"/>
      <w:b/>
      <w:sz w:val="18"/>
    </w:rPr>
  </w:style>
  <w:style w:type="character" w:customStyle="1" w:styleId="Estilo4">
    <w:name w:val="Estilo4"/>
    <w:basedOn w:val="Fuentedeprrafopredeter"/>
    <w:uiPriority w:val="1"/>
    <w:rsid w:val="00965C5D"/>
    <w:rPr>
      <w:rFonts w:ascii="Verdana" w:hAnsi="Verdana"/>
      <w:sz w:val="18"/>
    </w:rPr>
  </w:style>
  <w:style w:type="paragraph" w:styleId="Prrafodelista">
    <w:name w:val="List Paragraph"/>
    <w:basedOn w:val="Normal"/>
    <w:uiPriority w:val="34"/>
    <w:qFormat/>
    <w:rsid w:val="009D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idad\Dropbox\ESCOLME%20VIRTUAL\asignatura\00%20Produccion%20de%20asignaturas%20virtuales%20ESCOLME%20Pregrado%20y%20pstgrado\plantillas%20documentos%20pregrado\ACTIVIDAD%20UNIDAD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5CA3EC9FB4407E8808566D6F9B4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AB8E-E661-4087-AC94-E0777D735F6B}"/>
      </w:docPartPr>
      <w:docPartBody>
        <w:p w:rsidR="009F6C62" w:rsidRDefault="00660FAB">
          <w:pPr>
            <w:pStyle w:val="BB5CA3EC9FB4407E8808566D6F9B4EC9"/>
          </w:pPr>
          <w:r>
            <w:rPr>
              <w:rStyle w:val="Textodelmarcadordeposicin"/>
            </w:rPr>
            <w:t>E</w:t>
          </w:r>
          <w:r w:rsidRPr="005D5A5E">
            <w:rPr>
              <w:rStyle w:val="Textodelmarcadordeposicin"/>
            </w:rPr>
            <w:t>scrib</w:t>
          </w:r>
          <w:r>
            <w:rPr>
              <w:rStyle w:val="Textodelmarcadordeposicin"/>
            </w:rPr>
            <w:t>a el nombre de la actividad</w:t>
          </w:r>
        </w:p>
      </w:docPartBody>
    </w:docPart>
    <w:docPart>
      <w:docPartPr>
        <w:name w:val="8C1B7CA641EE40B8BB6514BDA96D7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51E1-4B42-4E5B-845C-C6E37D01C258}"/>
      </w:docPartPr>
      <w:docPartBody>
        <w:p w:rsidR="009F6C62" w:rsidRDefault="00660FAB">
          <w:pPr>
            <w:pStyle w:val="8C1B7CA641EE40B8BB6514BDA96D741E"/>
          </w:pPr>
          <w:r>
            <w:rPr>
              <w:rStyle w:val="Textodelmarcadordeposicin"/>
            </w:rPr>
            <w:t>E</w:t>
          </w:r>
          <w:r w:rsidRPr="005D5A5E">
            <w:rPr>
              <w:rStyle w:val="Textodelmarcadordeposicin"/>
            </w:rPr>
            <w:t>scrib</w:t>
          </w:r>
          <w:r>
            <w:rPr>
              <w:rStyle w:val="Textodelmarcadordeposicin"/>
            </w:rPr>
            <w:t>a</w:t>
          </w:r>
          <w:r w:rsidRPr="005D5A5E">
            <w:rPr>
              <w:rStyle w:val="Textodelmarcadordeposicin"/>
            </w:rPr>
            <w:t xml:space="preserve"> </w:t>
          </w:r>
          <w:r>
            <w:rPr>
              <w:rStyle w:val="Textodelmarcadordeposicin"/>
            </w:rPr>
            <w:t>el objetivo de la actividad</w:t>
          </w:r>
          <w:r w:rsidRPr="005D5A5E">
            <w:rPr>
              <w:rStyle w:val="Textodelmarcadordeposicin"/>
            </w:rPr>
            <w:t>.</w:t>
          </w:r>
        </w:p>
      </w:docPartBody>
    </w:docPart>
    <w:docPart>
      <w:docPartPr>
        <w:name w:val="969AFFA01C1A4A9BA40172B776767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23AA-48E1-4068-A76E-E3F50E238616}"/>
      </w:docPartPr>
      <w:docPartBody>
        <w:p w:rsidR="009F6C62" w:rsidRDefault="00660FAB">
          <w:pPr>
            <w:pStyle w:val="969AFFA01C1A4A9BA40172B7767678F8"/>
          </w:pPr>
          <w:r>
            <w:rPr>
              <w:rStyle w:val="Textodelmarcadordeposicin"/>
            </w:rPr>
            <w:t>E</w:t>
          </w:r>
          <w:r w:rsidRPr="005D5A5E">
            <w:rPr>
              <w:rStyle w:val="Textodelmarcadordeposicin"/>
            </w:rPr>
            <w:t>scrib</w:t>
          </w:r>
          <w:r>
            <w:rPr>
              <w:rStyle w:val="Textodelmarcadordeposicin"/>
            </w:rPr>
            <w:t>a</w:t>
          </w:r>
          <w:r w:rsidRPr="005D5A5E">
            <w:rPr>
              <w:rStyle w:val="Textodelmarcadordeposicin"/>
            </w:rPr>
            <w:t xml:space="preserve"> </w:t>
          </w:r>
          <w:r>
            <w:rPr>
              <w:rStyle w:val="Textodelmarcadordeposicin"/>
            </w:rPr>
            <w:t>las instrucciones de la actividad</w:t>
          </w:r>
          <w:r w:rsidRPr="005D5A5E">
            <w:rPr>
              <w:rStyle w:val="Textodelmarcadordeposicin"/>
            </w:rPr>
            <w:t>.</w:t>
          </w:r>
        </w:p>
      </w:docPartBody>
    </w:docPart>
    <w:docPart>
      <w:docPartPr>
        <w:name w:val="7A1A24BF752C493DB9738502BAA5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1CC4-F474-43B6-9E31-8BF3A3620EE0}"/>
      </w:docPartPr>
      <w:docPartBody>
        <w:p w:rsidR="00EA6207" w:rsidRDefault="00FA5759" w:rsidP="00FA5759">
          <w:pPr>
            <w:pStyle w:val="7A1A24BF752C493DB9738502BAA55022"/>
          </w:pP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Nombre la categoría.</w:t>
          </w:r>
        </w:p>
      </w:docPartBody>
    </w:docPart>
    <w:docPart>
      <w:docPartPr>
        <w:name w:val="5F2F7254E9B0400D8C11AF583BF7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80F04-FC9A-4DAE-B258-34EEDBD8BB0C}"/>
      </w:docPartPr>
      <w:docPartBody>
        <w:p w:rsidR="00EA6207" w:rsidRDefault="00FA5759" w:rsidP="00FA5759">
          <w:pPr>
            <w:pStyle w:val="5F2F7254E9B0400D8C11AF583BF76485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3E45B863D54345839901FADA1FFD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F873D-03B5-44A3-865E-906E188951DE}"/>
      </w:docPartPr>
      <w:docPartBody>
        <w:p w:rsidR="00EA6207" w:rsidRDefault="00FA5759" w:rsidP="00FA5759">
          <w:pPr>
            <w:pStyle w:val="3E45B863D54345839901FADA1FFDE70B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33DCAF1698B8483AAAD704D25346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1290-E54A-44FF-8A6A-2BD156C87B66}"/>
      </w:docPartPr>
      <w:docPartBody>
        <w:p w:rsidR="00EA6207" w:rsidRDefault="00FA5759" w:rsidP="00FA5759">
          <w:pPr>
            <w:pStyle w:val="33DCAF1698B8483AAAD704D25346427B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1B53B7BEDEF84F23A821C781AD91B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D17B-E271-4CA7-A0EC-F76456774624}"/>
      </w:docPartPr>
      <w:docPartBody>
        <w:p w:rsidR="00EA6207" w:rsidRDefault="00FA5759" w:rsidP="00FA5759">
          <w:pPr>
            <w:pStyle w:val="1B53B7BEDEF84F23A821C781AD91BC9A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B052B3D6E99A43AB8FB0457A9DC9A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B325-FD6A-4E44-91C4-FC855BC0C65B}"/>
      </w:docPartPr>
      <w:docPartBody>
        <w:p w:rsidR="00EA6207" w:rsidRDefault="00FA5759" w:rsidP="00FA5759">
          <w:pPr>
            <w:pStyle w:val="B052B3D6E99A43AB8FB0457A9DC9A4D5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B7C67E3CC35947838CF361E86D55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88437-5CA5-4C66-9643-2172E17E3B51}"/>
      </w:docPartPr>
      <w:docPartBody>
        <w:p w:rsidR="00EA6207" w:rsidRDefault="00FA5759" w:rsidP="00FA5759">
          <w:pPr>
            <w:pStyle w:val="B7C67E3CC35947838CF361E86D55577D"/>
          </w:pPr>
          <w:r w:rsidRPr="00C0378F">
            <w:rPr>
              <w:rStyle w:val="Textodelmarcadordeposicin"/>
            </w:rPr>
            <w:t>Elija.</w:t>
          </w:r>
        </w:p>
      </w:docPartBody>
    </w:docPart>
    <w:docPart>
      <w:docPartPr>
        <w:name w:val="014090BE623E4381A8441AB960587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E1AB-210E-411A-A231-332E9261CEFA}"/>
      </w:docPartPr>
      <w:docPartBody>
        <w:p w:rsidR="00EA6207" w:rsidRDefault="00FA5759" w:rsidP="00FA5759">
          <w:pPr>
            <w:pStyle w:val="014090BE623E4381A8441AB960587FB3"/>
          </w:pP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Nombre la categoría.</w:t>
          </w:r>
        </w:p>
      </w:docPartBody>
    </w:docPart>
    <w:docPart>
      <w:docPartPr>
        <w:name w:val="1BD456118DF84B7BA7F51B2334EF3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BC1C4-DE0E-45B5-928B-C398EB485689}"/>
      </w:docPartPr>
      <w:docPartBody>
        <w:p w:rsidR="00EA6207" w:rsidRDefault="00FA5759" w:rsidP="00FA5759">
          <w:pPr>
            <w:pStyle w:val="1BD456118DF84B7BA7F51B2334EF3229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07316CEBB1984B85B7FA8F207EED2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24CCA-C617-4933-B60D-4C876645D5A8}"/>
      </w:docPartPr>
      <w:docPartBody>
        <w:p w:rsidR="00EA6207" w:rsidRDefault="00FA5759" w:rsidP="00FA5759">
          <w:pPr>
            <w:pStyle w:val="07316CEBB1984B85B7FA8F207EED23F0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949F0AE08CAD4FA39CA4571A13F57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C8E0-2F1F-4B02-94C6-323468D226B3}"/>
      </w:docPartPr>
      <w:docPartBody>
        <w:p w:rsidR="00EA6207" w:rsidRDefault="00FA5759" w:rsidP="00FA5759">
          <w:pPr>
            <w:pStyle w:val="949F0AE08CAD4FA39CA4571A13F57AB1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5398FA9BF41A474C900D2A8DDFA9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E83F6-38C3-434A-8925-DF9D364C239A}"/>
      </w:docPartPr>
      <w:docPartBody>
        <w:p w:rsidR="00EA6207" w:rsidRDefault="00FA5759" w:rsidP="00FA5759">
          <w:pPr>
            <w:pStyle w:val="5398FA9BF41A474C900D2A8DDFA92B8A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4B186CA48D634B59B1E64056B837D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ACC0-84A5-42B6-85A2-9A14ED16469A}"/>
      </w:docPartPr>
      <w:docPartBody>
        <w:p w:rsidR="00EA6207" w:rsidRDefault="00FA5759" w:rsidP="00FA5759">
          <w:pPr>
            <w:pStyle w:val="4B186CA48D634B59B1E64056B837D6C3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90A57622DA0F4FB4843E020034DE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07662-8929-48B8-8094-3D28BE01A7E7}"/>
      </w:docPartPr>
      <w:docPartBody>
        <w:p w:rsidR="00EA6207" w:rsidRDefault="00FA5759" w:rsidP="00FA5759">
          <w:pPr>
            <w:pStyle w:val="90A57622DA0F4FB4843E020034DEEBA9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7EC5CE3BEB6146C493183B949E87A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DA1D1-341B-4689-ADFC-CFFA29C0D600}"/>
      </w:docPartPr>
      <w:docPartBody>
        <w:p w:rsidR="00EA6207" w:rsidRDefault="00FA5759" w:rsidP="00FA5759">
          <w:pPr>
            <w:pStyle w:val="7EC5CE3BEB6146C493183B949E87A58A"/>
          </w:pPr>
          <w:r w:rsidRPr="00C0378F">
            <w:rPr>
              <w:rStyle w:val="Textodelmarcadordeposicin"/>
            </w:rPr>
            <w:t>Elija.</w:t>
          </w:r>
        </w:p>
      </w:docPartBody>
    </w:docPart>
    <w:docPart>
      <w:docPartPr>
        <w:name w:val="19400918AA604F3B9732777751B95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CCFBD-607A-491F-A22C-2BC85D836396}"/>
      </w:docPartPr>
      <w:docPartBody>
        <w:p w:rsidR="00EA6207" w:rsidRDefault="00FA5759" w:rsidP="00FA5759">
          <w:pPr>
            <w:pStyle w:val="19400918AA604F3B9732777751B9511A"/>
          </w:pP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Nombre la categoría.</w:t>
          </w:r>
        </w:p>
      </w:docPartBody>
    </w:docPart>
    <w:docPart>
      <w:docPartPr>
        <w:name w:val="51DAE0D5F0484DC69D82311FB7AC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7A61-9428-4326-89DC-E0F05488A301}"/>
      </w:docPartPr>
      <w:docPartBody>
        <w:p w:rsidR="00EA6207" w:rsidRDefault="00FA5759" w:rsidP="00FA5759">
          <w:pPr>
            <w:pStyle w:val="51DAE0D5F0484DC69D82311FB7AC350D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4AAE393E35614634A8AEA1F139E45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78C4-FB73-4AA6-BD03-9D74101CF7C7}"/>
      </w:docPartPr>
      <w:docPartBody>
        <w:p w:rsidR="00EA6207" w:rsidRDefault="00FA5759" w:rsidP="00FA5759">
          <w:pPr>
            <w:pStyle w:val="4AAE393E35614634A8AEA1F139E458D2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C591EC809ECA45008978A7E966312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E6FEC-8F33-46CB-8E2B-973E8C357DC1}"/>
      </w:docPartPr>
      <w:docPartBody>
        <w:p w:rsidR="00EA6207" w:rsidRDefault="00FA5759" w:rsidP="00FA5759">
          <w:pPr>
            <w:pStyle w:val="C591EC809ECA45008978A7E966312615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BD1FC4E8CB224ECCB41EABFBC7F4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F5FD4-A64A-4E50-87DF-C2956D942EDE}"/>
      </w:docPartPr>
      <w:docPartBody>
        <w:p w:rsidR="00EA6207" w:rsidRDefault="00FA5759" w:rsidP="00FA5759">
          <w:pPr>
            <w:pStyle w:val="BD1FC4E8CB224ECCB41EABFBC7F4AB9E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8001FD028DA246FF8ACF4A143AC5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D1E2-70DC-47A7-B764-713A4730CAD8}"/>
      </w:docPartPr>
      <w:docPartBody>
        <w:p w:rsidR="00EA6207" w:rsidRDefault="00FA5759" w:rsidP="00FA5759">
          <w:pPr>
            <w:pStyle w:val="8001FD028DA246FF8ACF4A143AC5BA3E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categoría.</w:t>
          </w:r>
        </w:p>
      </w:docPartBody>
    </w:docPart>
    <w:docPart>
      <w:docPartPr>
        <w:name w:val="D60F22F711604BD78FD0B53D8FD68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2C8C5-9C40-45BF-9413-D29C74DB00EF}"/>
      </w:docPartPr>
      <w:docPartBody>
        <w:p w:rsidR="00EA6207" w:rsidRDefault="00FA5759" w:rsidP="00FA5759">
          <w:pPr>
            <w:pStyle w:val="D60F22F711604BD78FD0B53D8FD685D3"/>
          </w:pPr>
          <w:r>
            <w:rPr>
              <w:rStyle w:val="Textodelmarcadordeposicin"/>
              <w:rFonts w:ascii="Verdana" w:hAnsi="Verdana"/>
              <w:sz w:val="18"/>
              <w:szCs w:val="18"/>
            </w:rPr>
            <w:t>Criterio para ser valorado en esta categoría</w:t>
          </w:r>
          <w:r w:rsidRPr="00A02D1B">
            <w:rPr>
              <w:rStyle w:val="Textodelmarcadordeposicin"/>
              <w:rFonts w:ascii="Verdana" w:hAnsi="Verdana"/>
              <w:sz w:val="18"/>
              <w:szCs w:val="18"/>
            </w:rPr>
            <w:t>.</w:t>
          </w:r>
        </w:p>
      </w:docPartBody>
    </w:docPart>
    <w:docPart>
      <w:docPartPr>
        <w:name w:val="52255CE01F1543159F8BE4F593C44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6F9EE-EEBE-45DE-9FDE-B5162DDED36B}"/>
      </w:docPartPr>
      <w:docPartBody>
        <w:p w:rsidR="00EA6207" w:rsidRDefault="00FA5759" w:rsidP="00FA5759">
          <w:pPr>
            <w:pStyle w:val="52255CE01F1543159F8BE4F593C44E3E"/>
          </w:pPr>
          <w:r w:rsidRPr="00C0378F">
            <w:rPr>
              <w:rStyle w:val="Textodelmarcadordeposicin"/>
            </w:rPr>
            <w:t>Elija.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AB"/>
    <w:rsid w:val="0004528D"/>
    <w:rsid w:val="002D5156"/>
    <w:rsid w:val="00365F35"/>
    <w:rsid w:val="00660FAB"/>
    <w:rsid w:val="00926C2F"/>
    <w:rsid w:val="009F6C62"/>
    <w:rsid w:val="00A65844"/>
    <w:rsid w:val="00DA0461"/>
    <w:rsid w:val="00EA6207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6C2F"/>
    <w:rPr>
      <w:color w:val="808080"/>
    </w:rPr>
  </w:style>
  <w:style w:type="paragraph" w:customStyle="1" w:styleId="BB5CA3EC9FB4407E8808566D6F9B4EC9">
    <w:name w:val="BB5CA3EC9FB4407E8808566D6F9B4EC9"/>
  </w:style>
  <w:style w:type="paragraph" w:customStyle="1" w:styleId="8C1B7CA641EE40B8BB6514BDA96D741E">
    <w:name w:val="8C1B7CA641EE40B8BB6514BDA96D741E"/>
  </w:style>
  <w:style w:type="paragraph" w:customStyle="1" w:styleId="969AFFA01C1A4A9BA40172B7767678F8">
    <w:name w:val="969AFFA01C1A4A9BA40172B7767678F8"/>
  </w:style>
  <w:style w:type="paragraph" w:customStyle="1" w:styleId="7A1A24BF752C493DB9738502BAA55022">
    <w:name w:val="7A1A24BF752C493DB9738502BAA55022"/>
    <w:rsid w:val="00FA5759"/>
  </w:style>
  <w:style w:type="paragraph" w:customStyle="1" w:styleId="5F2F7254E9B0400D8C11AF583BF76485">
    <w:name w:val="5F2F7254E9B0400D8C11AF583BF76485"/>
    <w:rsid w:val="00FA5759"/>
  </w:style>
  <w:style w:type="paragraph" w:customStyle="1" w:styleId="3E45B863D54345839901FADA1FFDE70B">
    <w:name w:val="3E45B863D54345839901FADA1FFDE70B"/>
    <w:rsid w:val="00FA5759"/>
  </w:style>
  <w:style w:type="paragraph" w:customStyle="1" w:styleId="33DCAF1698B8483AAAD704D25346427B">
    <w:name w:val="33DCAF1698B8483AAAD704D25346427B"/>
    <w:rsid w:val="00FA5759"/>
  </w:style>
  <w:style w:type="paragraph" w:customStyle="1" w:styleId="1B53B7BEDEF84F23A821C781AD91BC9A">
    <w:name w:val="1B53B7BEDEF84F23A821C781AD91BC9A"/>
    <w:rsid w:val="00FA5759"/>
  </w:style>
  <w:style w:type="paragraph" w:customStyle="1" w:styleId="B052B3D6E99A43AB8FB0457A9DC9A4D5">
    <w:name w:val="B052B3D6E99A43AB8FB0457A9DC9A4D5"/>
    <w:rsid w:val="00FA5759"/>
  </w:style>
  <w:style w:type="paragraph" w:customStyle="1" w:styleId="B7C67E3CC35947838CF361E86D55577D">
    <w:name w:val="B7C67E3CC35947838CF361E86D55577D"/>
    <w:rsid w:val="00FA5759"/>
  </w:style>
  <w:style w:type="paragraph" w:customStyle="1" w:styleId="014090BE623E4381A8441AB960587FB3">
    <w:name w:val="014090BE623E4381A8441AB960587FB3"/>
    <w:rsid w:val="00FA5759"/>
  </w:style>
  <w:style w:type="paragraph" w:customStyle="1" w:styleId="1BD456118DF84B7BA7F51B2334EF3229">
    <w:name w:val="1BD456118DF84B7BA7F51B2334EF3229"/>
    <w:rsid w:val="00FA5759"/>
  </w:style>
  <w:style w:type="paragraph" w:customStyle="1" w:styleId="07316CEBB1984B85B7FA8F207EED23F0">
    <w:name w:val="07316CEBB1984B85B7FA8F207EED23F0"/>
    <w:rsid w:val="00FA5759"/>
  </w:style>
  <w:style w:type="paragraph" w:customStyle="1" w:styleId="949F0AE08CAD4FA39CA4571A13F57AB1">
    <w:name w:val="949F0AE08CAD4FA39CA4571A13F57AB1"/>
    <w:rsid w:val="00FA5759"/>
  </w:style>
  <w:style w:type="paragraph" w:customStyle="1" w:styleId="5398FA9BF41A474C900D2A8DDFA92B8A">
    <w:name w:val="5398FA9BF41A474C900D2A8DDFA92B8A"/>
    <w:rsid w:val="00FA5759"/>
  </w:style>
  <w:style w:type="paragraph" w:customStyle="1" w:styleId="4B186CA48D634B59B1E64056B837D6C3">
    <w:name w:val="4B186CA48D634B59B1E64056B837D6C3"/>
    <w:rsid w:val="00FA5759"/>
  </w:style>
  <w:style w:type="paragraph" w:customStyle="1" w:styleId="90A57622DA0F4FB4843E020034DEEBA9">
    <w:name w:val="90A57622DA0F4FB4843E020034DEEBA9"/>
    <w:rsid w:val="00FA5759"/>
  </w:style>
  <w:style w:type="paragraph" w:customStyle="1" w:styleId="7EC5CE3BEB6146C493183B949E87A58A">
    <w:name w:val="7EC5CE3BEB6146C493183B949E87A58A"/>
    <w:rsid w:val="00FA5759"/>
  </w:style>
  <w:style w:type="paragraph" w:customStyle="1" w:styleId="19400918AA604F3B9732777751B9511A">
    <w:name w:val="19400918AA604F3B9732777751B9511A"/>
    <w:rsid w:val="00FA5759"/>
  </w:style>
  <w:style w:type="paragraph" w:customStyle="1" w:styleId="51DAE0D5F0484DC69D82311FB7AC350D">
    <w:name w:val="51DAE0D5F0484DC69D82311FB7AC350D"/>
    <w:rsid w:val="00FA5759"/>
  </w:style>
  <w:style w:type="paragraph" w:customStyle="1" w:styleId="4AAE393E35614634A8AEA1F139E458D2">
    <w:name w:val="4AAE393E35614634A8AEA1F139E458D2"/>
    <w:rsid w:val="00FA5759"/>
  </w:style>
  <w:style w:type="paragraph" w:customStyle="1" w:styleId="C591EC809ECA45008978A7E966312615">
    <w:name w:val="C591EC809ECA45008978A7E966312615"/>
    <w:rsid w:val="00FA5759"/>
  </w:style>
  <w:style w:type="paragraph" w:customStyle="1" w:styleId="BD1FC4E8CB224ECCB41EABFBC7F4AB9E">
    <w:name w:val="BD1FC4E8CB224ECCB41EABFBC7F4AB9E"/>
    <w:rsid w:val="00FA5759"/>
  </w:style>
  <w:style w:type="paragraph" w:customStyle="1" w:styleId="8001FD028DA246FF8ACF4A143AC5BA3E">
    <w:name w:val="8001FD028DA246FF8ACF4A143AC5BA3E"/>
    <w:rsid w:val="00FA5759"/>
  </w:style>
  <w:style w:type="paragraph" w:customStyle="1" w:styleId="D60F22F711604BD78FD0B53D8FD685D3">
    <w:name w:val="D60F22F711604BD78FD0B53D8FD685D3"/>
    <w:rsid w:val="00FA5759"/>
  </w:style>
  <w:style w:type="paragraph" w:customStyle="1" w:styleId="52255CE01F1543159F8BE4F593C44E3E">
    <w:name w:val="52255CE01F1543159F8BE4F593C44E3E"/>
    <w:rsid w:val="00FA5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897206-F125-443E-AA63-3D4DDF7A34F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CCDD5E-0AE1-4BA6-8771-30780DF4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UNIDAD_1</Template>
  <TotalTime>31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Escolme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virtualidad</dc:creator>
  <cp:keywords/>
  <dc:description/>
  <cp:lastModifiedBy>Oscar Alberto Saavedra Vásquez</cp:lastModifiedBy>
  <cp:revision>3</cp:revision>
  <dcterms:created xsi:type="dcterms:W3CDTF">2021-08-18T22:27:00Z</dcterms:created>
  <dcterms:modified xsi:type="dcterms:W3CDTF">2021-08-18T22:53:00Z</dcterms:modified>
</cp:coreProperties>
</file>