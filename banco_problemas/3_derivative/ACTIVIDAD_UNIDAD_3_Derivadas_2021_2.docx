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escolme virtual plantilla-58" recolor="t" type="frame"/>
    </v:background>
  </w:background>
  <w:body>
    <w:p w14:paraId="1DEDEF95" w14:textId="77777777" w:rsidR="00965C5D" w:rsidRDefault="00965C5D" w:rsidP="00965C5D">
      <w:pPr>
        <w:rPr>
          <w:rFonts w:ascii="Verdana" w:hAnsi="Verdana" w:cs="Arial"/>
        </w:rPr>
      </w:pPr>
    </w:p>
    <w:p w14:paraId="4C0CE073" w14:textId="77777777" w:rsidR="00924725" w:rsidRDefault="00924725" w:rsidP="00965C5D">
      <w:pPr>
        <w:rPr>
          <w:rFonts w:ascii="Verdana" w:hAnsi="Verdana" w:cs="Arial"/>
        </w:rPr>
      </w:pPr>
    </w:p>
    <w:p w14:paraId="250B73E5" w14:textId="77777777" w:rsidR="00924725" w:rsidRDefault="00924725" w:rsidP="00965C5D">
      <w:pPr>
        <w:rPr>
          <w:rFonts w:ascii="Verdana" w:hAnsi="Verdana" w:cs="Arial"/>
        </w:rPr>
      </w:pPr>
    </w:p>
    <w:p w14:paraId="50380871" w14:textId="2E7EAB26" w:rsidR="009D2AEC" w:rsidRPr="002C002C" w:rsidRDefault="009D2AEC" w:rsidP="002C002C">
      <w:pPr>
        <w:spacing w:line="276" w:lineRule="auto"/>
        <w:rPr>
          <w:rFonts w:asciiTheme="majorHAnsi" w:hAnsiTheme="majorHAnsi" w:cs="Arial"/>
          <w:b/>
          <w:sz w:val="22"/>
          <w:szCs w:val="22"/>
        </w:rPr>
      </w:pPr>
      <w:r w:rsidRPr="002C002C">
        <w:rPr>
          <w:rFonts w:asciiTheme="majorHAnsi" w:hAnsiTheme="majorHAnsi" w:cs="Arial"/>
          <w:b/>
          <w:sz w:val="22"/>
          <w:szCs w:val="22"/>
        </w:rPr>
        <w:t xml:space="preserve">Nombre de la Actividad: </w:t>
      </w:r>
      <w:r w:rsidR="001249EB" w:rsidRPr="002C002C">
        <w:rPr>
          <w:rFonts w:asciiTheme="majorHAnsi" w:hAnsiTheme="majorHAnsi" w:cs="Arial"/>
          <w:b/>
          <w:sz w:val="22"/>
          <w:szCs w:val="22"/>
        </w:rPr>
        <w:t>Derivadas</w:t>
      </w:r>
    </w:p>
    <w:p w14:paraId="10A8C307" w14:textId="77777777" w:rsidR="009D2AEC" w:rsidRPr="002C002C" w:rsidRDefault="009D2AEC" w:rsidP="002C002C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354E8D34" w14:textId="7FF207D5" w:rsidR="009D2AEC" w:rsidRPr="002C002C" w:rsidRDefault="009D2AEC" w:rsidP="002C002C">
      <w:pPr>
        <w:spacing w:after="200" w:line="276" w:lineRule="auto"/>
        <w:rPr>
          <w:rFonts w:asciiTheme="majorHAnsi" w:hAnsiTheme="majorHAnsi" w:cs="Arial"/>
          <w:b/>
          <w:sz w:val="22"/>
          <w:szCs w:val="22"/>
          <w:lang w:val="es-ES"/>
        </w:rPr>
      </w:pPr>
      <w:r w:rsidRPr="002C002C">
        <w:rPr>
          <w:rFonts w:asciiTheme="majorHAnsi" w:hAnsiTheme="majorHAnsi" w:cs="Arial"/>
          <w:b/>
          <w:spacing w:val="-1"/>
          <w:sz w:val="22"/>
          <w:szCs w:val="22"/>
          <w:lang w:val="es-CO"/>
        </w:rPr>
        <w:t>Objetivo</w:t>
      </w:r>
      <w:r w:rsidR="00F236D6" w:rsidRPr="002C002C">
        <w:rPr>
          <w:rFonts w:asciiTheme="majorHAnsi" w:hAnsiTheme="majorHAnsi" w:cs="Arial"/>
          <w:b/>
          <w:spacing w:val="-1"/>
          <w:sz w:val="22"/>
          <w:szCs w:val="22"/>
          <w:lang w:val="es-CO"/>
        </w:rPr>
        <w:t>s</w:t>
      </w:r>
      <w:r w:rsidRPr="002C002C">
        <w:rPr>
          <w:rFonts w:asciiTheme="majorHAnsi" w:hAnsiTheme="majorHAnsi" w:cs="Arial"/>
          <w:spacing w:val="-1"/>
          <w:sz w:val="22"/>
          <w:szCs w:val="22"/>
          <w:lang w:val="es-CO"/>
        </w:rPr>
        <w:t>:</w:t>
      </w:r>
      <w:r w:rsidRPr="002C002C">
        <w:rPr>
          <w:rFonts w:asciiTheme="majorHAnsi" w:hAnsiTheme="majorHAnsi" w:cs="Arial"/>
          <w:spacing w:val="41"/>
          <w:sz w:val="22"/>
          <w:szCs w:val="22"/>
          <w:lang w:val="es-CO"/>
        </w:rPr>
        <w:t xml:space="preserve"> </w:t>
      </w:r>
    </w:p>
    <w:p w14:paraId="218BDD6F" w14:textId="569A0B29" w:rsidR="009D2AEC" w:rsidRPr="002C002C" w:rsidRDefault="00A21F5E" w:rsidP="002C002C">
      <w:pPr>
        <w:numPr>
          <w:ilvl w:val="0"/>
          <w:numId w:val="2"/>
        </w:numPr>
        <w:spacing w:after="200" w:line="276" w:lineRule="auto"/>
        <w:ind w:left="284" w:hanging="284"/>
        <w:contextualSpacing/>
        <w:jc w:val="both"/>
        <w:rPr>
          <w:rFonts w:asciiTheme="majorHAnsi" w:eastAsia="Times New Roman" w:hAnsiTheme="majorHAnsi" w:cs="Arial"/>
          <w:b/>
          <w:sz w:val="22"/>
          <w:szCs w:val="22"/>
          <w:lang w:val="es-ES"/>
        </w:rPr>
      </w:pPr>
      <w:r w:rsidRPr="002C002C">
        <w:rPr>
          <w:rFonts w:asciiTheme="majorHAnsi" w:eastAsia="Times New Roman" w:hAnsiTheme="majorHAnsi" w:cs="Arial"/>
          <w:sz w:val="22"/>
          <w:szCs w:val="22"/>
          <w:lang w:val="es-ES"/>
        </w:rPr>
        <w:t xml:space="preserve">Comprende el concepto de </w:t>
      </w:r>
      <w:r w:rsidR="00F158BD" w:rsidRPr="002C002C">
        <w:rPr>
          <w:rFonts w:asciiTheme="majorHAnsi" w:eastAsia="Times New Roman" w:hAnsiTheme="majorHAnsi" w:cs="Arial"/>
          <w:sz w:val="22"/>
          <w:szCs w:val="22"/>
          <w:lang w:val="es-ES"/>
        </w:rPr>
        <w:t>derivada</w:t>
      </w:r>
      <w:r w:rsidRPr="002C002C">
        <w:rPr>
          <w:rFonts w:asciiTheme="majorHAnsi" w:eastAsia="Times New Roman" w:hAnsiTheme="majorHAnsi" w:cs="Arial"/>
          <w:sz w:val="22"/>
          <w:szCs w:val="22"/>
          <w:lang w:val="es-ES"/>
        </w:rPr>
        <w:t xml:space="preserve"> y lo aplica en la solución de </w:t>
      </w:r>
      <w:r w:rsidR="00D02AF6" w:rsidRPr="002C002C">
        <w:rPr>
          <w:rFonts w:asciiTheme="majorHAnsi" w:eastAsia="Times New Roman" w:hAnsiTheme="majorHAnsi" w:cs="Arial"/>
          <w:sz w:val="22"/>
          <w:szCs w:val="22"/>
          <w:lang w:val="es-ES"/>
        </w:rPr>
        <w:t>problemas</w:t>
      </w:r>
      <w:r w:rsidR="00F236D6" w:rsidRPr="002C002C">
        <w:rPr>
          <w:rFonts w:asciiTheme="majorHAnsi" w:eastAsia="Times New Roman" w:hAnsiTheme="majorHAnsi" w:cs="Arial"/>
          <w:sz w:val="22"/>
          <w:szCs w:val="22"/>
          <w:lang w:val="es-ES"/>
        </w:rPr>
        <w:t>.</w:t>
      </w:r>
    </w:p>
    <w:p w14:paraId="2AD6D1FC" w14:textId="7CB25029" w:rsidR="00F236D6" w:rsidRPr="002C002C" w:rsidRDefault="00F236D6" w:rsidP="002C002C">
      <w:pPr>
        <w:numPr>
          <w:ilvl w:val="0"/>
          <w:numId w:val="2"/>
        </w:numPr>
        <w:spacing w:after="200" w:line="276" w:lineRule="auto"/>
        <w:ind w:left="284" w:hanging="284"/>
        <w:contextualSpacing/>
        <w:jc w:val="both"/>
        <w:rPr>
          <w:rFonts w:asciiTheme="majorHAnsi" w:eastAsia="Times New Roman" w:hAnsiTheme="majorHAnsi" w:cs="Arial"/>
          <w:b/>
          <w:sz w:val="22"/>
          <w:szCs w:val="22"/>
          <w:lang w:val="es-ES"/>
        </w:rPr>
      </w:pPr>
      <w:r w:rsidRPr="002C002C">
        <w:rPr>
          <w:rFonts w:asciiTheme="majorHAnsi" w:eastAsia="Times New Roman" w:hAnsiTheme="majorHAnsi" w:cs="Arial"/>
          <w:sz w:val="22"/>
          <w:szCs w:val="22"/>
          <w:lang w:val="es-ES"/>
        </w:rPr>
        <w:t xml:space="preserve">Calcula </w:t>
      </w:r>
      <w:r w:rsidR="00F158BD" w:rsidRPr="002C002C">
        <w:rPr>
          <w:rFonts w:asciiTheme="majorHAnsi" w:eastAsia="Times New Roman" w:hAnsiTheme="majorHAnsi" w:cs="Arial"/>
          <w:sz w:val="22"/>
          <w:szCs w:val="22"/>
          <w:lang w:val="es-ES"/>
        </w:rPr>
        <w:t>la derivada de una función por medio de las reglas de diferenciación</w:t>
      </w:r>
      <w:r w:rsidRPr="002C002C">
        <w:rPr>
          <w:rFonts w:asciiTheme="majorHAnsi" w:eastAsia="Times New Roman" w:hAnsiTheme="majorHAnsi" w:cs="Arial"/>
          <w:sz w:val="22"/>
          <w:szCs w:val="22"/>
          <w:lang w:val="es-ES"/>
        </w:rPr>
        <w:t>.</w:t>
      </w:r>
    </w:p>
    <w:p w14:paraId="27CBC20B" w14:textId="0C1B0D82" w:rsidR="00F236D6" w:rsidRPr="002C002C" w:rsidRDefault="00F158BD" w:rsidP="002C002C">
      <w:pPr>
        <w:numPr>
          <w:ilvl w:val="0"/>
          <w:numId w:val="2"/>
        </w:numPr>
        <w:spacing w:after="200" w:line="276" w:lineRule="auto"/>
        <w:ind w:left="284" w:hanging="284"/>
        <w:contextualSpacing/>
        <w:jc w:val="both"/>
        <w:rPr>
          <w:rFonts w:asciiTheme="majorHAnsi" w:eastAsia="Times New Roman" w:hAnsiTheme="majorHAnsi" w:cs="Arial"/>
          <w:b/>
          <w:sz w:val="22"/>
          <w:szCs w:val="22"/>
          <w:lang w:val="es-ES"/>
        </w:rPr>
      </w:pPr>
      <w:r w:rsidRPr="002C002C">
        <w:rPr>
          <w:rFonts w:asciiTheme="majorHAnsi" w:eastAsia="Times New Roman" w:hAnsiTheme="majorHAnsi" w:cs="Arial"/>
          <w:sz w:val="22"/>
          <w:szCs w:val="22"/>
          <w:lang w:val="es-ES"/>
        </w:rPr>
        <w:t>Determina la derivada de una función compuesta</w:t>
      </w:r>
      <w:r w:rsidR="00F236D6" w:rsidRPr="002C002C">
        <w:rPr>
          <w:rFonts w:asciiTheme="majorHAnsi" w:eastAsia="Times New Roman" w:hAnsiTheme="majorHAnsi" w:cs="Arial"/>
          <w:sz w:val="22"/>
          <w:szCs w:val="22"/>
          <w:lang w:val="es-ES"/>
        </w:rPr>
        <w:t>.</w:t>
      </w:r>
    </w:p>
    <w:p w14:paraId="0DBAA120" w14:textId="77777777" w:rsidR="009D2AEC" w:rsidRPr="002C002C" w:rsidRDefault="009D2AEC" w:rsidP="002C002C">
      <w:pPr>
        <w:spacing w:line="276" w:lineRule="auto"/>
        <w:rPr>
          <w:rFonts w:asciiTheme="majorHAnsi" w:eastAsia="Arial" w:hAnsiTheme="majorHAnsi" w:cs="Arial"/>
          <w:b/>
          <w:sz w:val="22"/>
          <w:szCs w:val="22"/>
          <w:lang w:val="es-CO"/>
        </w:rPr>
      </w:pPr>
    </w:p>
    <w:p w14:paraId="4BC40C23" w14:textId="77777777" w:rsidR="009D2AEC" w:rsidRPr="002C002C" w:rsidRDefault="009D2AEC" w:rsidP="002C002C">
      <w:pPr>
        <w:spacing w:line="276" w:lineRule="auto"/>
        <w:rPr>
          <w:rFonts w:asciiTheme="majorHAnsi" w:eastAsia="Arial" w:hAnsiTheme="majorHAnsi" w:cs="Arial"/>
          <w:b/>
          <w:sz w:val="22"/>
          <w:szCs w:val="22"/>
          <w:lang w:val="es-CO"/>
        </w:rPr>
      </w:pPr>
      <w:r w:rsidRPr="002C002C">
        <w:rPr>
          <w:rFonts w:asciiTheme="majorHAnsi" w:eastAsia="Arial" w:hAnsiTheme="majorHAnsi" w:cs="Arial"/>
          <w:b/>
          <w:sz w:val="22"/>
          <w:szCs w:val="22"/>
          <w:lang w:val="es-CO"/>
        </w:rPr>
        <w:t xml:space="preserve">Instrucciones </w:t>
      </w:r>
    </w:p>
    <w:p w14:paraId="3B126771" w14:textId="77777777" w:rsidR="009D2AEC" w:rsidRPr="002C002C" w:rsidRDefault="009D2AEC" w:rsidP="002C002C">
      <w:pPr>
        <w:spacing w:line="276" w:lineRule="auto"/>
        <w:rPr>
          <w:rFonts w:asciiTheme="majorHAnsi" w:eastAsia="Arial" w:hAnsiTheme="majorHAnsi" w:cs="Arial"/>
          <w:sz w:val="22"/>
          <w:szCs w:val="22"/>
          <w:lang w:val="es-CO"/>
        </w:rPr>
      </w:pPr>
    </w:p>
    <w:p w14:paraId="4C1733E4" w14:textId="624BB81C" w:rsidR="009D2AEC" w:rsidRPr="002C002C" w:rsidRDefault="009D2AEC" w:rsidP="002C002C">
      <w:pPr>
        <w:widowControl w:val="0"/>
        <w:spacing w:line="276" w:lineRule="auto"/>
        <w:ind w:left="102" w:right="115"/>
        <w:rPr>
          <w:rFonts w:asciiTheme="majorHAnsi" w:eastAsia="Arial" w:hAnsiTheme="majorHAnsi" w:cs="Arial"/>
          <w:sz w:val="22"/>
          <w:szCs w:val="22"/>
          <w:lang w:val="es-CO" w:eastAsia="en-US"/>
        </w:rPr>
      </w:pPr>
      <w:r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>Elabore</w:t>
      </w:r>
      <w:r w:rsidRPr="002C002C">
        <w:rPr>
          <w:rFonts w:asciiTheme="majorHAnsi" w:eastAsia="Arial" w:hAnsiTheme="majorHAnsi" w:cs="Arial"/>
          <w:spacing w:val="1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z w:val="22"/>
          <w:szCs w:val="22"/>
          <w:lang w:val="es-CO" w:eastAsia="en-US"/>
        </w:rPr>
        <w:t xml:space="preserve">de </w:t>
      </w:r>
      <w:r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>acuerdo</w:t>
      </w:r>
      <w:r w:rsidRPr="002C002C">
        <w:rPr>
          <w:rFonts w:asciiTheme="majorHAnsi" w:eastAsia="Arial" w:hAnsiTheme="majorHAnsi" w:cs="Arial"/>
          <w:spacing w:val="2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z w:val="22"/>
          <w:szCs w:val="22"/>
          <w:lang w:val="es-CO" w:eastAsia="en-US"/>
        </w:rPr>
        <w:t>a</w:t>
      </w:r>
      <w:r w:rsidRPr="002C002C">
        <w:rPr>
          <w:rFonts w:asciiTheme="majorHAnsi" w:eastAsia="Arial" w:hAnsiTheme="majorHAnsi" w:cs="Arial"/>
          <w:spacing w:val="2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>cada</w:t>
      </w:r>
      <w:r w:rsidRPr="002C002C">
        <w:rPr>
          <w:rFonts w:asciiTheme="majorHAnsi" w:eastAsia="Arial" w:hAnsiTheme="majorHAnsi" w:cs="Arial"/>
          <w:spacing w:val="-3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z w:val="22"/>
          <w:szCs w:val="22"/>
          <w:lang w:val="es-CO" w:eastAsia="en-US"/>
        </w:rPr>
        <w:t>numeral</w:t>
      </w:r>
      <w:r w:rsidRPr="002C002C">
        <w:rPr>
          <w:rFonts w:asciiTheme="majorHAnsi" w:eastAsia="Arial" w:hAnsiTheme="majorHAnsi" w:cs="Arial"/>
          <w:spacing w:val="1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>los ejercicios.</w:t>
      </w:r>
      <w:r w:rsidRPr="002C002C">
        <w:rPr>
          <w:rFonts w:asciiTheme="majorHAnsi" w:eastAsia="Arial" w:hAnsiTheme="majorHAnsi" w:cs="Arial"/>
          <w:spacing w:val="3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z w:val="22"/>
          <w:szCs w:val="22"/>
          <w:lang w:val="es-CO" w:eastAsia="en-US"/>
        </w:rPr>
        <w:t>La</w:t>
      </w:r>
      <w:r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 xml:space="preserve"> actividad</w:t>
      </w:r>
      <w:r w:rsidRPr="002C002C">
        <w:rPr>
          <w:rFonts w:asciiTheme="majorHAnsi" w:eastAsia="Arial" w:hAnsiTheme="majorHAnsi" w:cs="Arial"/>
          <w:spacing w:val="61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z w:val="22"/>
          <w:szCs w:val="22"/>
          <w:lang w:val="es-CO" w:eastAsia="en-US"/>
        </w:rPr>
        <w:t>se</w:t>
      </w:r>
      <w:r w:rsidRPr="002C002C">
        <w:rPr>
          <w:rFonts w:asciiTheme="majorHAnsi" w:eastAsia="Arial" w:hAnsiTheme="majorHAnsi" w:cs="Arial"/>
          <w:spacing w:val="9"/>
          <w:sz w:val="22"/>
          <w:szCs w:val="22"/>
          <w:lang w:val="es-CO" w:eastAsia="en-US"/>
        </w:rPr>
        <w:t xml:space="preserve"> </w:t>
      </w:r>
      <w:r w:rsidR="00A21F5E"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>debe</w:t>
      </w:r>
      <w:r w:rsidRPr="002C002C">
        <w:rPr>
          <w:rFonts w:asciiTheme="majorHAnsi" w:eastAsia="Arial" w:hAnsiTheme="majorHAnsi" w:cs="Arial"/>
          <w:spacing w:val="8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>entregar</w:t>
      </w:r>
      <w:r w:rsidRPr="002C002C">
        <w:rPr>
          <w:rFonts w:asciiTheme="majorHAnsi" w:eastAsia="Arial" w:hAnsiTheme="majorHAnsi" w:cs="Arial"/>
          <w:spacing w:val="7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>en</w:t>
      </w:r>
      <w:r w:rsidRPr="002C002C">
        <w:rPr>
          <w:rFonts w:asciiTheme="majorHAnsi" w:eastAsia="Arial" w:hAnsiTheme="majorHAnsi" w:cs="Arial"/>
          <w:spacing w:val="7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>formato</w:t>
      </w:r>
      <w:r w:rsidRPr="002C002C">
        <w:rPr>
          <w:rFonts w:asciiTheme="majorHAnsi" w:eastAsia="Arial" w:hAnsiTheme="majorHAnsi" w:cs="Arial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spacing w:val="12"/>
          <w:sz w:val="22"/>
          <w:szCs w:val="22"/>
          <w:lang w:val="es-CO" w:eastAsia="en-US"/>
        </w:rPr>
        <w:t>PDF</w:t>
      </w:r>
      <w:r w:rsidR="006071BC">
        <w:rPr>
          <w:rFonts w:asciiTheme="majorHAnsi" w:eastAsia="Arial" w:hAnsiTheme="majorHAnsi" w:cs="Arial"/>
          <w:spacing w:val="-1"/>
          <w:sz w:val="22"/>
          <w:szCs w:val="22"/>
          <w:lang w:val="es-CO" w:eastAsia="en-US"/>
        </w:rPr>
        <w:t xml:space="preserve"> (el nombre del archivo debe ser su nombre y apellido, por ejemplo, Juan_Mesa).</w:t>
      </w:r>
    </w:p>
    <w:p w14:paraId="312E8380" w14:textId="298FE76A" w:rsidR="009D2AEC" w:rsidRPr="002C002C" w:rsidRDefault="009D2AEC" w:rsidP="002C002C">
      <w:pPr>
        <w:widowControl w:val="0"/>
        <w:spacing w:line="276" w:lineRule="auto"/>
        <w:ind w:left="102"/>
        <w:jc w:val="both"/>
        <w:outlineLvl w:val="1"/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</w:pP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>Para</w:t>
      </w:r>
      <w:r w:rsidRPr="002C002C">
        <w:rPr>
          <w:rFonts w:asciiTheme="majorHAnsi" w:eastAsia="Arial" w:hAnsiTheme="majorHAnsi" w:cs="Arial"/>
          <w:b/>
          <w:bCs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9"/>
          <w:sz w:val="22"/>
          <w:szCs w:val="22"/>
          <w:lang w:val="es-CO" w:eastAsia="en-US"/>
        </w:rPr>
        <w:t>cada</w:t>
      </w:r>
      <w:r w:rsidRPr="002C002C">
        <w:rPr>
          <w:rFonts w:asciiTheme="majorHAnsi" w:eastAsia="Arial" w:hAnsiTheme="majorHAnsi" w:cs="Arial"/>
          <w:b/>
          <w:bCs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10"/>
          <w:sz w:val="22"/>
          <w:szCs w:val="22"/>
          <w:lang w:val="es-CO" w:eastAsia="en-US"/>
        </w:rPr>
        <w:t>ejercicio</w:t>
      </w:r>
      <w:r w:rsidRPr="002C002C">
        <w:rPr>
          <w:rFonts w:asciiTheme="majorHAnsi" w:eastAsia="Arial" w:hAnsiTheme="majorHAnsi" w:cs="Arial"/>
          <w:b/>
          <w:bCs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12"/>
          <w:sz w:val="22"/>
          <w:szCs w:val="22"/>
          <w:lang w:val="es-CO" w:eastAsia="en-US"/>
        </w:rPr>
        <w:t>debe</w:t>
      </w:r>
      <w:r w:rsidRPr="002C002C">
        <w:rPr>
          <w:rFonts w:asciiTheme="majorHAnsi" w:eastAsia="Arial" w:hAnsiTheme="majorHAnsi" w:cs="Arial"/>
          <w:b/>
          <w:bCs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13"/>
          <w:sz w:val="22"/>
          <w:szCs w:val="22"/>
          <w:lang w:val="es-CO" w:eastAsia="en-US"/>
        </w:rPr>
        <w:t>justificar</w:t>
      </w:r>
      <w:r w:rsidRPr="002C002C">
        <w:rPr>
          <w:rFonts w:asciiTheme="majorHAnsi" w:eastAsia="Arial" w:hAnsiTheme="majorHAnsi" w:cs="Arial"/>
          <w:b/>
          <w:bCs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12"/>
          <w:sz w:val="22"/>
          <w:szCs w:val="22"/>
          <w:lang w:val="es-CO" w:eastAsia="en-US"/>
        </w:rPr>
        <w:t>su</w:t>
      </w:r>
      <w:r w:rsidRPr="002C002C">
        <w:rPr>
          <w:rFonts w:asciiTheme="majorHAnsi" w:eastAsia="Arial" w:hAnsiTheme="majorHAnsi" w:cs="Arial"/>
          <w:b/>
          <w:bCs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>respuesta,</w:t>
      </w:r>
      <w:r w:rsidRPr="002C002C">
        <w:rPr>
          <w:rFonts w:asciiTheme="majorHAnsi" w:eastAsia="Arial" w:hAnsiTheme="majorHAnsi" w:cs="Arial"/>
          <w:b/>
          <w:bCs/>
          <w:spacing w:val="11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>es</w:t>
      </w:r>
      <w:r w:rsidRPr="002C002C">
        <w:rPr>
          <w:rFonts w:asciiTheme="majorHAnsi" w:eastAsia="Arial" w:hAnsiTheme="majorHAnsi" w:cs="Arial"/>
          <w:b/>
          <w:bCs/>
          <w:spacing w:val="12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>decir</w:t>
      </w:r>
      <w:r w:rsidRPr="002C002C">
        <w:rPr>
          <w:rFonts w:asciiTheme="majorHAnsi" w:eastAsia="Arial" w:hAnsiTheme="majorHAnsi" w:cs="Arial"/>
          <w:b/>
          <w:bCs/>
          <w:spacing w:val="9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>mostrar</w:t>
      </w:r>
      <w:r w:rsidRPr="002C002C">
        <w:rPr>
          <w:rFonts w:asciiTheme="majorHAnsi" w:eastAsia="Arial" w:hAnsiTheme="majorHAnsi" w:cs="Arial"/>
          <w:b/>
          <w:bCs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>el</w:t>
      </w:r>
      <w:r w:rsidRPr="002C002C">
        <w:rPr>
          <w:rFonts w:asciiTheme="majorHAnsi" w:eastAsia="Arial" w:hAnsiTheme="majorHAnsi" w:cs="Arial"/>
          <w:b/>
          <w:bCs/>
          <w:spacing w:val="63"/>
          <w:w w:val="99"/>
          <w:sz w:val="22"/>
          <w:szCs w:val="22"/>
          <w:lang w:val="es-CO" w:eastAsia="en-US"/>
        </w:rPr>
        <w:t xml:space="preserve"> </w:t>
      </w: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 xml:space="preserve">procedimiento. </w:t>
      </w:r>
      <w:r w:rsidR="00F64A71"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 xml:space="preserve">Todos los puntos tienen el mismo valor. </w:t>
      </w: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 xml:space="preserve">Si tiene dudas consulte </w:t>
      </w:r>
      <w:r w:rsidR="00F158BD"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>los vídeos</w:t>
      </w: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 xml:space="preserve"> tutoriales y el tutor.</w:t>
      </w:r>
    </w:p>
    <w:p w14:paraId="60779EE3" w14:textId="77777777" w:rsidR="00BF342B" w:rsidRPr="00F64A71" w:rsidRDefault="00BF342B" w:rsidP="009D2AEC">
      <w:pPr>
        <w:widowControl w:val="0"/>
        <w:ind w:left="102"/>
        <w:outlineLvl w:val="1"/>
        <w:rPr>
          <w:rFonts w:eastAsia="Arial" w:cs="Arial"/>
          <w:b/>
          <w:bCs/>
          <w:spacing w:val="-1"/>
          <w:sz w:val="22"/>
          <w:szCs w:val="22"/>
          <w:lang w:val="es-CO" w:eastAsia="en-US"/>
        </w:rPr>
      </w:pPr>
    </w:p>
    <w:p w14:paraId="68175F0D" w14:textId="77777777" w:rsidR="00BF342B" w:rsidRPr="00F64A71" w:rsidRDefault="00BF342B" w:rsidP="00BF342B">
      <w:pPr>
        <w:widowControl w:val="0"/>
        <w:ind w:left="102"/>
        <w:jc w:val="center"/>
        <w:outlineLvl w:val="1"/>
        <w:rPr>
          <w:rFonts w:eastAsia="Arial" w:cs="Arial"/>
          <w:b/>
          <w:bCs/>
          <w:spacing w:val="-1"/>
          <w:sz w:val="22"/>
          <w:szCs w:val="22"/>
          <w:lang w:val="es-CO" w:eastAsia="en-US"/>
        </w:rPr>
      </w:pPr>
    </w:p>
    <w:p w14:paraId="63A667D6" w14:textId="77777777" w:rsidR="00FB3142" w:rsidRPr="002C002C" w:rsidRDefault="00BF342B" w:rsidP="00BF342B">
      <w:pPr>
        <w:widowControl w:val="0"/>
        <w:ind w:left="102"/>
        <w:jc w:val="center"/>
        <w:outlineLvl w:val="1"/>
        <w:rPr>
          <w:rFonts w:asciiTheme="majorHAnsi" w:eastAsia="Arial" w:hAnsiTheme="majorHAnsi" w:cs="Arial"/>
          <w:sz w:val="22"/>
          <w:szCs w:val="22"/>
          <w:lang w:val="es-CO" w:eastAsia="en-US"/>
        </w:rPr>
      </w:pPr>
      <w:r w:rsidRPr="002C002C">
        <w:rPr>
          <w:rFonts w:asciiTheme="majorHAnsi" w:eastAsia="Arial" w:hAnsiTheme="majorHAnsi" w:cs="Arial"/>
          <w:b/>
          <w:bCs/>
          <w:spacing w:val="-1"/>
          <w:sz w:val="22"/>
          <w:szCs w:val="22"/>
          <w:lang w:val="es-CO" w:eastAsia="en-US"/>
        </w:rPr>
        <w:t>PROBLEMAS</w:t>
      </w:r>
    </w:p>
    <w:p w14:paraId="31161F7A" w14:textId="77777777" w:rsidR="003F23EF" w:rsidRDefault="003F23EF" w:rsidP="003F23EF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</w:p>
    <w:p w14:paraId="01EA6F16" w14:textId="38C265AF" w:rsidR="009D2AEC" w:rsidRPr="002C002C" w:rsidRDefault="003F23EF" w:rsidP="003F23EF">
      <w:pPr>
        <w:autoSpaceDE w:val="0"/>
        <w:autoSpaceDN w:val="0"/>
        <w:adjustRightInd w:val="0"/>
        <w:spacing w:line="276" w:lineRule="auto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Definición</w:t>
      </w:r>
    </w:p>
    <w:p w14:paraId="559E9861" w14:textId="62A3C460" w:rsidR="00EA5DC6" w:rsidRPr="00EA5DC6" w:rsidRDefault="00EA5DC6" w:rsidP="00EA5DC6">
      <w:pPr>
        <w:autoSpaceDE w:val="0"/>
        <w:autoSpaceDN w:val="0"/>
        <w:adjustRightInd w:val="0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La </w:t>
      </w:r>
      <w:r w:rsidRPr="00EA5DC6">
        <w:rPr>
          <w:rFonts w:asciiTheme="majorHAnsi" w:hAnsiTheme="majorHAnsi" w:cs="Times New Roman"/>
          <w:b/>
          <w:bCs/>
          <w:color w:val="22190A"/>
          <w:sz w:val="22"/>
          <w:szCs w:val="22"/>
          <w:lang w:val="es-ES"/>
        </w:rPr>
        <w:t xml:space="preserve">función de costo total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de un fabricante,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c </w:t>
      </w:r>
      <w:r w:rsidRPr="00EA5DC6">
        <w:rPr>
          <w:rFonts w:asciiTheme="majorHAnsi" w:eastAsia="MTSYN" w:hAnsiTheme="majorHAnsi" w:cs="MTSYN"/>
          <w:color w:val="22190A"/>
          <w:sz w:val="22"/>
          <w:szCs w:val="22"/>
          <w:lang w:val="es-ES"/>
        </w:rPr>
        <w:t xml:space="preserve">=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f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(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>q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), proporciona el costo total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c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de producir y comerciar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unidades de un producto. La razón de cambio de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c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con respecto a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se llama </w:t>
      </w:r>
      <w:r w:rsidRPr="00EA5DC6">
        <w:rPr>
          <w:rFonts w:asciiTheme="majorHAnsi" w:hAnsiTheme="majorHAnsi" w:cs="Times New Roman"/>
          <w:b/>
          <w:bCs/>
          <w:color w:val="22190A"/>
          <w:sz w:val="22"/>
          <w:szCs w:val="22"/>
          <w:lang w:val="es-ES"/>
        </w:rPr>
        <w:t>costo marginal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. Así,</w:t>
      </w:r>
    </w:p>
    <w:p w14:paraId="3FB18EC3" w14:textId="1F7D9CA7" w:rsidR="00EA5DC6" w:rsidRPr="00EA5DC6" w:rsidRDefault="00EA5DC6" w:rsidP="00EA5DC6">
      <w:pPr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22190A"/>
          <w:sz w:val="22"/>
          <w:szCs w:val="21"/>
          <w:lang w:val="es-ES"/>
        </w:rPr>
      </w:pPr>
      <m:oMathPara>
        <m:oMath>
          <m:r>
            <w:rPr>
              <w:rFonts w:ascii="Cambria Math" w:hAnsi="Cambria Math" w:cs="Times New Roman"/>
              <w:color w:val="22190A"/>
              <w:sz w:val="22"/>
              <w:szCs w:val="21"/>
              <w:lang w:val="es-ES"/>
            </w:rPr>
            <m:t>Costo marginal=</m:t>
          </m:r>
          <m:f>
            <m:fPr>
              <m:ctrlPr>
                <w:rPr>
                  <w:rFonts w:ascii="Cambria Math" w:hAnsi="Cambria Math" w:cs="Times New Roman"/>
                  <w:i/>
                  <w:color w:val="22190A"/>
                  <w:sz w:val="22"/>
                  <w:szCs w:val="21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22190A"/>
                  <w:sz w:val="22"/>
                  <w:szCs w:val="21"/>
                  <w:lang w:val="es-ES"/>
                </w:rPr>
                <m:t>dc</m:t>
              </m:r>
            </m:num>
            <m:den>
              <m:r>
                <w:rPr>
                  <w:rFonts w:ascii="Cambria Math" w:hAnsi="Cambria Math" w:cs="Times New Roman"/>
                  <w:color w:val="22190A"/>
                  <w:sz w:val="22"/>
                  <w:szCs w:val="21"/>
                  <w:lang w:val="es-ES"/>
                </w:rPr>
                <m:t>dq</m:t>
              </m:r>
            </m:den>
          </m:f>
        </m:oMath>
      </m:oMathPara>
    </w:p>
    <w:p w14:paraId="52B5770C" w14:textId="77777777" w:rsidR="009A5CDF" w:rsidRPr="002C002C" w:rsidRDefault="009A5CDF" w:rsidP="009A5CDF">
      <w:pPr>
        <w:pStyle w:val="Prrafodelista"/>
        <w:ind w:left="1224"/>
        <w:rPr>
          <w:rFonts w:asciiTheme="majorHAnsi" w:hAnsiTheme="majorHAnsi" w:cstheme="minorHAnsi"/>
          <w:sz w:val="22"/>
          <w:szCs w:val="22"/>
        </w:rPr>
      </w:pPr>
    </w:p>
    <w:p w14:paraId="07EF8688" w14:textId="066FF90F" w:rsidR="002C002C" w:rsidRDefault="002C002C" w:rsidP="002C002C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284" w:hanging="284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La función de costo total de una fábrica 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>de medias es estimada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como </w:t>
      </w:r>
    </w:p>
    <w:p w14:paraId="0F51A871" w14:textId="567612FE" w:rsidR="002C002C" w:rsidRPr="002C002C" w:rsidRDefault="002C002C" w:rsidP="002C002C">
      <w:pPr>
        <w:pStyle w:val="Prrafodelista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color w:val="22190A"/>
          <w:sz w:val="22"/>
          <w:szCs w:val="22"/>
          <w:vertAlign w:val="superscript"/>
          <w:lang w:val="es-ES"/>
        </w:rPr>
      </w:pPr>
      <w:r w:rsidRPr="002C002C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c </w:t>
      </w:r>
      <w:r w:rsidRPr="002C002C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>= −</w:t>
      </w:r>
      <w:r w:rsidR="00803229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9</w:t>
      </w:r>
      <w:r w:rsid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4</w:t>
      </w:r>
      <w:r w:rsidR="00945450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56</w:t>
      </w:r>
      <w:r w:rsid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,</w:t>
      </w:r>
      <w:r w:rsidR="00E317A3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5</w:t>
      </w:r>
      <w:r w:rsidRPr="002C002C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 xml:space="preserve"> </w:t>
      </w:r>
      <w:r w:rsidRPr="002C002C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+ </w:t>
      </w:r>
      <w:r w:rsidR="00945450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8</w:t>
      </w:r>
      <w:r w:rsid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,</w:t>
      </w:r>
      <w:r w:rsidR="00945450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9</w:t>
      </w:r>
      <w:r w:rsidRPr="002C002C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q </w:t>
      </w:r>
      <w:r w:rsid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>–</w:t>
      </w:r>
      <w:r w:rsidRPr="002C002C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 </w:t>
      </w:r>
      <w:r w:rsid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0,</w:t>
      </w:r>
      <w:r w:rsidRPr="002C002C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000</w:t>
      </w:r>
      <w:r w:rsidR="00945450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617</w:t>
      </w:r>
      <w:r w:rsidRPr="002C002C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>q</w:t>
      </w:r>
      <w:r>
        <w:rPr>
          <w:rFonts w:asciiTheme="majorHAnsi" w:hAnsiTheme="majorHAnsi" w:cs="Times New Roman"/>
          <w:b/>
          <w:color w:val="22190A"/>
          <w:sz w:val="22"/>
          <w:szCs w:val="22"/>
          <w:vertAlign w:val="superscript"/>
          <w:lang w:val="es-ES"/>
        </w:rPr>
        <w:t>2</w:t>
      </w:r>
    </w:p>
    <w:p w14:paraId="10B49DB4" w14:textId="32DB02D5" w:rsidR="002C002C" w:rsidRDefault="002C002C" w:rsidP="002C002C">
      <w:pPr>
        <w:autoSpaceDE w:val="0"/>
        <w:autoSpaceDN w:val="0"/>
        <w:adjustRightInd w:val="0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Donde </w:t>
      </w:r>
      <w:r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es la producción en docenas de pares y </w:t>
      </w:r>
      <w:r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c 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el costo total.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Encuentre la función de costo marginal y evalúela cuando </w:t>
      </w:r>
      <w:r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Pr="002C002C">
        <w:rPr>
          <w:rFonts w:asciiTheme="majorHAnsi" w:eastAsia="MTSYN" w:hAnsiTheme="majorHAnsi" w:cs="MTSYN"/>
          <w:color w:val="22190A"/>
          <w:sz w:val="22"/>
          <w:szCs w:val="22"/>
          <w:lang w:val="es-ES"/>
        </w:rPr>
        <w:t xml:space="preserve">= </w:t>
      </w:r>
      <w:r w:rsidR="00434C91">
        <w:rPr>
          <w:rFonts w:asciiTheme="majorHAnsi" w:hAnsiTheme="majorHAnsi" w:cs="Times New Roman"/>
          <w:color w:val="22190A"/>
          <w:sz w:val="22"/>
          <w:szCs w:val="22"/>
          <w:lang w:val="es-ES"/>
        </w:rPr>
        <w:t>8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000.</w:t>
      </w:r>
      <w:r w:rsidR="00E317A3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¿Para cuantas unidades producidas el costo marginal es igual a cero?</w:t>
      </w:r>
    </w:p>
    <w:p w14:paraId="24989A5B" w14:textId="77777777" w:rsidR="002C002C" w:rsidRPr="002C002C" w:rsidRDefault="002C002C" w:rsidP="002C002C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</w:p>
    <w:p w14:paraId="7E83D297" w14:textId="1E158BC0" w:rsidR="002C002C" w:rsidRDefault="002C002C" w:rsidP="002C002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La función de costo total para una planta de luz y energía 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>eléctrica es estimada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como</w:t>
      </w:r>
    </w:p>
    <w:p w14:paraId="59E9E305" w14:textId="77777777" w:rsidR="002C002C" w:rsidRPr="002C002C" w:rsidRDefault="002C002C" w:rsidP="002C002C">
      <w:pPr>
        <w:pStyle w:val="Prrafodelista"/>
        <w:autoSpaceDE w:val="0"/>
        <w:autoSpaceDN w:val="0"/>
        <w:adjustRightInd w:val="0"/>
        <w:spacing w:line="276" w:lineRule="auto"/>
        <w:ind w:left="284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</w:p>
    <w:p w14:paraId="2232EAAF" w14:textId="5666BC6A" w:rsidR="002C002C" w:rsidRPr="00EA5DC6" w:rsidRDefault="002C002C" w:rsidP="002C002C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  <w:r w:rsidRPr="00EA5DC6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c </w:t>
      </w:r>
      <w:r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= </w:t>
      </w:r>
      <w:r w:rsidR="00A71F89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74</w:t>
      </w:r>
      <w:r w:rsidR="00EA5DC6"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,</w:t>
      </w:r>
      <w:r w:rsidR="00A71F89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6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 xml:space="preserve"> </w:t>
      </w:r>
      <w:r w:rsidR="00EA5DC6"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>–</w:t>
      </w:r>
      <w:r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 </w:t>
      </w:r>
      <w:r w:rsidR="00EA5DC6"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0,</w:t>
      </w:r>
      <w:r w:rsidR="00A71F89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7</w:t>
      </w:r>
      <w:r w:rsidR="00E317A3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5</w:t>
      </w:r>
      <w:r w:rsidRPr="00EA5DC6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q </w:t>
      </w:r>
      <w:r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+ </w:t>
      </w:r>
      <w:r w:rsidR="00EA5DC6"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0,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</w:t>
      </w:r>
      <w:r w:rsidR="00A71F89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23</w:t>
      </w:r>
      <w:r w:rsidR="00E317A3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5</w:t>
      </w:r>
      <w:r w:rsidR="00A71F89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6</w:t>
      </w:r>
      <w:r w:rsidRPr="00EA5DC6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>q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vertAlign w:val="superscript"/>
          <w:lang w:val="es-ES"/>
        </w:rPr>
        <w:t>2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 xml:space="preserve"> </w:t>
      </w:r>
      <w:r w:rsidR="00EA5DC6"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>–</w:t>
      </w:r>
      <w:r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 </w:t>
      </w:r>
      <w:r w:rsidR="00EA5DC6"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0,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000</w:t>
      </w:r>
      <w:r w:rsidR="00B35CFF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2</w:t>
      </w:r>
      <w:r w:rsidRPr="00EA5DC6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>q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vertAlign w:val="superscript"/>
          <w:lang w:val="es-ES"/>
        </w:rPr>
        <w:t>3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 xml:space="preserve"> 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ab/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ab/>
      </w:r>
      <w:r w:rsidR="00B35CFF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3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 xml:space="preserve">0 </w:t>
      </w:r>
      <w:r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≤ </w:t>
      </w:r>
      <w:r w:rsidRPr="00EA5DC6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q </w:t>
      </w:r>
      <w:r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≤ </w:t>
      </w:r>
      <w:r w:rsidR="00B35CFF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5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</w:t>
      </w:r>
    </w:p>
    <w:p w14:paraId="0E22975F" w14:textId="77777777" w:rsidR="002C002C" w:rsidRDefault="002C002C" w:rsidP="002C002C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</w:p>
    <w:p w14:paraId="0D665FD7" w14:textId="2D9CFC59" w:rsidR="002C002C" w:rsidRDefault="002C002C" w:rsidP="002C002C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Donde </w:t>
      </w:r>
      <w:r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es la producción total en ocho horas (como porcentaje de la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capacidad) y </w:t>
      </w:r>
      <w:r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c 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el costo monetario total del combustible. Encuentre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la función de costo marginal y evalúela cuando </w:t>
      </w:r>
      <w:r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Pr="002C002C">
        <w:rPr>
          <w:rFonts w:asciiTheme="majorHAnsi" w:eastAsia="MTSYN" w:hAnsiTheme="majorHAnsi" w:cs="MTSYN"/>
          <w:color w:val="22190A"/>
          <w:sz w:val="22"/>
          <w:szCs w:val="22"/>
          <w:lang w:val="es-ES"/>
        </w:rPr>
        <w:t xml:space="preserve">= </w:t>
      </w:r>
      <w:r w:rsidR="00B35CFF">
        <w:rPr>
          <w:rFonts w:asciiTheme="majorHAnsi" w:hAnsiTheme="majorHAnsi" w:cs="Times New Roman"/>
          <w:color w:val="22190A"/>
          <w:sz w:val="22"/>
          <w:szCs w:val="22"/>
          <w:lang w:val="es-ES"/>
        </w:rPr>
        <w:t>4</w:t>
      </w:r>
      <w:r w:rsidR="00E317A3">
        <w:rPr>
          <w:rFonts w:asciiTheme="majorHAnsi" w:hAnsiTheme="majorHAnsi" w:cs="Times New Roman"/>
          <w:color w:val="22190A"/>
          <w:sz w:val="22"/>
          <w:szCs w:val="22"/>
          <w:lang w:val="es-ES"/>
        </w:rPr>
        <w:t>0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.</w:t>
      </w:r>
    </w:p>
    <w:p w14:paraId="22850DA9" w14:textId="14C3C6AA" w:rsidR="003F23EF" w:rsidRDefault="003F23EF">
      <w:pPr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br w:type="page"/>
      </w:r>
    </w:p>
    <w:p w14:paraId="35A9244D" w14:textId="77777777" w:rsidR="002C002C" w:rsidRDefault="002C002C" w:rsidP="002C002C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</w:p>
    <w:p w14:paraId="34E26ED2" w14:textId="77777777" w:rsidR="003F23EF" w:rsidRDefault="003F23EF" w:rsidP="002C002C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</w:p>
    <w:p w14:paraId="686D95FD" w14:textId="54D27FB5" w:rsidR="003F23EF" w:rsidRDefault="003F23EF" w:rsidP="003F23E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>Si la función de costo total de un fabricante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>está dada por</w:t>
      </w:r>
    </w:p>
    <w:p w14:paraId="2A7A2476" w14:textId="2A7BE4E4" w:rsidR="003F23EF" w:rsidRPr="00017599" w:rsidRDefault="00017599" w:rsidP="003F23EF">
      <w:pPr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22190A"/>
              <w:sz w:val="22"/>
              <w:szCs w:val="22"/>
              <w:lang w:val="es-ES"/>
            </w:rPr>
            <m:t>c=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22190A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color w:val="22190A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2190A"/>
                      <w:sz w:val="22"/>
                      <w:szCs w:val="22"/>
                      <w:lang w:val="es-ES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2190A"/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q+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22190A"/>
              <w:sz w:val="22"/>
              <w:szCs w:val="22"/>
              <w:lang w:val="es-ES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22190A"/>
              <w:sz w:val="22"/>
              <w:szCs w:val="22"/>
              <w:lang w:val="es-ES"/>
            </w:rPr>
            <m:t>9</m:t>
          </m:r>
          <m:r>
            <m:rPr>
              <m:sty m:val="bi"/>
            </m:rPr>
            <w:rPr>
              <w:rFonts w:ascii="Cambria Math" w:hAnsi="Cambria Math" w:cs="Times New Roman"/>
              <w:color w:val="22190A"/>
              <w:sz w:val="22"/>
              <w:szCs w:val="22"/>
              <w:lang w:val="es-ES"/>
            </w:rPr>
            <m:t>000</m:t>
          </m:r>
        </m:oMath>
      </m:oMathPara>
    </w:p>
    <w:p w14:paraId="13D3A17C" w14:textId="38F07B44" w:rsidR="003F23EF" w:rsidRPr="003F23EF" w:rsidRDefault="003F23EF" w:rsidP="003F23EF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  <w:r w:rsidRP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>Encuentre la función de costo marginal</w:t>
      </w:r>
      <w:r w:rsidR="004A5E48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y el valor de este costo cuando se producen </w:t>
      </w:r>
      <w:r w:rsidR="00945450">
        <w:rPr>
          <w:rFonts w:asciiTheme="majorHAnsi" w:hAnsiTheme="majorHAnsi" w:cs="Times New Roman"/>
          <w:color w:val="22190A"/>
          <w:sz w:val="22"/>
          <w:szCs w:val="22"/>
          <w:lang w:val="es-ES"/>
        </w:rPr>
        <w:t>15</w:t>
      </w:r>
      <w:r w:rsidR="00B35CFF">
        <w:rPr>
          <w:rFonts w:asciiTheme="majorHAnsi" w:hAnsiTheme="majorHAnsi" w:cs="Times New Roman"/>
          <w:color w:val="22190A"/>
          <w:sz w:val="22"/>
          <w:szCs w:val="22"/>
          <w:lang w:val="es-ES"/>
        </w:rPr>
        <w:t>0</w:t>
      </w:r>
      <w:r w:rsidR="004A5E48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unidades de producto.</w:t>
      </w:r>
    </w:p>
    <w:p w14:paraId="38E6C2D3" w14:textId="77777777" w:rsidR="003F23EF" w:rsidRDefault="003F23EF" w:rsidP="002C002C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</w:p>
    <w:p w14:paraId="2858CF90" w14:textId="679A7CB4" w:rsidR="00EA5DC6" w:rsidRPr="00EA5DC6" w:rsidRDefault="00EA5DC6" w:rsidP="002C002C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  <w:r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Definición</w:t>
      </w:r>
    </w:p>
    <w:p w14:paraId="41574D6E" w14:textId="0DFF768F" w:rsidR="00EA5DC6" w:rsidRPr="00EA5DC6" w:rsidRDefault="00EA5DC6" w:rsidP="00EA5DC6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Suponga que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r </w:t>
      </w:r>
      <w:r w:rsidRPr="00EA5DC6">
        <w:rPr>
          <w:rFonts w:asciiTheme="majorHAnsi" w:eastAsia="MTSYN" w:hAnsiTheme="majorHAnsi" w:cs="MTSYN"/>
          <w:color w:val="22190A"/>
          <w:sz w:val="22"/>
          <w:szCs w:val="22"/>
          <w:lang w:val="es-ES"/>
        </w:rPr>
        <w:t xml:space="preserve">=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f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(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>q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) es la </w:t>
      </w:r>
      <w:r w:rsidRPr="00EA5DC6">
        <w:rPr>
          <w:rFonts w:asciiTheme="majorHAnsi" w:hAnsiTheme="majorHAnsi" w:cs="Times New Roman"/>
          <w:b/>
          <w:bCs/>
          <w:color w:val="22190A"/>
          <w:sz w:val="22"/>
          <w:szCs w:val="22"/>
          <w:lang w:val="es-ES"/>
        </w:rPr>
        <w:t xml:space="preserve">función de ingreso total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para un fabricante. La ecuación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EA5DC6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r </w:t>
      </w:r>
      <w:r w:rsidRPr="00EA5DC6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= </w:t>
      </w:r>
      <w:r w:rsidRPr="00EA5DC6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f 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(</w:t>
      </w:r>
      <w:r w:rsidRPr="00EA5DC6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>q</w:t>
      </w:r>
      <w:r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)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establece que el valor monetario total recibido al vender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unidades de un producto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es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>r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. El </w:t>
      </w:r>
      <w:r w:rsidRPr="00EA5DC6">
        <w:rPr>
          <w:rFonts w:asciiTheme="majorHAnsi" w:hAnsiTheme="majorHAnsi" w:cs="Times New Roman"/>
          <w:b/>
          <w:bCs/>
          <w:color w:val="22190A"/>
          <w:sz w:val="22"/>
          <w:szCs w:val="22"/>
          <w:lang w:val="es-ES"/>
        </w:rPr>
        <w:t xml:space="preserve">ingreso marginal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se define como la razón de cambio del valor total recibido con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respecto al número total de unidades vendidas. Por consiguiente, el ingreso marginal es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solamente la derivada de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r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con respecto a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>q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:</w:t>
      </w:r>
    </w:p>
    <w:p w14:paraId="1C740905" w14:textId="322AE2C6" w:rsidR="00EA5DC6" w:rsidRPr="003F23EF" w:rsidRDefault="003F23EF" w:rsidP="00EA5DC6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22190A"/>
              <w:sz w:val="22"/>
              <w:szCs w:val="22"/>
              <w:lang w:val="es-ES"/>
            </w:rPr>
            <m:t>Ingreso marginal=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22190A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dr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dq</m:t>
              </m:r>
            </m:den>
          </m:f>
        </m:oMath>
      </m:oMathPara>
    </w:p>
    <w:p w14:paraId="614B014F" w14:textId="335C0B17" w:rsidR="00EA5DC6" w:rsidRPr="00EA5DC6" w:rsidRDefault="00EA5DC6" w:rsidP="00EA5DC6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>El ingreso marginal indica la rapidez a la que cambia el ingreso con respecto a las unidades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P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vendidas. Se interpreta como el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>ingreso aproximado recibido al vender una unidad</w:t>
      </w:r>
      <w:r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 </w:t>
      </w:r>
      <w:r w:rsidRPr="00EA5DC6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>adicional de producción.</w:t>
      </w:r>
    </w:p>
    <w:p w14:paraId="157E0B38" w14:textId="77777777" w:rsidR="00EA5DC6" w:rsidRDefault="00EA5DC6" w:rsidP="002C002C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</w:p>
    <w:p w14:paraId="56470D38" w14:textId="76506CA3" w:rsidR="002C002C" w:rsidRPr="002C002C" w:rsidRDefault="002C002C" w:rsidP="002C002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Para cierto fabricante, el ingreso obtenido al vender </w:t>
      </w:r>
      <w:r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unidades de un producto está dado por</w:t>
      </w:r>
    </w:p>
    <w:p w14:paraId="7ED2F322" w14:textId="34C72659" w:rsidR="002C002C" w:rsidRPr="002C002C" w:rsidRDefault="002C002C" w:rsidP="002C002C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="Times New Roman"/>
          <w:b/>
          <w:color w:val="22190A"/>
          <w:sz w:val="22"/>
          <w:szCs w:val="22"/>
          <w:vertAlign w:val="superscript"/>
          <w:lang w:val="es-ES"/>
        </w:rPr>
      </w:pPr>
      <w:r w:rsidRPr="002C002C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r </w:t>
      </w:r>
      <w:r w:rsidRPr="002C002C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= </w:t>
      </w:r>
      <w:r w:rsidR="00417233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8</w:t>
      </w:r>
      <w:r w:rsidRPr="002C002C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</w:t>
      </w:r>
      <w:r w:rsidRPr="002C002C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 xml:space="preserve">q </w:t>
      </w:r>
      <w:r w:rsidRPr="002C002C">
        <w:rPr>
          <w:rFonts w:asciiTheme="majorHAnsi" w:eastAsia="MTSYN" w:hAnsiTheme="majorHAnsi" w:cs="MTSYN"/>
          <w:b/>
          <w:color w:val="22190A"/>
          <w:sz w:val="22"/>
          <w:szCs w:val="22"/>
          <w:lang w:val="es-ES"/>
        </w:rPr>
        <w:t xml:space="preserve">− </w:t>
      </w:r>
      <w:r w:rsidRPr="002C002C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0.</w:t>
      </w:r>
      <w:r w:rsidR="00417233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45</w:t>
      </w:r>
      <w:r w:rsidRPr="002C002C">
        <w:rPr>
          <w:rFonts w:asciiTheme="majorHAnsi" w:hAnsiTheme="majorHAnsi" w:cs="Times New Roman"/>
          <w:b/>
          <w:i/>
          <w:iCs/>
          <w:color w:val="22190A"/>
          <w:sz w:val="22"/>
          <w:szCs w:val="22"/>
          <w:lang w:val="es-ES"/>
        </w:rPr>
        <w:t>q</w:t>
      </w:r>
      <w:r>
        <w:rPr>
          <w:rFonts w:asciiTheme="majorHAnsi" w:hAnsiTheme="majorHAnsi" w:cs="Times New Roman"/>
          <w:b/>
          <w:color w:val="22190A"/>
          <w:sz w:val="22"/>
          <w:szCs w:val="22"/>
          <w:vertAlign w:val="superscript"/>
          <w:lang w:val="es-ES"/>
        </w:rPr>
        <w:t>2</w:t>
      </w:r>
    </w:p>
    <w:p w14:paraId="7DC65EBA" w14:textId="427ECE0F" w:rsidR="002C002C" w:rsidRPr="002C002C" w:rsidRDefault="00EA5DC6" w:rsidP="002C002C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>
        <w:rPr>
          <w:rFonts w:asciiTheme="majorHAnsi" w:hAnsiTheme="majorHAnsi" w:cs="Times New Roman"/>
          <w:b/>
          <w:bCs/>
          <w:color w:val="22190A"/>
          <w:sz w:val="22"/>
          <w:szCs w:val="22"/>
          <w:lang w:val="es-ES"/>
        </w:rPr>
        <w:t xml:space="preserve">a) </w:t>
      </w:r>
      <w:r w:rsidR="002C002C"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¿Qué tan rápido cambia </w:t>
      </w:r>
      <w:r w:rsidR="002C002C"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r </w:t>
      </w:r>
      <w:r w:rsidR="002C002C"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con respecto a </w:t>
      </w:r>
      <w:r w:rsidR="002C002C"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>q</w:t>
      </w:r>
      <w:r w:rsidR="002C002C"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? Cuando </w:t>
      </w:r>
      <w:r w:rsidR="002C002C"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="002C002C" w:rsidRPr="002C002C">
        <w:rPr>
          <w:rFonts w:asciiTheme="majorHAnsi" w:eastAsia="MTSYN" w:hAnsiTheme="majorHAnsi" w:cs="MTSYN"/>
          <w:color w:val="22190A"/>
          <w:sz w:val="22"/>
          <w:szCs w:val="22"/>
          <w:lang w:val="es-ES"/>
        </w:rPr>
        <w:t xml:space="preserve">= </w:t>
      </w:r>
      <w:r w:rsidR="00417233">
        <w:rPr>
          <w:rFonts w:asciiTheme="majorHAnsi" w:hAnsiTheme="majorHAnsi" w:cs="Times New Roman"/>
          <w:color w:val="22190A"/>
          <w:sz w:val="22"/>
          <w:szCs w:val="22"/>
          <w:lang w:val="es-ES"/>
        </w:rPr>
        <w:t>4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>0</w:t>
      </w:r>
    </w:p>
    <w:p w14:paraId="6569CA0F" w14:textId="3FDD2703" w:rsidR="002C002C" w:rsidRDefault="00B35CFF" w:rsidP="002C002C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b</w:t>
      </w:r>
      <w:r w:rsidR="00EA5DC6" w:rsidRPr="00EA5DC6"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  <w:t>)</w:t>
      </w:r>
      <w:r w:rsid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E</w:t>
      </w:r>
      <w:r w:rsidR="002C002C"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ncuentre la</w:t>
      </w:r>
      <w:r w:rsid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="002C002C"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razón de cambio porcentual de </w:t>
      </w:r>
      <w:r w:rsidR="002C002C" w:rsidRPr="002C002C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>r</w:t>
      </w:r>
      <w:r w:rsidR="002C002C"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, redondeada al punto porcentual</w:t>
      </w:r>
      <w:r w:rsidR="00EA5DC6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="002C002C" w:rsidRPr="002C002C">
        <w:rPr>
          <w:rFonts w:asciiTheme="majorHAnsi" w:hAnsiTheme="majorHAnsi" w:cs="Times New Roman"/>
          <w:color w:val="22190A"/>
          <w:sz w:val="22"/>
          <w:szCs w:val="22"/>
          <w:lang w:val="es-ES"/>
        </w:rPr>
        <w:t>más cercano.</w:t>
      </w:r>
    </w:p>
    <w:p w14:paraId="43A794E6" w14:textId="77777777" w:rsidR="003F23EF" w:rsidRDefault="003F23EF" w:rsidP="003F23EF">
      <w:pPr>
        <w:autoSpaceDE w:val="0"/>
        <w:autoSpaceDN w:val="0"/>
        <w:adjustRightInd w:val="0"/>
        <w:rPr>
          <w:rFonts w:ascii="Times New Roman" w:hAnsi="Times New Roman" w:cs="Times New Roman"/>
          <w:color w:val="22190A"/>
          <w:sz w:val="21"/>
          <w:szCs w:val="21"/>
          <w:lang w:val="es-ES"/>
        </w:rPr>
      </w:pPr>
    </w:p>
    <w:p w14:paraId="4FEDA4E6" w14:textId="776DCACA" w:rsidR="003F23EF" w:rsidRDefault="003F23EF" w:rsidP="003F23EF">
      <w:pPr>
        <w:autoSpaceDE w:val="0"/>
        <w:autoSpaceDN w:val="0"/>
        <w:adjustRightInd w:val="0"/>
        <w:rPr>
          <w:rFonts w:ascii="Times New Roman" w:hAnsi="Times New Roman" w:cs="Times New Roman"/>
          <w:color w:val="22190A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22190A"/>
          <w:sz w:val="21"/>
          <w:szCs w:val="21"/>
          <w:lang w:val="es-ES"/>
        </w:rPr>
        <w:t xml:space="preserve">La </w:t>
      </w:r>
      <w:r>
        <w:rPr>
          <w:rFonts w:ascii="Times New Roman" w:hAnsi="Times New Roman" w:cs="Times New Roman"/>
          <w:b/>
          <w:bCs/>
          <w:i/>
          <w:iCs/>
          <w:color w:val="22190A"/>
          <w:sz w:val="21"/>
          <w:szCs w:val="21"/>
          <w:lang w:val="es-ES"/>
        </w:rPr>
        <w:t xml:space="preserve">razón de cambio porcentual </w:t>
      </w:r>
      <w:r>
        <w:rPr>
          <w:rFonts w:ascii="Times New Roman" w:hAnsi="Times New Roman" w:cs="Times New Roman"/>
          <w:color w:val="22190A"/>
          <w:sz w:val="21"/>
          <w:szCs w:val="21"/>
          <w:lang w:val="es-ES"/>
        </w:rPr>
        <w:t xml:space="preserve">de </w:t>
      </w:r>
      <w:r>
        <w:rPr>
          <w:rFonts w:ascii="Times New Roman" w:hAnsi="Times New Roman" w:cs="Times New Roman"/>
          <w:i/>
          <w:iCs/>
          <w:color w:val="22190A"/>
          <w:sz w:val="21"/>
          <w:szCs w:val="21"/>
          <w:lang w:val="es-ES"/>
        </w:rPr>
        <w:t xml:space="preserve">f </w:t>
      </w:r>
      <w:r>
        <w:rPr>
          <w:rFonts w:ascii="Times New Roman" w:hAnsi="Times New Roman" w:cs="Times New Roman"/>
          <w:color w:val="22190A"/>
          <w:sz w:val="21"/>
          <w:szCs w:val="21"/>
          <w:lang w:val="es-ES"/>
        </w:rPr>
        <w:t>(</w:t>
      </w:r>
      <w:r>
        <w:rPr>
          <w:rFonts w:ascii="Times New Roman" w:hAnsi="Times New Roman" w:cs="Times New Roman"/>
          <w:i/>
          <w:iCs/>
          <w:color w:val="22190A"/>
          <w:sz w:val="21"/>
          <w:szCs w:val="21"/>
          <w:lang w:val="es-ES"/>
        </w:rPr>
        <w:t>x</w:t>
      </w:r>
      <w:r>
        <w:rPr>
          <w:rFonts w:ascii="Times New Roman" w:hAnsi="Times New Roman" w:cs="Times New Roman"/>
          <w:color w:val="22190A"/>
          <w:sz w:val="21"/>
          <w:szCs w:val="21"/>
          <w:lang w:val="es-ES"/>
        </w:rPr>
        <w:t xml:space="preserve">) es </w:t>
      </w:r>
      <m:oMath>
        <m:f>
          <m:fPr>
            <m:ctrlPr>
              <w:rPr>
                <w:rFonts w:ascii="Cambria Math" w:hAnsi="Cambria Math" w:cs="Times New Roman"/>
                <w:i/>
                <w:color w:val="22190A"/>
                <w:sz w:val="21"/>
                <w:szCs w:val="21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2190A"/>
                    <w:sz w:val="21"/>
                    <w:szCs w:val="21"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190A"/>
                    <w:sz w:val="21"/>
                    <w:szCs w:val="21"/>
                    <w:lang w:val="es-E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color w:val="22190A"/>
                    <w:sz w:val="21"/>
                    <w:szCs w:val="21"/>
                    <w:lang w:val="es-ES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color w:val="22190A"/>
                <w:sz w:val="21"/>
                <w:szCs w:val="21"/>
                <w:lang w:val="es-ES"/>
              </w:rPr>
              <m:t>(x)</m:t>
            </m:r>
          </m:num>
          <m:den>
            <m:r>
              <w:rPr>
                <w:rFonts w:ascii="Cambria Math" w:hAnsi="Cambria Math" w:cs="Times New Roman"/>
                <w:color w:val="22190A"/>
                <w:sz w:val="21"/>
                <w:szCs w:val="21"/>
                <w:lang w:val="es-ES"/>
              </w:rPr>
              <m:t>f(x)</m:t>
            </m:r>
          </m:den>
        </m:f>
        <m:r>
          <w:rPr>
            <w:rFonts w:ascii="Cambria Math" w:hAnsi="Cambria Math" w:cs="Times New Roman"/>
            <w:color w:val="22190A"/>
            <w:sz w:val="21"/>
            <w:szCs w:val="21"/>
            <w:lang w:val="es-ES"/>
          </w:rPr>
          <m:t>*100%</m:t>
        </m:r>
      </m:oMath>
    </w:p>
    <w:p w14:paraId="70890097" w14:textId="77777777" w:rsidR="00EA5DC6" w:rsidRPr="002C002C" w:rsidRDefault="00EA5DC6" w:rsidP="002C002C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</w:p>
    <w:p w14:paraId="5510F333" w14:textId="33C7D205" w:rsidR="003F23EF" w:rsidRDefault="003F23EF" w:rsidP="00B537E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ajorHAnsi" w:hAnsiTheme="majorHAnsi" w:cs="Times New Roman"/>
          <w:color w:val="22190A"/>
          <w:sz w:val="22"/>
          <w:szCs w:val="22"/>
          <w:lang w:val="es-ES"/>
        </w:rPr>
      </w:pPr>
      <w:r w:rsidRP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>Si la ecuación de demanda para el producto de un fabricante es</w:t>
      </w:r>
      <w:r>
        <w:rPr>
          <w:rFonts w:asciiTheme="majorHAnsi" w:hAnsiTheme="majorHAnsi" w:cs="Times New Roman"/>
          <w:color w:val="22190A"/>
          <w:sz w:val="22"/>
          <w:szCs w:val="22"/>
          <w:lang w:val="es-ES"/>
        </w:rPr>
        <w:t>:</w:t>
      </w:r>
    </w:p>
    <w:p w14:paraId="04650D9C" w14:textId="7E7A8C00" w:rsidR="003F23EF" w:rsidRPr="00B537EF" w:rsidRDefault="00B537EF" w:rsidP="003F23EF">
      <w:pPr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22190A"/>
              <w:sz w:val="22"/>
              <w:szCs w:val="22"/>
              <w:lang w:val="es-ES"/>
            </w:rPr>
            <m:t>p=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22190A"/>
                  <w:sz w:val="22"/>
                  <w:szCs w:val="22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000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q+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22190A"/>
                  <w:sz w:val="22"/>
                  <w:szCs w:val="22"/>
                  <w:lang w:val="es-ES"/>
                </w:rPr>
                <m:t>20</m:t>
              </m:r>
            </m:den>
          </m:f>
        </m:oMath>
      </m:oMathPara>
    </w:p>
    <w:p w14:paraId="75F74A62" w14:textId="1E652292" w:rsidR="002C002C" w:rsidRPr="003F23EF" w:rsidRDefault="00B537EF" w:rsidP="003F23EF">
      <w:pPr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color w:val="22190A"/>
          <w:sz w:val="22"/>
          <w:szCs w:val="22"/>
          <w:lang w:val="es-ES"/>
        </w:rPr>
      </w:pPr>
      <w:r w:rsidRP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>Donde</w:t>
      </w:r>
      <w:r w:rsidR="003F23EF" w:rsidRP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="003F23EF" w:rsidRPr="003F23EF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p </w:t>
      </w:r>
      <w:r w:rsidR="003F23EF" w:rsidRP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>es el valor monetario, encuentre la función de ingreso marginal y evalúela cuando</w:t>
      </w:r>
      <w:r w:rsid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 xml:space="preserve"> </w:t>
      </w:r>
      <w:r w:rsidR="003F23EF" w:rsidRPr="003F23EF">
        <w:rPr>
          <w:rFonts w:asciiTheme="majorHAnsi" w:hAnsiTheme="majorHAnsi" w:cs="Times New Roman"/>
          <w:i/>
          <w:iCs/>
          <w:color w:val="22190A"/>
          <w:sz w:val="22"/>
          <w:szCs w:val="22"/>
          <w:lang w:val="es-ES"/>
        </w:rPr>
        <w:t xml:space="preserve">q </w:t>
      </w:r>
      <w:r w:rsidR="003F23EF" w:rsidRPr="003F23EF">
        <w:rPr>
          <w:rFonts w:asciiTheme="majorHAnsi" w:eastAsia="MTSYN" w:hAnsiTheme="majorHAnsi" w:cs="MTSYN"/>
          <w:color w:val="22190A"/>
          <w:sz w:val="22"/>
          <w:szCs w:val="22"/>
          <w:lang w:val="es-ES"/>
        </w:rPr>
        <w:t xml:space="preserve">= </w:t>
      </w:r>
      <w:r w:rsidR="00417233">
        <w:rPr>
          <w:rFonts w:asciiTheme="majorHAnsi" w:eastAsia="MTSYN" w:hAnsiTheme="majorHAnsi" w:cs="MTSYN"/>
          <w:color w:val="22190A"/>
          <w:sz w:val="22"/>
          <w:szCs w:val="22"/>
          <w:lang w:val="es-ES"/>
        </w:rPr>
        <w:t>8</w:t>
      </w:r>
      <w:r w:rsidR="00B128EF">
        <w:rPr>
          <w:rFonts w:asciiTheme="majorHAnsi" w:eastAsia="MTSYN" w:hAnsiTheme="majorHAnsi" w:cs="MTSYN"/>
          <w:color w:val="22190A"/>
          <w:sz w:val="22"/>
          <w:szCs w:val="22"/>
          <w:lang w:val="es-ES"/>
        </w:rPr>
        <w:t>0</w:t>
      </w:r>
      <w:r w:rsidR="003F23EF" w:rsidRPr="003F23EF">
        <w:rPr>
          <w:rFonts w:asciiTheme="majorHAnsi" w:hAnsiTheme="majorHAnsi" w:cs="Times New Roman"/>
          <w:color w:val="22190A"/>
          <w:sz w:val="22"/>
          <w:szCs w:val="22"/>
          <w:lang w:val="es-ES"/>
        </w:rPr>
        <w:t>.</w:t>
      </w:r>
    </w:p>
    <w:p w14:paraId="185049C5" w14:textId="77777777" w:rsidR="00B537EF" w:rsidRDefault="00B537EF" w:rsidP="002C002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2CD60B65" w14:textId="4D04034E" w:rsidR="009A5CDF" w:rsidRPr="00B537EF" w:rsidRDefault="00B537EF" w:rsidP="002C002C">
      <w:pPr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  <w:r w:rsidRPr="00B537EF">
        <w:rPr>
          <w:rFonts w:asciiTheme="majorHAnsi" w:hAnsiTheme="majorHAnsi" w:cs="Arial"/>
          <w:b/>
          <w:sz w:val="22"/>
          <w:szCs w:val="22"/>
        </w:rPr>
        <w:t>Encuentre la primera derivada para las funciones que se presentan a continuación.</w:t>
      </w:r>
    </w:p>
    <w:p w14:paraId="43952D9F" w14:textId="77777777" w:rsidR="00B537EF" w:rsidRPr="00371879" w:rsidRDefault="00B537EF" w:rsidP="002C002C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2DFF994F" w14:textId="729120A7" w:rsidR="00B537EF" w:rsidRPr="00371879" w:rsidRDefault="00B537EF" w:rsidP="00B537E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ajorHAnsi" w:hAnsiTheme="majorHAnsi" w:cs="Arial"/>
        </w:rPr>
      </w:pP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3</m:t>
            </m:r>
            <m:r>
              <w:rPr>
                <w:rFonts w:ascii="Cambria Math" w:hAnsi="Cambria Math" w:cs="Arial"/>
              </w:rPr>
              <m:t>x</m:t>
            </m:r>
          </m:sup>
        </m:sSup>
      </m:oMath>
    </w:p>
    <w:p w14:paraId="14F3E8BB" w14:textId="74F7811D" w:rsidR="00B537EF" w:rsidRPr="00371879" w:rsidRDefault="00B537EF" w:rsidP="00B537E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ajorHAnsi" w:hAnsiTheme="majorHAnsi" w:cs="Arial"/>
        </w:rPr>
      </w:pPr>
      <m:oMath>
        <m:r>
          <w:rPr>
            <w:rFonts w:ascii="Cambria Math" w:hAnsi="Cambria Math" w:cs="Arial"/>
          </w:rPr>
          <m:t>y=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5</m:t>
                </m:r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</w:rPr>
              <m:t>-12</m:t>
            </m:r>
          </m:e>
        </m:rad>
      </m:oMath>
    </w:p>
    <w:p w14:paraId="6E43D652" w14:textId="0B9DA193" w:rsidR="00B537EF" w:rsidRPr="00371879" w:rsidRDefault="00B537EF" w:rsidP="00B537E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ajorHAnsi" w:hAnsiTheme="majorHAnsi" w:cs="Arial"/>
        </w:rPr>
      </w:pPr>
      <m:oMath>
        <m:r>
          <w:rPr>
            <w:rFonts w:ascii="Cambria Math" w:hAnsi="Cambria Math" w:cs="Arial"/>
          </w:rPr>
          <m:t>y=</m:t>
        </m:r>
        <m:r>
          <w:rPr>
            <w:rFonts w:ascii="Cambria Math" w:hAnsi="Cambria Math" w:cs="Arial"/>
          </w:rPr>
          <m:t>12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12</m:t>
                </m:r>
              </m:e>
            </m:d>
          </m:e>
        </m:func>
      </m:oMath>
    </w:p>
    <w:p w14:paraId="2DD21999" w14:textId="4EB47FD1" w:rsidR="00B537EF" w:rsidRPr="00371879" w:rsidRDefault="00B537EF" w:rsidP="00B537E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ajorHAnsi" w:hAnsiTheme="majorHAnsi" w:cs="Arial"/>
        </w:rPr>
      </w:pP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7</m:t>
            </m:r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0E2829DD" w14:textId="243CE447" w:rsidR="00371879" w:rsidRPr="00371879" w:rsidRDefault="00371879" w:rsidP="00B537E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ajorHAnsi" w:hAnsiTheme="majorHAnsi" w:cs="Arial"/>
        </w:rPr>
      </w:pPr>
      <m:oMath>
        <m:r>
          <w:rPr>
            <w:rFonts w:ascii="Cambria Math" w:hAnsi="Cambria Math" w:cs="Arial"/>
          </w:rPr>
          <m:t>y=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3-4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>-5</m:t>
                    </m:r>
                  </m:den>
                </m:f>
              </m:e>
            </m:d>
          </m:e>
        </m:func>
      </m:oMath>
    </w:p>
    <w:p w14:paraId="2A7FFD68" w14:textId="130C3F49" w:rsidR="00383DA4" w:rsidRDefault="00383DA4">
      <w:pPr>
        <w:rPr>
          <w:rFonts w:ascii="Arial" w:hAnsi="Arial" w:cs="Arial"/>
          <w:b/>
          <w:bCs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br w:type="page"/>
      </w:r>
    </w:p>
    <w:p w14:paraId="57E48472" w14:textId="77777777" w:rsidR="009D2AEC" w:rsidRPr="00BF342B" w:rsidRDefault="009D2AEC" w:rsidP="00965C5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14:paraId="1DD3BDCF" w14:textId="77777777" w:rsidR="00383DA4" w:rsidRDefault="00383DA4" w:rsidP="00965C5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14:paraId="3A3D6335" w14:textId="77777777" w:rsidR="00383DA4" w:rsidRDefault="00383DA4" w:rsidP="00965C5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14:paraId="0B293ED9" w14:textId="5F256FC3" w:rsidR="00965C5D" w:rsidRPr="00945450" w:rsidRDefault="00965C5D" w:rsidP="00965C5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  <w:lang w:val="es-CO"/>
        </w:rPr>
      </w:pPr>
      <w:r w:rsidRPr="00945450">
        <w:rPr>
          <w:rFonts w:asciiTheme="majorHAnsi" w:hAnsiTheme="majorHAnsi" w:cstheme="majorHAnsi"/>
          <w:b/>
          <w:bCs/>
          <w:sz w:val="22"/>
          <w:szCs w:val="22"/>
          <w:lang w:val="es-CO"/>
        </w:rPr>
        <w:t xml:space="preserve">Criterios de evaluación: </w:t>
      </w:r>
      <w:r w:rsidRPr="00945450">
        <w:rPr>
          <w:rFonts w:asciiTheme="majorHAnsi" w:hAnsiTheme="majorHAnsi" w:cstheme="majorHAnsi"/>
          <w:sz w:val="22"/>
          <w:szCs w:val="22"/>
          <w:lang w:val="es-CO"/>
        </w:rPr>
        <w:t>Esta rúbrica se desarrolla para la valoración de las actividades del curso, de acuerdo a los criterios definidos:</w:t>
      </w:r>
    </w:p>
    <w:p w14:paraId="485CC9EC" w14:textId="77777777" w:rsidR="00965C5D" w:rsidRPr="00945450" w:rsidRDefault="00965C5D" w:rsidP="00965C5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  <w:lang w:val="es-CO"/>
        </w:rPr>
      </w:pPr>
    </w:p>
    <w:p w14:paraId="2ABB3A54" w14:textId="77777777" w:rsidR="00965C5D" w:rsidRPr="00945450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s-CO"/>
        </w:rPr>
      </w:pPr>
      <w:r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>V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 xml:space="preserve">aloración </w:t>
      </w:r>
      <w:r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>50</w:t>
      </w:r>
      <w:r w:rsidR="00965C5D" w:rsidRPr="00945450">
        <w:rPr>
          <w:rFonts w:asciiTheme="majorHAnsi" w:hAnsiTheme="majorHAnsi" w:cstheme="majorHAnsi"/>
          <w:b/>
          <w:sz w:val="22"/>
          <w:szCs w:val="22"/>
          <w:lang w:val="es-CO"/>
        </w:rPr>
        <w:t>:</w:t>
      </w:r>
      <w:r w:rsidR="00965C5D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Cumple a cabalidad con todos los aspectos requeridos en el criterio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>.</w:t>
      </w:r>
    </w:p>
    <w:p w14:paraId="6BB968F4" w14:textId="77777777" w:rsidR="00965C5D" w:rsidRPr="00945450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s-CO"/>
        </w:rPr>
      </w:pPr>
      <w:r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>Valoración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 xml:space="preserve"> </w:t>
      </w:r>
      <w:r w:rsidR="0067397E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>40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 xml:space="preserve"> a 49</w:t>
      </w:r>
      <w:r w:rsidR="00965C5D" w:rsidRPr="00945450">
        <w:rPr>
          <w:rFonts w:asciiTheme="majorHAnsi" w:hAnsiTheme="majorHAnsi" w:cstheme="majorHAnsi"/>
          <w:b/>
          <w:sz w:val="22"/>
          <w:szCs w:val="22"/>
          <w:lang w:val="es-CO"/>
        </w:rPr>
        <w:t>:</w:t>
      </w:r>
      <w:r w:rsidR="00965C5D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Cumple con aproximación a la totalidad de los aspectos requeridos en el criterio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>.</w:t>
      </w:r>
    </w:p>
    <w:p w14:paraId="42FC3A92" w14:textId="77777777" w:rsidR="00965C5D" w:rsidRPr="00945450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s-CO"/>
        </w:rPr>
      </w:pPr>
      <w:r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CO"/>
        </w:rPr>
        <w:t>Valoración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 xml:space="preserve"> </w:t>
      </w:r>
      <w:r w:rsidR="0067397E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>30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 xml:space="preserve"> a 39</w:t>
      </w:r>
      <w:r w:rsidR="00965C5D" w:rsidRPr="00945450">
        <w:rPr>
          <w:rFonts w:asciiTheme="majorHAnsi" w:hAnsiTheme="majorHAnsi" w:cstheme="majorHAnsi"/>
          <w:b/>
          <w:sz w:val="22"/>
          <w:szCs w:val="22"/>
          <w:lang w:val="es-CO"/>
        </w:rPr>
        <w:t>:</w:t>
      </w:r>
      <w:r w:rsidR="00965C5D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Cumple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medianamente con</w:t>
      </w:r>
      <w:r w:rsidR="00965C5D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de los aspectos requeridos en el criterio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>.</w:t>
      </w:r>
    </w:p>
    <w:p w14:paraId="615FDC76" w14:textId="77777777" w:rsidR="00965C5D" w:rsidRPr="00945450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s-CO"/>
        </w:rPr>
      </w:pPr>
      <w:r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CO"/>
        </w:rPr>
        <w:t>Valoración 20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 xml:space="preserve"> a 29</w:t>
      </w:r>
      <w:r w:rsidR="00965C5D" w:rsidRPr="00945450">
        <w:rPr>
          <w:rFonts w:asciiTheme="majorHAnsi" w:hAnsiTheme="majorHAnsi" w:cstheme="majorHAnsi"/>
          <w:b/>
          <w:sz w:val="22"/>
          <w:szCs w:val="22"/>
          <w:lang w:val="es-CO"/>
        </w:rPr>
        <w:t>:</w:t>
      </w:r>
      <w:r w:rsidR="00965C5D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</w:t>
      </w:r>
      <w:r w:rsidR="00785DA7" w:rsidRPr="00945450">
        <w:rPr>
          <w:rFonts w:asciiTheme="majorHAnsi" w:hAnsiTheme="majorHAnsi" w:cstheme="majorHAnsi"/>
          <w:sz w:val="22"/>
          <w:szCs w:val="22"/>
          <w:lang w:val="es-CO"/>
        </w:rPr>
        <w:t>N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>o llega a cumplir medianamente</w:t>
      </w:r>
      <w:r w:rsidR="00965C5D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con los aspectos requeridos en el criterio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>.</w:t>
      </w:r>
    </w:p>
    <w:p w14:paraId="35998A83" w14:textId="77777777" w:rsidR="007268BB" w:rsidRPr="00945450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sz w:val="22"/>
          <w:szCs w:val="22"/>
          <w:lang w:val="es-CO"/>
        </w:rPr>
      </w:pPr>
      <w:r w:rsidRPr="00945450">
        <w:rPr>
          <w:rFonts w:asciiTheme="majorHAnsi" w:hAnsiTheme="majorHAnsi" w:cstheme="majorHAnsi"/>
          <w:b/>
          <w:sz w:val="22"/>
          <w:szCs w:val="22"/>
          <w:lang w:val="es-CO"/>
        </w:rPr>
        <w:t>Valoración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 xml:space="preserve"> </w:t>
      </w:r>
      <w:r w:rsidR="0067397E" w:rsidRPr="00945450">
        <w:rPr>
          <w:rFonts w:asciiTheme="majorHAnsi" w:hAnsiTheme="majorHAnsi" w:cstheme="majorHAnsi"/>
          <w:b/>
          <w:sz w:val="22"/>
          <w:szCs w:val="22"/>
          <w:lang w:val="es-CO"/>
        </w:rPr>
        <w:t>10</w:t>
      </w:r>
      <w:r w:rsidR="00A02D1B" w:rsidRPr="00945450">
        <w:rPr>
          <w:rFonts w:asciiTheme="majorHAnsi" w:hAnsiTheme="majorHAnsi" w:cstheme="majorHAnsi"/>
          <w:b/>
          <w:sz w:val="22"/>
          <w:szCs w:val="22"/>
          <w:lang w:val="es-CO"/>
        </w:rPr>
        <w:t xml:space="preserve"> a 19</w:t>
      </w:r>
      <w:r w:rsidR="0067397E" w:rsidRPr="00945450">
        <w:rPr>
          <w:rFonts w:asciiTheme="majorHAnsi" w:hAnsiTheme="majorHAnsi" w:cstheme="majorHAnsi"/>
          <w:b/>
          <w:sz w:val="22"/>
          <w:szCs w:val="22"/>
          <w:lang w:val="es-CO"/>
        </w:rPr>
        <w:t xml:space="preserve">: </w:t>
      </w:r>
      <w:r w:rsidR="00785DA7" w:rsidRPr="00945450">
        <w:rPr>
          <w:rFonts w:asciiTheme="majorHAnsi" w:hAnsiTheme="majorHAnsi" w:cstheme="majorHAnsi"/>
          <w:sz w:val="22"/>
          <w:szCs w:val="22"/>
          <w:lang w:val="es-CO"/>
        </w:rPr>
        <w:t>N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o </w:t>
      </w:r>
      <w:r w:rsidR="00785DA7" w:rsidRPr="00945450">
        <w:rPr>
          <w:rFonts w:asciiTheme="majorHAnsi" w:hAnsiTheme="majorHAnsi" w:cstheme="majorHAnsi"/>
          <w:sz w:val="22"/>
          <w:szCs w:val="22"/>
          <w:lang w:val="es-CO"/>
        </w:rPr>
        <w:t>cumple con el 80% de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los aspectos requeridos en el criterio.</w:t>
      </w:r>
    </w:p>
    <w:p w14:paraId="5E638FCA" w14:textId="77777777" w:rsidR="00965C5D" w:rsidRPr="00945450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s-CO"/>
        </w:rPr>
      </w:pPr>
      <w:r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>Valoración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 xml:space="preserve"> </w:t>
      </w:r>
      <w:r w:rsidR="0067397E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>0</w:t>
      </w:r>
      <w:r w:rsidR="00A02D1B" w:rsidRPr="00945450">
        <w:rPr>
          <w:rFonts w:asciiTheme="majorHAnsi" w:eastAsia="Batang" w:hAnsiTheme="majorHAnsi" w:cstheme="majorHAnsi"/>
          <w:b/>
          <w:bCs/>
          <w:color w:val="000000"/>
          <w:sz w:val="22"/>
          <w:szCs w:val="22"/>
          <w:lang w:val="es-ES"/>
        </w:rPr>
        <w:t>0 a 09</w:t>
      </w:r>
      <w:r w:rsidR="00965C5D" w:rsidRPr="00945450">
        <w:rPr>
          <w:rFonts w:asciiTheme="majorHAnsi" w:hAnsiTheme="majorHAnsi" w:cstheme="majorHAnsi"/>
          <w:b/>
          <w:sz w:val="22"/>
          <w:szCs w:val="22"/>
          <w:lang w:val="es-CO"/>
        </w:rPr>
        <w:t>:</w:t>
      </w:r>
      <w:r w:rsidR="00965C5D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 No cumple </w:t>
      </w:r>
      <w:r w:rsidR="0067397E" w:rsidRPr="00945450">
        <w:rPr>
          <w:rFonts w:asciiTheme="majorHAnsi" w:hAnsiTheme="majorHAnsi" w:cstheme="majorHAnsi"/>
          <w:sz w:val="22"/>
          <w:szCs w:val="22"/>
          <w:lang w:val="es-CO"/>
        </w:rPr>
        <w:t xml:space="preserve">en nada </w:t>
      </w:r>
      <w:r w:rsidR="00965C5D" w:rsidRPr="00945450">
        <w:rPr>
          <w:rFonts w:asciiTheme="majorHAnsi" w:hAnsiTheme="majorHAnsi" w:cstheme="majorHAnsi"/>
          <w:sz w:val="22"/>
          <w:szCs w:val="22"/>
          <w:lang w:val="es-CO"/>
        </w:rPr>
        <w:t>con los aspectos definidos para el criterio.</w:t>
      </w:r>
    </w:p>
    <w:p w14:paraId="2C902E2C" w14:textId="77777777" w:rsidR="00965C5D" w:rsidRPr="00945450" w:rsidRDefault="00965C5D" w:rsidP="00965C5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  <w:lang w:val="es-CO"/>
        </w:rPr>
      </w:pPr>
    </w:p>
    <w:p w14:paraId="63315762" w14:textId="77777777" w:rsidR="006071BC" w:rsidRPr="00945450" w:rsidRDefault="006071BC" w:rsidP="006071BC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  <w:lang w:val="es-CO"/>
        </w:rPr>
      </w:pPr>
      <w:r w:rsidRPr="00945450">
        <w:rPr>
          <w:rFonts w:asciiTheme="majorHAnsi" w:hAnsiTheme="majorHAnsi" w:cstheme="majorHAnsi"/>
          <w:sz w:val="22"/>
          <w:szCs w:val="22"/>
          <w:lang w:val="es-CO"/>
        </w:rPr>
        <w:t>La calificación máxima posible de obtener corresponde a 50, lo cual a su vez equivale a la nota de cinco puntos cero (5.0). Recuérdese que se está evaluando en la escala de 00 a 50 la nota de aprobación es 30.</w:t>
      </w:r>
    </w:p>
    <w:p w14:paraId="76F242C9" w14:textId="77777777" w:rsidR="006071BC" w:rsidRPr="00945450" w:rsidRDefault="006071BC" w:rsidP="006071BC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  <w:lang w:val="es-CO"/>
        </w:rPr>
      </w:pPr>
    </w:p>
    <w:p w14:paraId="46F90058" w14:textId="77777777" w:rsidR="006071BC" w:rsidRPr="00945450" w:rsidRDefault="006071BC" w:rsidP="006071BC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945450">
        <w:rPr>
          <w:rFonts w:asciiTheme="majorHAnsi" w:hAnsiTheme="majorHAnsi" w:cstheme="majorHAnsi"/>
          <w:b/>
          <w:sz w:val="22"/>
          <w:szCs w:val="22"/>
        </w:rPr>
        <w:t>Observaciones:</w:t>
      </w:r>
    </w:p>
    <w:p w14:paraId="598F1C64" w14:textId="77777777" w:rsidR="006071BC" w:rsidRPr="00945450" w:rsidRDefault="006071BC" w:rsidP="006071BC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6240FBCC" w14:textId="77777777" w:rsidR="006071BC" w:rsidRPr="00945450" w:rsidRDefault="006071BC" w:rsidP="006071BC">
      <w:pPr>
        <w:numPr>
          <w:ilvl w:val="0"/>
          <w:numId w:val="2"/>
        </w:numPr>
        <w:ind w:left="284" w:hanging="284"/>
        <w:contextualSpacing/>
        <w:jc w:val="both"/>
        <w:rPr>
          <w:rFonts w:asciiTheme="majorHAnsi" w:eastAsia="Times New Roman" w:hAnsiTheme="majorHAnsi" w:cstheme="majorHAnsi"/>
          <w:sz w:val="22"/>
          <w:szCs w:val="22"/>
          <w:lang w:val="es-ES"/>
        </w:rPr>
      </w:pPr>
      <w:r w:rsidRPr="00945450">
        <w:rPr>
          <w:rFonts w:asciiTheme="majorHAnsi" w:eastAsia="Times New Roman" w:hAnsiTheme="majorHAnsi" w:cstheme="majorHAnsi"/>
          <w:sz w:val="22"/>
          <w:szCs w:val="22"/>
          <w:lang w:val="es-ES"/>
        </w:rPr>
        <w:t>Hacer la actividad fuera de la fecha establecida se califica con cero (0.0)</w:t>
      </w:r>
    </w:p>
    <w:p w14:paraId="7208A848" w14:textId="77777777" w:rsidR="006071BC" w:rsidRPr="00945450" w:rsidRDefault="006071BC" w:rsidP="006071BC">
      <w:pPr>
        <w:numPr>
          <w:ilvl w:val="0"/>
          <w:numId w:val="2"/>
        </w:numPr>
        <w:ind w:left="284" w:hanging="284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945450">
        <w:rPr>
          <w:rFonts w:asciiTheme="majorHAnsi" w:hAnsiTheme="majorHAnsi" w:cstheme="majorHAnsi"/>
          <w:sz w:val="22"/>
          <w:szCs w:val="22"/>
        </w:rPr>
        <w:t xml:space="preserve">La entrega de la actividad puede </w:t>
      </w:r>
      <w:r w:rsidRPr="00945450">
        <w:rPr>
          <w:rFonts w:asciiTheme="majorHAnsi" w:hAnsiTheme="majorHAnsi" w:cstheme="majorHAnsi"/>
          <w:b/>
          <w:bCs/>
          <w:sz w:val="22"/>
          <w:szCs w:val="22"/>
        </w:rPr>
        <w:t>ser individual o por parejas</w:t>
      </w:r>
      <w:r w:rsidRPr="00945450">
        <w:rPr>
          <w:rFonts w:asciiTheme="majorHAnsi" w:hAnsiTheme="majorHAnsi" w:cstheme="majorHAnsi"/>
          <w:sz w:val="22"/>
          <w:szCs w:val="22"/>
        </w:rPr>
        <w:t xml:space="preserve"> (especifique si el trabajo fue realizado con otro compañero porque archivos semejantes tendrán nota de 0.0). </w:t>
      </w:r>
    </w:p>
    <w:p w14:paraId="512CD6EE" w14:textId="77777777" w:rsidR="006071BC" w:rsidRPr="00945450" w:rsidRDefault="006071BC" w:rsidP="006071BC">
      <w:pPr>
        <w:numPr>
          <w:ilvl w:val="0"/>
          <w:numId w:val="2"/>
        </w:numPr>
        <w:ind w:left="284" w:hanging="284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945450">
        <w:rPr>
          <w:rFonts w:asciiTheme="majorHAnsi" w:hAnsiTheme="majorHAnsi" w:cstheme="majorHAnsi"/>
          <w:sz w:val="22"/>
          <w:szCs w:val="22"/>
        </w:rPr>
        <w:t>Entregar la actividad por un medio diferente a la plataforma de Escolme Virtual se califica con cero (0.0)</w:t>
      </w:r>
    </w:p>
    <w:p w14:paraId="403E3D35" w14:textId="77777777" w:rsidR="006071BC" w:rsidRPr="00945450" w:rsidRDefault="006071BC" w:rsidP="006071BC">
      <w:pPr>
        <w:numPr>
          <w:ilvl w:val="0"/>
          <w:numId w:val="2"/>
        </w:numPr>
        <w:ind w:left="284" w:hanging="284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945450">
        <w:rPr>
          <w:rFonts w:asciiTheme="majorHAnsi" w:hAnsiTheme="majorHAnsi" w:cstheme="majorHAnsi"/>
          <w:sz w:val="22"/>
          <w:szCs w:val="22"/>
        </w:rPr>
        <w:t>Cualquier copia de internet o de libro parcial o total y no referenciada correctamente se evaluará como cero (00) y acarreará las sanciones establecidas en el Reglamento Académico Estudiantil</w:t>
      </w:r>
    </w:p>
    <w:p w14:paraId="2EBEDE71" w14:textId="77777777" w:rsidR="006071BC" w:rsidRPr="00945450" w:rsidRDefault="006071BC" w:rsidP="006071BC">
      <w:pPr>
        <w:numPr>
          <w:ilvl w:val="0"/>
          <w:numId w:val="2"/>
        </w:numPr>
        <w:ind w:left="284" w:hanging="284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945450">
        <w:rPr>
          <w:rFonts w:asciiTheme="majorHAnsi" w:hAnsiTheme="majorHAnsi" w:cstheme="majorHAnsi"/>
          <w:sz w:val="22"/>
          <w:szCs w:val="22"/>
        </w:rPr>
        <w:t>La sumatoria de todos los máximos valores de los criterios debe dar 50.</w:t>
      </w:r>
    </w:p>
    <w:p w14:paraId="6B6853C3" w14:textId="77777777" w:rsidR="006071BC" w:rsidRPr="00945450" w:rsidRDefault="006071BC" w:rsidP="006071BC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C626152" w14:textId="77777777" w:rsidR="006071BC" w:rsidRPr="00945450" w:rsidRDefault="006071BC" w:rsidP="006071BC">
      <w:pPr>
        <w:rPr>
          <w:rFonts w:asciiTheme="majorHAnsi" w:hAnsiTheme="majorHAnsi" w:cstheme="majorHAnsi"/>
          <w:sz w:val="22"/>
          <w:szCs w:val="22"/>
        </w:rPr>
      </w:pPr>
      <w:r w:rsidRPr="00945450">
        <w:rPr>
          <w:rFonts w:asciiTheme="majorHAnsi" w:hAnsiTheme="majorHAnsi" w:cstheme="majorHAnsi"/>
          <w:b/>
          <w:sz w:val="22"/>
          <w:szCs w:val="22"/>
        </w:rPr>
        <w:t xml:space="preserve">Forma de entrega: </w:t>
      </w:r>
      <w:r w:rsidRPr="00945450">
        <w:rPr>
          <w:rFonts w:asciiTheme="majorHAnsi" w:hAnsiTheme="majorHAnsi" w:cstheme="majorHAnsi"/>
          <w:sz w:val="22"/>
          <w:szCs w:val="22"/>
        </w:rPr>
        <w:t>a través de la plataforma</w:t>
      </w:r>
    </w:p>
    <w:p w14:paraId="053C3579" w14:textId="77777777" w:rsidR="006071BC" w:rsidRPr="00945450" w:rsidRDefault="006071BC" w:rsidP="006071BC">
      <w:pPr>
        <w:rPr>
          <w:rFonts w:asciiTheme="majorHAnsi" w:hAnsiTheme="majorHAnsi" w:cstheme="majorHAnsi"/>
          <w:sz w:val="22"/>
          <w:szCs w:val="22"/>
          <w:lang w:val="es-CO"/>
        </w:rPr>
      </w:pPr>
      <w:r w:rsidRPr="00945450">
        <w:rPr>
          <w:rFonts w:asciiTheme="majorHAnsi" w:hAnsiTheme="majorHAnsi" w:cstheme="majorHAnsi"/>
          <w:b/>
          <w:sz w:val="22"/>
          <w:szCs w:val="22"/>
        </w:rPr>
        <w:t xml:space="preserve">Fecha de entrega: </w:t>
      </w:r>
      <w:r w:rsidRPr="00945450">
        <w:rPr>
          <w:rFonts w:asciiTheme="majorHAnsi" w:hAnsiTheme="majorHAnsi" w:cstheme="majorHAnsi"/>
          <w:sz w:val="22"/>
          <w:szCs w:val="22"/>
          <w:lang w:val="es-CO"/>
        </w:rPr>
        <w:t>ver carta de navegación</w:t>
      </w:r>
    </w:p>
    <w:p w14:paraId="5D821C4E" w14:textId="77777777" w:rsidR="006E075E" w:rsidRPr="00945450" w:rsidRDefault="006E075E" w:rsidP="00965C5D">
      <w:pPr>
        <w:rPr>
          <w:rFonts w:asciiTheme="majorHAnsi" w:hAnsiTheme="majorHAnsi" w:cstheme="majorHAnsi"/>
          <w:sz w:val="22"/>
        </w:rPr>
      </w:pPr>
    </w:p>
    <w:p w14:paraId="6384D1F9" w14:textId="77777777" w:rsidR="001B758B" w:rsidRPr="00945450" w:rsidRDefault="001B758B" w:rsidP="00965C5D">
      <w:pPr>
        <w:rPr>
          <w:rFonts w:asciiTheme="majorHAnsi" w:hAnsiTheme="majorHAnsi" w:cstheme="majorHAnsi"/>
          <w:sz w:val="22"/>
        </w:rPr>
      </w:pPr>
    </w:p>
    <w:p w14:paraId="79781E09" w14:textId="77777777" w:rsidR="001B758B" w:rsidRDefault="001B758B" w:rsidP="00965C5D">
      <w:pPr>
        <w:rPr>
          <w:rFonts w:ascii="Arial" w:hAnsi="Arial" w:cs="Arial"/>
          <w:sz w:val="22"/>
        </w:rPr>
        <w:sectPr w:rsidR="001B758B" w:rsidSect="000F4653">
          <w:headerReference w:type="even" r:id="rId9"/>
          <w:headerReference w:type="first" r:id="rId10"/>
          <w:footerReference w:type="first" r:id="rId11"/>
          <w:pgSz w:w="12240" w:h="15840"/>
          <w:pgMar w:top="2552" w:right="1134" w:bottom="1418" w:left="1134" w:header="567" w:footer="567" w:gutter="0"/>
          <w:cols w:space="708"/>
          <w:docGrid w:linePitch="326"/>
        </w:sectPr>
      </w:pPr>
    </w:p>
    <w:p w14:paraId="102544A5" w14:textId="77777777" w:rsidR="00965C5D" w:rsidRDefault="00965C5D" w:rsidP="00965C5D">
      <w:pPr>
        <w:rPr>
          <w:rFonts w:ascii="Arial" w:hAnsi="Arial" w:cs="Arial"/>
          <w:sz w:val="22"/>
        </w:rPr>
      </w:pPr>
    </w:p>
    <w:p w14:paraId="00C72DB6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74314255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20CA9EF5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1840E78F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0D002887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5A1F72C5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0382E475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4F831DC4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7419CA0E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1C6983D5" w14:textId="77777777" w:rsidR="00D06AC1" w:rsidRPr="00945450" w:rsidRDefault="00D06AC1" w:rsidP="00965C5D">
      <w:pPr>
        <w:rPr>
          <w:rFonts w:asciiTheme="majorHAnsi" w:hAnsiTheme="majorHAnsi" w:cstheme="majorHAnsi"/>
          <w:b/>
          <w:sz w:val="22"/>
        </w:rPr>
      </w:pPr>
      <w:r w:rsidRPr="00945450">
        <w:rPr>
          <w:rFonts w:asciiTheme="majorHAnsi" w:hAnsiTheme="majorHAnsi" w:cstheme="majorHAnsi"/>
          <w:b/>
          <w:sz w:val="22"/>
        </w:rPr>
        <w:t>Rubrica Evaluativa de la Actividad</w:t>
      </w:r>
    </w:p>
    <w:p w14:paraId="16F348E4" w14:textId="77777777" w:rsidR="00034BC9" w:rsidRDefault="00034BC9" w:rsidP="00965C5D">
      <w:pPr>
        <w:rPr>
          <w:rFonts w:ascii="Arial" w:hAnsi="Arial" w:cs="Arial"/>
          <w:b/>
          <w:sz w:val="22"/>
        </w:rPr>
      </w:pPr>
    </w:p>
    <w:tbl>
      <w:tblPr>
        <w:tblW w:w="13860" w:type="dxa"/>
        <w:tblInd w:w="108" w:type="dxa"/>
        <w:tblBorders>
          <w:top w:val="single" w:sz="24" w:space="0" w:color="AFE2DB"/>
          <w:left w:val="single" w:sz="24" w:space="0" w:color="AFE2DB"/>
          <w:bottom w:val="single" w:sz="24" w:space="0" w:color="AFE2DB"/>
          <w:right w:val="single" w:sz="24" w:space="0" w:color="AFE2DB"/>
          <w:insideH w:val="single" w:sz="24" w:space="0" w:color="AFE2DB"/>
          <w:insideV w:val="single" w:sz="24" w:space="0" w:color="AFE2DB"/>
        </w:tblBorders>
        <w:shd w:val="clear" w:color="auto" w:fill="FEFCEA"/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1980"/>
        <w:gridCol w:w="2160"/>
        <w:gridCol w:w="1980"/>
        <w:gridCol w:w="1980"/>
      </w:tblGrid>
      <w:tr w:rsidR="00034BC9" w:rsidRPr="00945450" w14:paraId="7CBF6BCD" w14:textId="77777777" w:rsidTr="001F52EF">
        <w:trPr>
          <w:trHeight w:val="288"/>
        </w:trPr>
        <w:tc>
          <w:tcPr>
            <w:tcW w:w="1800" w:type="dxa"/>
            <w:shd w:val="clear" w:color="auto" w:fill="FEFCEA"/>
          </w:tcPr>
          <w:p w14:paraId="0E400363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Theme="majorHAnsi" w:eastAsia="Batang" w:hAnsiTheme="majorHAnsi" w:cstheme="majorHAnsi"/>
                <w:color w:val="000000"/>
                <w:sz w:val="22"/>
                <w:szCs w:val="22"/>
                <w:lang w:val="es-ES"/>
              </w:rPr>
            </w:pPr>
            <w:r w:rsidRPr="00945450">
              <w:rPr>
                <w:rFonts w:asciiTheme="majorHAnsi" w:eastAsia="Batang" w:hAnsiTheme="majorHAnsi" w:cstheme="majorHAnsi"/>
                <w:b/>
                <w:bCs/>
                <w:color w:val="000000"/>
                <w:sz w:val="22"/>
                <w:szCs w:val="22"/>
                <w:lang w:val="es-ES"/>
              </w:rPr>
              <w:t>Categoría</w:t>
            </w:r>
          </w:p>
        </w:tc>
        <w:tc>
          <w:tcPr>
            <w:tcW w:w="1980" w:type="dxa"/>
            <w:shd w:val="clear" w:color="auto" w:fill="FEFCEA"/>
          </w:tcPr>
          <w:p w14:paraId="48CE950D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Theme="majorHAnsi" w:eastAsia="Batang" w:hAnsiTheme="majorHAnsi" w:cstheme="majorHAnsi"/>
                <w:b/>
                <w:color w:val="000000"/>
                <w:sz w:val="22"/>
                <w:szCs w:val="22"/>
                <w:lang w:val="es-ES"/>
              </w:rPr>
            </w:pPr>
            <w:r w:rsidRPr="00945450">
              <w:rPr>
                <w:rFonts w:asciiTheme="majorHAnsi" w:eastAsia="Batang" w:hAnsiTheme="majorHAnsi" w:cstheme="majorHAnsi"/>
                <w:b/>
                <w:bCs/>
                <w:color w:val="000000"/>
                <w:sz w:val="22"/>
                <w:szCs w:val="22"/>
                <w:lang w:val="es-ES"/>
              </w:rPr>
              <w:t>Nota = 50</w:t>
            </w:r>
          </w:p>
        </w:tc>
        <w:tc>
          <w:tcPr>
            <w:tcW w:w="1980" w:type="dxa"/>
            <w:shd w:val="clear" w:color="auto" w:fill="FEFCEA"/>
          </w:tcPr>
          <w:p w14:paraId="3838F462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Theme="majorHAnsi" w:eastAsia="Batang" w:hAnsiTheme="majorHAnsi" w:cstheme="majorHAnsi"/>
                <w:b/>
                <w:color w:val="000000"/>
                <w:sz w:val="22"/>
                <w:szCs w:val="22"/>
                <w:lang w:val="es-ES"/>
              </w:rPr>
            </w:pPr>
            <w:r w:rsidRPr="00945450">
              <w:rPr>
                <w:rFonts w:asciiTheme="majorHAnsi" w:eastAsia="Batang" w:hAnsiTheme="majorHAnsi" w:cstheme="majorHAnsi"/>
                <w:b/>
                <w:bCs/>
                <w:color w:val="000000"/>
                <w:sz w:val="22"/>
                <w:szCs w:val="22"/>
                <w:lang w:val="es-ES"/>
              </w:rPr>
              <w:t>Nota = 40</w:t>
            </w:r>
          </w:p>
        </w:tc>
        <w:tc>
          <w:tcPr>
            <w:tcW w:w="1980" w:type="dxa"/>
            <w:shd w:val="clear" w:color="auto" w:fill="FEFCEA"/>
          </w:tcPr>
          <w:p w14:paraId="7C041336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Theme="majorHAnsi" w:eastAsia="Batang" w:hAnsiTheme="majorHAnsi" w:cstheme="majorHAnsi"/>
                <w:b/>
                <w:color w:val="000000"/>
                <w:sz w:val="22"/>
                <w:szCs w:val="22"/>
                <w:lang w:val="es-ES"/>
              </w:rPr>
            </w:pPr>
            <w:r w:rsidRPr="00945450">
              <w:rPr>
                <w:rFonts w:asciiTheme="majorHAnsi" w:eastAsia="Batang" w:hAnsiTheme="majorHAnsi" w:cstheme="majorHAnsi"/>
                <w:b/>
                <w:bCs/>
                <w:color w:val="000000"/>
                <w:sz w:val="22"/>
                <w:szCs w:val="22"/>
                <w:lang w:val="es-ES"/>
              </w:rPr>
              <w:t>Nota = 30</w:t>
            </w:r>
          </w:p>
        </w:tc>
        <w:tc>
          <w:tcPr>
            <w:tcW w:w="2160" w:type="dxa"/>
            <w:shd w:val="clear" w:color="auto" w:fill="FEFCEA"/>
          </w:tcPr>
          <w:p w14:paraId="436206FD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Theme="majorHAnsi" w:eastAsia="Batang" w:hAnsiTheme="majorHAnsi" w:cstheme="majorHAnsi"/>
                <w:b/>
                <w:color w:val="000000"/>
                <w:sz w:val="22"/>
                <w:szCs w:val="22"/>
                <w:lang w:val="es-ES"/>
              </w:rPr>
            </w:pPr>
            <w:r w:rsidRPr="00945450">
              <w:rPr>
                <w:rFonts w:asciiTheme="majorHAnsi" w:eastAsia="Batang" w:hAnsiTheme="majorHAnsi" w:cstheme="majorHAnsi"/>
                <w:b/>
                <w:bCs/>
                <w:color w:val="000000"/>
                <w:sz w:val="22"/>
                <w:szCs w:val="22"/>
                <w:lang w:val="es-ES"/>
              </w:rPr>
              <w:t>Nota = 20</w:t>
            </w:r>
          </w:p>
        </w:tc>
        <w:tc>
          <w:tcPr>
            <w:tcW w:w="1980" w:type="dxa"/>
            <w:shd w:val="clear" w:color="auto" w:fill="FEFCEA"/>
          </w:tcPr>
          <w:p w14:paraId="22B2E1DE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Theme="majorHAnsi" w:eastAsia="Batang" w:hAnsiTheme="majorHAnsi" w:cstheme="majorHAnsi"/>
                <w:b/>
                <w:color w:val="000000"/>
                <w:sz w:val="22"/>
                <w:szCs w:val="22"/>
                <w:lang w:val="es-ES"/>
              </w:rPr>
            </w:pPr>
            <w:r w:rsidRPr="00945450">
              <w:rPr>
                <w:rFonts w:asciiTheme="majorHAnsi" w:eastAsia="Batang" w:hAnsiTheme="majorHAnsi" w:cstheme="majorHAnsi"/>
                <w:b/>
                <w:bCs/>
                <w:color w:val="000000"/>
                <w:sz w:val="22"/>
                <w:szCs w:val="22"/>
                <w:lang w:val="es-ES"/>
              </w:rPr>
              <w:t>Nota = 10</w:t>
            </w:r>
          </w:p>
        </w:tc>
        <w:tc>
          <w:tcPr>
            <w:tcW w:w="1980" w:type="dxa"/>
            <w:shd w:val="clear" w:color="auto" w:fill="FEFCEA"/>
          </w:tcPr>
          <w:p w14:paraId="438FBFD7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Theme="majorHAnsi" w:eastAsia="Batang" w:hAnsiTheme="majorHAnsi" w:cstheme="majorHAns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945450">
              <w:rPr>
                <w:rFonts w:asciiTheme="majorHAnsi" w:eastAsia="Batang" w:hAnsiTheme="majorHAnsi" w:cstheme="majorHAnsi"/>
                <w:b/>
                <w:bCs/>
                <w:color w:val="000000"/>
                <w:sz w:val="22"/>
                <w:szCs w:val="22"/>
                <w:lang w:val="es-ES"/>
              </w:rPr>
              <w:t>Nota = 00</w:t>
            </w:r>
          </w:p>
        </w:tc>
      </w:tr>
      <w:tr w:rsidR="00034BC9" w:rsidRPr="00945450" w14:paraId="40B4DB17" w14:textId="77777777" w:rsidTr="001F52EF">
        <w:trPr>
          <w:trHeight w:val="558"/>
        </w:trPr>
        <w:sdt>
          <w:sdtPr>
            <w:rPr>
              <w:rStyle w:val="Estilo3"/>
              <w:rFonts w:asciiTheme="majorHAnsi" w:hAnsiTheme="majorHAnsi" w:cstheme="majorHAnsi"/>
              <w:sz w:val="22"/>
              <w:szCs w:val="22"/>
            </w:rPr>
            <w:id w:val="-658844654"/>
            <w:placeholder>
              <w:docPart w:val="7A1A24BF752C493DB9738502BAA55022"/>
            </w:placeholder>
            <w:text/>
          </w:sdtPr>
          <w:sdtEndPr>
            <w:rPr>
              <w:rStyle w:val="Fuentedeprrafopredeter"/>
              <w:rFonts w:eastAsia="Batang"/>
              <w:b w:val="0"/>
              <w:color w:val="000000"/>
              <w:lang w:val="es-ES"/>
            </w:rPr>
          </w:sdtEndPr>
          <w:sdtContent>
            <w:tc>
              <w:tcPr>
                <w:tcW w:w="1800" w:type="dxa"/>
                <w:shd w:val="clear" w:color="auto" w:fill="FEFCEA"/>
              </w:tcPr>
              <w:p w14:paraId="5697895D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b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  <w:t>Presentación trabajo</w:t>
                </w:r>
              </w:p>
            </w:tc>
          </w:sdtContent>
        </w:sdt>
        <w:tc>
          <w:tcPr>
            <w:tcW w:w="1980" w:type="dxa"/>
            <w:vMerge w:val="restart"/>
            <w:shd w:val="clear" w:color="auto" w:fill="FEFCEA"/>
            <w:vAlign w:val="center"/>
          </w:tcPr>
          <w:p w14:paraId="0E7D9239" w14:textId="77777777" w:rsidR="00034BC9" w:rsidRPr="00945450" w:rsidRDefault="00034BC9" w:rsidP="001F52EF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s-CO"/>
              </w:rPr>
            </w:pPr>
            <w:r w:rsidRPr="00945450">
              <w:rPr>
                <w:rFonts w:asciiTheme="majorHAnsi" w:eastAsia="Times New Roman" w:hAnsiTheme="majorHAnsi" w:cstheme="majorHAnsi"/>
                <w:sz w:val="22"/>
                <w:szCs w:val="22"/>
                <w:lang w:eastAsia="es-CO"/>
              </w:rPr>
              <w:t>Presenta en forma ordenada y coherente la solución de los ejercicios</w:t>
            </w:r>
          </w:p>
          <w:p w14:paraId="025F5B98" w14:textId="77777777" w:rsidR="00034BC9" w:rsidRPr="00945450" w:rsidRDefault="00034BC9" w:rsidP="001F52EF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s-CO"/>
              </w:rPr>
            </w:pPr>
          </w:p>
        </w:tc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-1290361513"/>
            <w:placeholder>
              <w:docPart w:val="5F2F7254E9B0400D8C11AF583BF76485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1F498341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El trabajo es presentado de alguna manera ordenada que es fácil de entender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1704128202"/>
            <w:placeholder>
              <w:docPart w:val="3E45B863D54345839901FADA1FFDE70B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623D0E75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El trabajo </w:t>
                </w:r>
                <w:r w:rsidR="007D6DB5"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no </w:t>
                </w: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es presentado de manera organizada y se hace en algun</w:t>
                </w:r>
                <w:r w:rsidR="007D6DB5"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as</w:t>
                </w: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 </w:t>
                </w:r>
                <w:r w:rsidR="007D6DB5"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presentaciones difícil</w:t>
                </w: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 entender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-1314632219"/>
            <w:placeholder>
              <w:docPart w:val="33DCAF1698B8483AAAD704D25346427B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2160" w:type="dxa"/>
                <w:vMerge w:val="restart"/>
                <w:shd w:val="clear" w:color="auto" w:fill="FEFCEA"/>
                <w:vAlign w:val="center"/>
              </w:tcPr>
              <w:p w14:paraId="5B609809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Al trabajo le falta orden y claridad en la presentación de los ejercicios propuestos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1368878637"/>
            <w:placeholder>
              <w:docPart w:val="1B53B7BEDEF84F23A821C781AD91BC9A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23B582F0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No hay coherencia en la presentación del trabajo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-626389059"/>
            <w:placeholder>
              <w:docPart w:val="B052B3D6E99A43AB8FB0457A9DC9A4D5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056CF9B9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No presentó ningún ejercicio de los propuestos</w:t>
                </w:r>
              </w:p>
            </w:tc>
          </w:sdtContent>
        </w:sdt>
      </w:tr>
      <w:tr w:rsidR="00034BC9" w:rsidRPr="00945450" w14:paraId="1D48B93A" w14:textId="77777777" w:rsidTr="001F52EF">
        <w:trPr>
          <w:trHeight w:val="271"/>
        </w:trPr>
        <w:tc>
          <w:tcPr>
            <w:tcW w:w="1800" w:type="dxa"/>
            <w:shd w:val="clear" w:color="auto" w:fill="FEFCEA"/>
            <w:vAlign w:val="center"/>
          </w:tcPr>
          <w:p w14:paraId="7545D3A0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right"/>
              <w:rPr>
                <w:rStyle w:val="Estilo3"/>
                <w:rFonts w:asciiTheme="majorHAnsi" w:hAnsiTheme="majorHAnsi" w:cstheme="majorHAnsi"/>
                <w:sz w:val="22"/>
                <w:szCs w:val="22"/>
              </w:rPr>
            </w:pPr>
            <w:r w:rsidRPr="00945450">
              <w:rPr>
                <w:rStyle w:val="Estilo3"/>
                <w:rFonts w:asciiTheme="majorHAnsi" w:hAnsiTheme="majorHAnsi" w:cstheme="majorHAnsi"/>
                <w:sz w:val="22"/>
                <w:szCs w:val="22"/>
              </w:rPr>
              <w:t>Máximo Valor</w:t>
            </w:r>
          </w:p>
          <w:sdt>
            <w:sdtPr>
              <w:rPr>
                <w:rStyle w:val="Estilo3"/>
                <w:rFonts w:asciiTheme="majorHAnsi" w:hAnsiTheme="majorHAnsi" w:cstheme="majorHAnsi"/>
                <w:sz w:val="22"/>
                <w:szCs w:val="22"/>
              </w:rPr>
              <w:id w:val="216947846"/>
              <w:placeholder>
                <w:docPart w:val="B7C67E3CC35947838CF361E86D55577D"/>
              </w:placeholder>
              <w:comboBox>
                <w:listItem w:value="Elija un elemento."/>
                <w:listItem w:displayText="20" w:value="20"/>
                <w:listItem w:displayText="19" w:value="19"/>
                <w:listItem w:displayText="18" w:value="18"/>
                <w:listItem w:displayText="17" w:value="17"/>
                <w:listItem w:displayText="16" w:value="16"/>
                <w:listItem w:displayText="15" w:value="15"/>
                <w:listItem w:displayText="14" w:value="14"/>
                <w:listItem w:displayText="13" w:value="13"/>
                <w:listItem w:displayText="12" w:value="12"/>
                <w:listItem w:displayText="11" w:value="11"/>
                <w:listItem w:displayText="10" w:value="10"/>
                <w:listItem w:displayText="9" w:value="9"/>
                <w:listItem w:displayText="8" w:value="8"/>
                <w:listItem w:displayText="7" w:value="7"/>
                <w:listItem w:displayText="6" w:value="6"/>
                <w:listItem w:displayText="5" w:value="5"/>
                <w:listItem w:displayText="4" w:value="4"/>
                <w:listItem w:displayText="3" w:value="3"/>
                <w:listItem w:displayText="2" w:value="2"/>
                <w:listItem w:displayText="1" w:value="1"/>
              </w:comboBox>
            </w:sdtPr>
            <w:sdtEndPr>
              <w:rPr>
                <w:rStyle w:val="Estilo3"/>
              </w:rPr>
            </w:sdtEndPr>
            <w:sdtContent>
              <w:p w14:paraId="12D48BE7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jc w:val="right"/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</w:pPr>
                <w:r w:rsidRPr="00945450"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  <w:t>5</w:t>
                </w:r>
              </w:p>
            </w:sdtContent>
          </w:sdt>
        </w:tc>
        <w:tc>
          <w:tcPr>
            <w:tcW w:w="1980" w:type="dxa"/>
            <w:vMerge/>
            <w:shd w:val="clear" w:color="auto" w:fill="FEFCEA"/>
            <w:vAlign w:val="center"/>
          </w:tcPr>
          <w:p w14:paraId="7F07CA3F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78"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68E6CEF7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48" w:right="-1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799ED223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18" w:right="-4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auto" w:fill="FEFCEA"/>
            <w:vAlign w:val="center"/>
          </w:tcPr>
          <w:p w14:paraId="5CF084F2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7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1229180D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4D8C5FEC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34BC9" w:rsidRPr="00945450" w14:paraId="29C9DA63" w14:textId="77777777" w:rsidTr="001F52EF">
        <w:trPr>
          <w:trHeight w:val="558"/>
        </w:trPr>
        <w:sdt>
          <w:sdtPr>
            <w:rPr>
              <w:rStyle w:val="Estilo3"/>
              <w:rFonts w:asciiTheme="majorHAnsi" w:hAnsiTheme="majorHAnsi" w:cstheme="majorHAnsi"/>
              <w:sz w:val="22"/>
              <w:szCs w:val="22"/>
            </w:rPr>
            <w:id w:val="-525336783"/>
            <w:placeholder>
              <w:docPart w:val="014090BE623E4381A8441AB960587FB3"/>
            </w:placeholder>
            <w:text/>
          </w:sdtPr>
          <w:sdtEndPr>
            <w:rPr>
              <w:rStyle w:val="Fuentedeprrafopredeter"/>
              <w:rFonts w:eastAsia="Batang"/>
              <w:b w:val="0"/>
              <w:color w:val="000000"/>
              <w:lang w:val="es-ES"/>
            </w:rPr>
          </w:sdtEndPr>
          <w:sdtContent>
            <w:tc>
              <w:tcPr>
                <w:tcW w:w="1800" w:type="dxa"/>
                <w:shd w:val="clear" w:color="auto" w:fill="FEFCEA"/>
              </w:tcPr>
              <w:p w14:paraId="09F6AD68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b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  <w:t>Operación</w:t>
                </w:r>
              </w:p>
            </w:tc>
          </w:sdtContent>
        </w:sdt>
        <w:sdt>
          <w:sdtPr>
            <w:rPr>
              <w:rFonts w:asciiTheme="majorHAnsi" w:eastAsia="Times New Roman" w:hAnsiTheme="majorHAnsi" w:cstheme="majorHAnsi"/>
              <w:b/>
              <w:sz w:val="22"/>
              <w:szCs w:val="22"/>
              <w:lang w:eastAsia="es-CO"/>
            </w:rPr>
            <w:id w:val="-1620990707"/>
            <w:placeholder>
              <w:docPart w:val="1BD456118DF84B7BA7F51B2334EF3229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57671F42" w14:textId="079C3170" w:rsidR="00034BC9" w:rsidRPr="00945450" w:rsidRDefault="00034BC9" w:rsidP="00371879">
                <w:pPr>
                  <w:autoSpaceDE w:val="0"/>
                  <w:autoSpaceDN w:val="0"/>
                  <w:adjustRightInd w:val="0"/>
                  <w:rPr>
                    <w:rFonts w:asciiTheme="majorHAnsi" w:hAnsiTheme="majorHAnsi" w:cstheme="majorHAnsi"/>
                    <w:b/>
                    <w:bCs/>
                    <w:sz w:val="22"/>
                    <w:szCs w:val="22"/>
                    <w:lang w:val="es-CO"/>
                  </w:rPr>
                </w:pPr>
                <w:r w:rsidRPr="00945450">
                  <w:rPr>
                    <w:rFonts w:asciiTheme="majorHAnsi" w:eastAsia="Times New Roman" w:hAnsiTheme="majorHAnsi" w:cstheme="majorHAnsi"/>
                    <w:sz w:val="22"/>
                    <w:szCs w:val="22"/>
                    <w:lang w:eastAsia="es-CO"/>
                  </w:rPr>
                  <w:t>Desarrolla</w:t>
                </w:r>
                <w:r w:rsidR="007D6DB5" w:rsidRPr="00945450">
                  <w:rPr>
                    <w:rFonts w:asciiTheme="majorHAnsi" w:eastAsia="Times New Roman" w:hAnsiTheme="majorHAnsi" w:cstheme="majorHAnsi"/>
                    <w:sz w:val="22"/>
                    <w:szCs w:val="22"/>
                    <w:lang w:eastAsia="es-CO"/>
                  </w:rPr>
                  <w:t xml:space="preserve"> correctamente</w:t>
                </w:r>
                <w:r w:rsidRPr="00945450">
                  <w:rPr>
                    <w:rFonts w:asciiTheme="majorHAnsi" w:eastAsia="Times New Roman" w:hAnsiTheme="majorHAnsi" w:cstheme="majorHAnsi"/>
                    <w:sz w:val="22"/>
                    <w:szCs w:val="22"/>
                    <w:lang w:eastAsia="es-CO"/>
                  </w:rPr>
                  <w:t xml:space="preserve"> las </w:t>
                </w:r>
                <w:r w:rsidR="00371879" w:rsidRPr="00945450">
                  <w:rPr>
                    <w:rFonts w:asciiTheme="majorHAnsi" w:eastAsia="Times New Roman" w:hAnsiTheme="majorHAnsi" w:cstheme="majorHAnsi"/>
                    <w:sz w:val="22"/>
                    <w:szCs w:val="22"/>
                    <w:lang w:eastAsia="es-CO"/>
                  </w:rPr>
                  <w:t>reglas de derivación</w:t>
                </w:r>
                <w:r w:rsidR="007D6DB5" w:rsidRPr="00945450">
                  <w:rPr>
                    <w:rFonts w:asciiTheme="majorHAnsi" w:eastAsia="Times New Roman" w:hAnsiTheme="majorHAnsi" w:cstheme="majorHAnsi"/>
                    <w:sz w:val="22"/>
                    <w:szCs w:val="22"/>
                    <w:lang w:eastAsia="es-CO"/>
                  </w:rPr>
                  <w:t xml:space="preserve"> </w:t>
                </w:r>
                <w:r w:rsidRPr="00945450">
                  <w:rPr>
                    <w:rFonts w:asciiTheme="majorHAnsi" w:eastAsia="Times New Roman" w:hAnsiTheme="majorHAnsi" w:cstheme="majorHAnsi"/>
                    <w:sz w:val="22"/>
                    <w:szCs w:val="22"/>
                    <w:lang w:eastAsia="es-CO"/>
                  </w:rPr>
                  <w:t xml:space="preserve">y aplica correctamente su procedimiento en forma clara y entendible  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930318251"/>
            <w:placeholder>
              <w:docPart w:val="07316CEBB1984B85B7FA8F207EED23F0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2A2714D3" w14:textId="33675A34" w:rsidR="00034BC9" w:rsidRPr="00945450" w:rsidRDefault="00034BC9" w:rsidP="00371879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Desarrolla </w:t>
                </w:r>
                <w:r w:rsidR="007D6DB5"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de buena manera </w:t>
                </w: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las </w:t>
                </w:r>
                <w:r w:rsidR="00371879"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reglas de derivación</w:t>
                </w:r>
                <w:r w:rsidR="007D6DB5"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 en los ejercicios propuestos</w:t>
                </w: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id w:val="334421341"/>
            <w:placeholder>
              <w:docPart w:val="949F0AE08CAD4FA39CA4571A13F57AB1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3856A112" w14:textId="00E58C0D" w:rsidR="00034BC9" w:rsidRPr="00945450" w:rsidRDefault="00034BC9" w:rsidP="00371879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Desarrolla parcialmente las </w:t>
                </w:r>
                <w:r w:rsidR="00371879"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>reglas de derivación</w:t>
                </w:r>
                <w:r w:rsidR="007D6DB5"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en los ejercicios propuestos.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id w:val="-1244327276"/>
            <w:placeholder>
              <w:docPart w:val="5398FA9BF41A474C900D2A8DDFA92B8A"/>
            </w:placeholder>
            <w:text/>
          </w:sdtPr>
          <w:sdtEndPr/>
          <w:sdtContent>
            <w:tc>
              <w:tcPr>
                <w:tcW w:w="2160" w:type="dxa"/>
                <w:vMerge w:val="restart"/>
                <w:shd w:val="clear" w:color="auto" w:fill="FEFCEA"/>
                <w:vAlign w:val="center"/>
              </w:tcPr>
              <w:p w14:paraId="6E6DEEC7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Faltó mostrar la operación en muchos de los ejercicios propuestos 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201606651"/>
            <w:placeholder>
              <w:docPart w:val="4B186CA48D634B59B1E64056B837D6C3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0A6E2DD3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No se evidenció el desarrollo de las operaciones de los ejercicios propuestos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213937364"/>
            <w:placeholder>
              <w:docPart w:val="90A57622DA0F4FB4843E020034DEEBA9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3FE0AFEC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No presentó ninguna operación ejercicio de los propuestos</w:t>
                </w:r>
              </w:p>
            </w:tc>
          </w:sdtContent>
        </w:sdt>
      </w:tr>
      <w:tr w:rsidR="00034BC9" w:rsidRPr="00945450" w14:paraId="51A80EC4" w14:textId="77777777" w:rsidTr="001F52EF">
        <w:trPr>
          <w:trHeight w:val="271"/>
        </w:trPr>
        <w:tc>
          <w:tcPr>
            <w:tcW w:w="1800" w:type="dxa"/>
            <w:shd w:val="clear" w:color="auto" w:fill="FEFCEA"/>
            <w:vAlign w:val="center"/>
          </w:tcPr>
          <w:p w14:paraId="3FCBBFC9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right"/>
              <w:rPr>
                <w:rStyle w:val="Estilo3"/>
                <w:rFonts w:asciiTheme="majorHAnsi" w:hAnsiTheme="majorHAnsi" w:cstheme="majorHAnsi"/>
                <w:sz w:val="22"/>
                <w:szCs w:val="22"/>
              </w:rPr>
            </w:pPr>
            <w:r w:rsidRPr="00945450">
              <w:rPr>
                <w:rStyle w:val="Estilo3"/>
                <w:rFonts w:asciiTheme="majorHAnsi" w:hAnsiTheme="majorHAnsi" w:cstheme="majorHAnsi"/>
                <w:sz w:val="22"/>
                <w:szCs w:val="22"/>
              </w:rPr>
              <w:t>Máximo Valor</w:t>
            </w:r>
          </w:p>
          <w:sdt>
            <w:sdtPr>
              <w:rPr>
                <w:rStyle w:val="Estilo3"/>
                <w:rFonts w:asciiTheme="majorHAnsi" w:hAnsiTheme="majorHAnsi" w:cstheme="majorHAnsi"/>
                <w:sz w:val="22"/>
                <w:szCs w:val="22"/>
              </w:rPr>
              <w:id w:val="-1576502912"/>
              <w:placeholder>
                <w:docPart w:val="7EC5CE3BEB6146C493183B949E87A58A"/>
              </w:placeholder>
              <w:comboBox>
                <w:listItem w:value="Elija un elemento."/>
                <w:listItem w:displayText="20" w:value="20"/>
                <w:listItem w:displayText="19" w:value="19"/>
                <w:listItem w:displayText="18" w:value="18"/>
                <w:listItem w:displayText="17" w:value="17"/>
                <w:listItem w:displayText="16" w:value="16"/>
                <w:listItem w:displayText="15" w:value="15"/>
                <w:listItem w:displayText="14" w:value="14"/>
                <w:listItem w:displayText="13" w:value="13"/>
                <w:listItem w:displayText="12" w:value="12"/>
                <w:listItem w:displayText="11" w:value="11"/>
                <w:listItem w:displayText="10" w:value="10"/>
                <w:listItem w:displayText="9" w:value="9"/>
                <w:listItem w:displayText="8" w:value="8"/>
                <w:listItem w:displayText="7" w:value="7"/>
                <w:listItem w:displayText="6" w:value="6"/>
                <w:listItem w:displayText="5" w:value="5"/>
                <w:listItem w:displayText="4" w:value="4"/>
                <w:listItem w:displayText="3" w:value="3"/>
                <w:listItem w:displayText="2" w:value="2"/>
                <w:listItem w:displayText="1" w:value="1"/>
              </w:comboBox>
            </w:sdtPr>
            <w:sdtEndPr>
              <w:rPr>
                <w:rStyle w:val="Estilo3"/>
              </w:rPr>
            </w:sdtEndPr>
            <w:sdtContent>
              <w:p w14:paraId="0689683A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jc w:val="right"/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</w:pPr>
                <w:r w:rsidRPr="00945450"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  <w:t>20</w:t>
                </w:r>
              </w:p>
            </w:sdtContent>
          </w:sdt>
        </w:tc>
        <w:tc>
          <w:tcPr>
            <w:tcW w:w="1980" w:type="dxa"/>
            <w:vMerge/>
            <w:shd w:val="clear" w:color="auto" w:fill="FEFCEA"/>
            <w:vAlign w:val="center"/>
          </w:tcPr>
          <w:p w14:paraId="60702341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78"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49055891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48" w:right="-1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6D23985A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18" w:right="-4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auto" w:fill="FEFCEA"/>
            <w:vAlign w:val="center"/>
          </w:tcPr>
          <w:p w14:paraId="0998A132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7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3F6CAF3D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478B9A37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34BC9" w:rsidRPr="00945450" w14:paraId="228A1A3F" w14:textId="77777777" w:rsidTr="001F52EF">
        <w:trPr>
          <w:trHeight w:val="271"/>
        </w:trPr>
        <w:tc>
          <w:tcPr>
            <w:tcW w:w="1800" w:type="dxa"/>
            <w:shd w:val="clear" w:color="auto" w:fill="FEFCEA"/>
            <w:vAlign w:val="center"/>
          </w:tcPr>
          <w:p w14:paraId="374B466D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right"/>
              <w:rPr>
                <w:rStyle w:val="Estilo3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5DD9998A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78"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7FE42A15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48" w:right="-1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6F2F577F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18" w:right="-4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auto" w:fill="FEFCEA"/>
            <w:vAlign w:val="center"/>
          </w:tcPr>
          <w:p w14:paraId="063C8453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7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5AAD07E4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3B14A852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34BC9" w:rsidRPr="00945450" w14:paraId="54D51BC9" w14:textId="77777777" w:rsidTr="001F52EF">
        <w:trPr>
          <w:trHeight w:val="558"/>
        </w:trPr>
        <w:sdt>
          <w:sdtPr>
            <w:rPr>
              <w:rStyle w:val="Estilo3"/>
              <w:rFonts w:asciiTheme="majorHAnsi" w:hAnsiTheme="majorHAnsi" w:cstheme="majorHAnsi"/>
              <w:sz w:val="22"/>
              <w:szCs w:val="22"/>
            </w:rPr>
            <w:id w:val="-1532183315"/>
            <w:placeholder>
              <w:docPart w:val="19400918AA604F3B9732777751B9511A"/>
            </w:placeholder>
            <w:text/>
          </w:sdtPr>
          <w:sdtEndPr>
            <w:rPr>
              <w:rStyle w:val="Fuentedeprrafopredeter"/>
              <w:rFonts w:eastAsia="Batang"/>
              <w:b w:val="0"/>
              <w:color w:val="000000"/>
              <w:lang w:val="es-ES"/>
            </w:rPr>
          </w:sdtEndPr>
          <w:sdtContent>
            <w:tc>
              <w:tcPr>
                <w:tcW w:w="1800" w:type="dxa"/>
                <w:shd w:val="clear" w:color="auto" w:fill="FEFCEA"/>
              </w:tcPr>
              <w:p w14:paraId="271DAF2A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b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  <w:t>Procedimiento</w:t>
                </w:r>
              </w:p>
            </w:tc>
          </w:sdtContent>
        </w:sdt>
        <w:sdt>
          <w:sdtPr>
            <w:rPr>
              <w:rFonts w:asciiTheme="majorHAnsi" w:eastAsia="Times New Roman" w:hAnsiTheme="majorHAnsi" w:cstheme="majorHAnsi"/>
              <w:b/>
              <w:sz w:val="22"/>
              <w:szCs w:val="22"/>
              <w:lang w:eastAsia="es-CO"/>
            </w:rPr>
            <w:id w:val="-1393193859"/>
            <w:placeholder>
              <w:docPart w:val="51DAE0D5F0484DC69D82311FB7AC350D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38D5B4A7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hAnsiTheme="majorHAnsi" w:cstheme="majorHAnsi"/>
                    <w:b/>
                    <w:bCs/>
                    <w:sz w:val="22"/>
                    <w:szCs w:val="22"/>
                    <w:lang w:val="es-CO"/>
                  </w:rPr>
                </w:pPr>
                <w:r w:rsidRPr="00945450">
                  <w:rPr>
                    <w:rFonts w:asciiTheme="majorHAnsi" w:eastAsia="Times New Roman" w:hAnsiTheme="majorHAnsi" w:cstheme="majorHAnsi"/>
                    <w:sz w:val="22"/>
                    <w:szCs w:val="22"/>
                    <w:lang w:eastAsia="es-CO"/>
                  </w:rPr>
                  <w:t>Aplica correctamente el procedimiento desarrollado en la explicación temática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130209048"/>
            <w:placeholder>
              <w:docPart w:val="4AAE393E35614634A8AEA1F139E458D2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79802EB3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Presenta buena  claridad de procedimiento en ejercicios propuestos</w:t>
                </w:r>
              </w:p>
            </w:tc>
          </w:sdtContent>
        </w:sdt>
        <w:sdt>
          <w:sdtPr>
            <w:rPr>
              <w:rStyle w:val="Estilo4"/>
              <w:rFonts w:asciiTheme="majorHAnsi" w:hAnsiTheme="majorHAnsi" w:cstheme="majorHAnsi"/>
              <w:sz w:val="22"/>
              <w:szCs w:val="22"/>
            </w:rPr>
            <w:id w:val="1826392180"/>
            <w:placeholder>
              <w:docPart w:val="C591EC809ECA45008978A7E966312615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458C8688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  <w:t>Presenta en forma parcial el procedimiento de algunos ejercicios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id w:val="457002985"/>
            <w:placeholder>
              <w:docPart w:val="BD1FC4E8CB224ECCB41EABFBC7F4AB9E"/>
            </w:placeholder>
            <w:text/>
          </w:sdtPr>
          <w:sdtEndPr/>
          <w:sdtContent>
            <w:tc>
              <w:tcPr>
                <w:tcW w:w="2160" w:type="dxa"/>
                <w:vMerge w:val="restart"/>
                <w:shd w:val="clear" w:color="auto" w:fill="FEFCEA"/>
                <w:vAlign w:val="center"/>
              </w:tcPr>
              <w:p w14:paraId="3B11F2D6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>Faltó el procedimiento de algunos ejercicios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id w:val="-174109639"/>
            <w:placeholder>
              <w:docPart w:val="8001FD028DA246FF8ACF4A143AC5BA3E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3A9DD701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Fonts w:asciiTheme="majorHAnsi" w:eastAsia="Batang" w:hAnsiTheme="majorHAnsi" w:cstheme="majorHAnsi"/>
                    <w:color w:val="000000"/>
                    <w:sz w:val="22"/>
                    <w:szCs w:val="22"/>
                    <w:lang w:val="es-ES"/>
                  </w:rPr>
                </w:pPr>
                <w:r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No </w:t>
                </w:r>
                <w:r w:rsidR="007D6DB5"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>p</w:t>
                </w:r>
                <w:r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>resenta procedimiento de ejercicios propuestos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id w:val="2009945600"/>
            <w:placeholder>
              <w:docPart w:val="D60F22F711604BD78FD0B53D8FD685D3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544E2458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rPr>
                    <w:rStyle w:val="Estilo4"/>
                    <w:rFonts w:asciiTheme="majorHAnsi" w:hAnsiTheme="majorHAnsi" w:cstheme="majorHAnsi"/>
                    <w:sz w:val="22"/>
                    <w:szCs w:val="22"/>
                  </w:rPr>
                </w:pPr>
                <w:r w:rsidRPr="00945450">
                  <w:rPr>
                    <w:rFonts w:asciiTheme="majorHAnsi" w:hAnsiTheme="majorHAnsi" w:cstheme="majorHAnsi"/>
                    <w:sz w:val="22"/>
                    <w:szCs w:val="22"/>
                  </w:rPr>
                  <w:t>No presentó ninguna operación ejercicio de los propuestos</w:t>
                </w:r>
              </w:p>
            </w:tc>
          </w:sdtContent>
        </w:sdt>
      </w:tr>
      <w:tr w:rsidR="00034BC9" w:rsidRPr="00945450" w14:paraId="5E3D8848" w14:textId="77777777" w:rsidTr="001F52EF">
        <w:trPr>
          <w:trHeight w:val="831"/>
        </w:trPr>
        <w:tc>
          <w:tcPr>
            <w:tcW w:w="1800" w:type="dxa"/>
            <w:shd w:val="clear" w:color="auto" w:fill="FEFCEA"/>
            <w:vAlign w:val="center"/>
          </w:tcPr>
          <w:p w14:paraId="0E97C35E" w14:textId="77777777" w:rsidR="00034BC9" w:rsidRPr="00945450" w:rsidRDefault="00034BC9" w:rsidP="001F52EF">
            <w:pPr>
              <w:autoSpaceDE w:val="0"/>
              <w:autoSpaceDN w:val="0"/>
              <w:adjustRightInd w:val="0"/>
              <w:jc w:val="right"/>
              <w:rPr>
                <w:rStyle w:val="Estilo3"/>
                <w:rFonts w:asciiTheme="majorHAnsi" w:hAnsiTheme="majorHAnsi" w:cstheme="majorHAnsi"/>
                <w:sz w:val="22"/>
                <w:szCs w:val="22"/>
              </w:rPr>
            </w:pPr>
            <w:r w:rsidRPr="00945450">
              <w:rPr>
                <w:rStyle w:val="Estilo3"/>
                <w:rFonts w:asciiTheme="majorHAnsi" w:hAnsiTheme="majorHAnsi" w:cstheme="majorHAnsi"/>
                <w:sz w:val="22"/>
                <w:szCs w:val="22"/>
              </w:rPr>
              <w:t>Máximo Valor</w:t>
            </w:r>
          </w:p>
          <w:sdt>
            <w:sdtPr>
              <w:rPr>
                <w:rStyle w:val="Estilo3"/>
                <w:rFonts w:asciiTheme="majorHAnsi" w:hAnsiTheme="majorHAnsi" w:cstheme="majorHAnsi"/>
                <w:sz w:val="22"/>
                <w:szCs w:val="22"/>
              </w:rPr>
              <w:id w:val="-1937442091"/>
              <w:placeholder>
                <w:docPart w:val="52255CE01F1543159F8BE4F593C44E3E"/>
              </w:placeholder>
              <w:comboBox>
                <w:listItem w:value="Elija un elemento."/>
                <w:listItem w:displayText="20" w:value="20"/>
                <w:listItem w:displayText="19" w:value="19"/>
                <w:listItem w:displayText="18" w:value="18"/>
                <w:listItem w:displayText="17" w:value="17"/>
                <w:listItem w:displayText="16" w:value="16"/>
                <w:listItem w:displayText="15" w:value="15"/>
                <w:listItem w:displayText="14" w:value="14"/>
                <w:listItem w:displayText="13" w:value="13"/>
                <w:listItem w:displayText="12" w:value="12"/>
                <w:listItem w:displayText="11" w:value="11"/>
                <w:listItem w:displayText="10" w:value="10"/>
                <w:listItem w:displayText="9" w:value="9"/>
                <w:listItem w:displayText="8" w:value="8"/>
                <w:listItem w:displayText="7" w:value="7"/>
                <w:listItem w:displayText="6" w:value="6"/>
                <w:listItem w:displayText="5" w:value="5"/>
                <w:listItem w:displayText="4" w:value="4"/>
                <w:listItem w:displayText="3" w:value="3"/>
                <w:listItem w:displayText="2" w:value="2"/>
                <w:listItem w:displayText="1" w:value="1"/>
              </w:comboBox>
            </w:sdtPr>
            <w:sdtEndPr>
              <w:rPr>
                <w:rStyle w:val="Estilo3"/>
              </w:rPr>
            </w:sdtEndPr>
            <w:sdtContent>
              <w:p w14:paraId="6F2E9C5A" w14:textId="77777777" w:rsidR="00034BC9" w:rsidRPr="00945450" w:rsidRDefault="00034BC9" w:rsidP="001F52EF">
                <w:pPr>
                  <w:autoSpaceDE w:val="0"/>
                  <w:autoSpaceDN w:val="0"/>
                  <w:adjustRightInd w:val="0"/>
                  <w:jc w:val="right"/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</w:pPr>
                <w:r w:rsidRPr="00945450">
                  <w:rPr>
                    <w:rStyle w:val="Estilo3"/>
                    <w:rFonts w:asciiTheme="majorHAnsi" w:hAnsiTheme="majorHAnsi" w:cstheme="majorHAnsi"/>
                    <w:sz w:val="22"/>
                    <w:szCs w:val="22"/>
                  </w:rPr>
                  <w:t>25</w:t>
                </w:r>
              </w:p>
            </w:sdtContent>
          </w:sdt>
        </w:tc>
        <w:tc>
          <w:tcPr>
            <w:tcW w:w="1980" w:type="dxa"/>
            <w:vMerge/>
            <w:shd w:val="clear" w:color="auto" w:fill="FEFCEA"/>
            <w:vAlign w:val="center"/>
          </w:tcPr>
          <w:p w14:paraId="6A31132B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78" w:right="-108"/>
              <w:jc w:val="center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77B936CE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48" w:right="-18"/>
              <w:jc w:val="center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1778630A" w14:textId="77777777" w:rsidR="00034BC9" w:rsidRPr="00945450" w:rsidRDefault="00034BC9" w:rsidP="001F52EF">
            <w:pPr>
              <w:autoSpaceDE w:val="0"/>
              <w:autoSpaceDN w:val="0"/>
              <w:adjustRightInd w:val="0"/>
              <w:ind w:left="-18" w:right="-48"/>
              <w:jc w:val="center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auto" w:fill="FEFCEA"/>
            <w:vAlign w:val="center"/>
          </w:tcPr>
          <w:p w14:paraId="007C472F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78"/>
              <w:jc w:val="center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3AC393AA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108"/>
              <w:jc w:val="center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</w:tcPr>
          <w:p w14:paraId="7C04C66F" w14:textId="77777777" w:rsidR="00034BC9" w:rsidRPr="00945450" w:rsidRDefault="00034BC9" w:rsidP="001F52EF">
            <w:pPr>
              <w:autoSpaceDE w:val="0"/>
              <w:autoSpaceDN w:val="0"/>
              <w:adjustRightInd w:val="0"/>
              <w:ind w:right="-108"/>
              <w:jc w:val="center"/>
              <w:rPr>
                <w:rStyle w:val="Estilo4"/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9A22B03" w14:textId="77777777" w:rsidR="00034BC9" w:rsidRDefault="00034BC9" w:rsidP="00965C5D">
      <w:pPr>
        <w:rPr>
          <w:rFonts w:ascii="Arial" w:hAnsi="Arial" w:cs="Arial"/>
          <w:b/>
          <w:sz w:val="22"/>
        </w:rPr>
      </w:pPr>
    </w:p>
    <w:p w14:paraId="5D5911C4" w14:textId="77777777" w:rsidR="006E075E" w:rsidRDefault="006E075E" w:rsidP="006E075E">
      <w:pPr>
        <w:rPr>
          <w:rFonts w:ascii="Verdana" w:hAnsi="Verdana" w:cs="Verdana"/>
          <w:b/>
          <w:bCs/>
          <w:color w:val="000000"/>
          <w:lang w:val="es-CO"/>
        </w:rPr>
      </w:pPr>
    </w:p>
    <w:sectPr w:rsidR="006E075E" w:rsidSect="00785DA7">
      <w:headerReference w:type="default" r:id="rId12"/>
      <w:footerReference w:type="default" r:id="rId13"/>
      <w:pgSz w:w="15840" w:h="12240" w:orient="landscape"/>
      <w:pgMar w:top="680" w:right="1134" w:bottom="1134" w:left="851" w:header="227" w:footer="17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03F7" w14:textId="77777777" w:rsidR="00F12F78" w:rsidRDefault="00F12F78" w:rsidP="00824A93">
      <w:r>
        <w:separator/>
      </w:r>
    </w:p>
  </w:endnote>
  <w:endnote w:type="continuationSeparator" w:id="0">
    <w:p w14:paraId="1D42684D" w14:textId="77777777" w:rsidR="00F12F78" w:rsidRDefault="00F12F78" w:rsidP="0082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SY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300D" w14:textId="77777777" w:rsidR="00082A58" w:rsidRDefault="00082A58">
    <w:pPr>
      <w:pStyle w:val="Piedepgina"/>
    </w:pPr>
    <w:r>
      <w:rPr>
        <w:noProof/>
        <w:lang w:val="es-ES"/>
      </w:rPr>
      <w:drawing>
        <wp:inline distT="0" distB="0" distL="0" distR="0" wp14:anchorId="7300DD59" wp14:editId="033887DC">
          <wp:extent cx="6332220" cy="530526"/>
          <wp:effectExtent l="0" t="0" r="0" b="317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E DE PAGINA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530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C5E6" w14:textId="77777777" w:rsidR="000F4653" w:rsidRDefault="000F4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79D3" w14:textId="77777777" w:rsidR="00F12F78" w:rsidRDefault="00F12F78" w:rsidP="00824A93">
      <w:r>
        <w:separator/>
      </w:r>
    </w:p>
  </w:footnote>
  <w:footnote w:type="continuationSeparator" w:id="0">
    <w:p w14:paraId="3FEFFDA5" w14:textId="77777777" w:rsidR="00F12F78" w:rsidRDefault="00F12F78" w:rsidP="0082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369E" w14:textId="77777777" w:rsidR="00D06AC1" w:rsidRDefault="00434C91">
    <w:pPr>
      <w:pStyle w:val="Encabezado"/>
    </w:pPr>
    <w:sdt>
      <w:sdtPr>
        <w:id w:val="419680811"/>
        <w:placeholder>
          <w:docPart w:val="BB5CA3EC9FB4407E8808566D6F9B4EC9"/>
        </w:placeholder>
        <w:temporary/>
        <w:showingPlcHdr/>
      </w:sdtPr>
      <w:sdtEndPr/>
      <w:sdtContent>
        <w:r w:rsidR="00FB7070">
          <w:rPr>
            <w:lang w:val="es-ES"/>
          </w:rPr>
          <w:t>[Escriba texto]</w:t>
        </w:r>
      </w:sdtContent>
    </w:sdt>
    <w:r w:rsidR="00D06AC1">
      <w:ptab w:relativeTo="margin" w:alignment="center" w:leader="none"/>
    </w:r>
    <w:sdt>
      <w:sdtPr>
        <w:id w:val="304293433"/>
        <w:placeholder>
          <w:docPart w:val="8C1B7CA641EE40B8BB6514BDA96D741E"/>
        </w:placeholder>
        <w:temporary/>
        <w:showingPlcHdr/>
      </w:sdtPr>
      <w:sdtEndPr/>
      <w:sdtContent>
        <w:r w:rsidR="00D06AC1">
          <w:rPr>
            <w:lang w:val="es-ES"/>
          </w:rPr>
          <w:t>[Escriba texto]</w:t>
        </w:r>
      </w:sdtContent>
    </w:sdt>
    <w:r w:rsidR="00D06AC1">
      <w:ptab w:relativeTo="margin" w:alignment="right" w:leader="none"/>
    </w:r>
    <w:sdt>
      <w:sdtPr>
        <w:id w:val="-1645727327"/>
        <w:placeholder>
          <w:docPart w:val="969AFFA01C1A4A9BA40172B7767678F8"/>
        </w:placeholder>
        <w:temporary/>
        <w:showingPlcHdr/>
      </w:sdtPr>
      <w:sdtEndPr/>
      <w:sdtContent>
        <w:r w:rsidR="00D06AC1">
          <w:rPr>
            <w:lang w:val="es-ES"/>
          </w:rPr>
          <w:t>[Escriba texto]</w:t>
        </w:r>
      </w:sdtContent>
    </w:sdt>
  </w:p>
  <w:p w14:paraId="714B217D" w14:textId="77777777" w:rsidR="00D06AC1" w:rsidRDefault="00D06A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243C" w14:textId="77777777" w:rsidR="00082A58" w:rsidRDefault="00082A58">
    <w:pPr>
      <w:pStyle w:val="Encabezado"/>
    </w:pPr>
    <w:r>
      <w:rPr>
        <w:noProof/>
        <w:lang w:val="es-ES"/>
      </w:rPr>
      <w:drawing>
        <wp:inline distT="0" distB="0" distL="0" distR="0" wp14:anchorId="4FEA8A4E" wp14:editId="73C8A222">
          <wp:extent cx="6332220" cy="101663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BEZOT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1016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B37B" w14:textId="77777777" w:rsidR="000F4653" w:rsidRDefault="000F46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A10"/>
    <w:multiLevelType w:val="hybridMultilevel"/>
    <w:tmpl w:val="D730D6D0"/>
    <w:lvl w:ilvl="0" w:tplc="880EE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4C5"/>
    <w:multiLevelType w:val="multilevel"/>
    <w:tmpl w:val="2488B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C0089"/>
    <w:multiLevelType w:val="multilevel"/>
    <w:tmpl w:val="5B94A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F74C01"/>
    <w:multiLevelType w:val="hybridMultilevel"/>
    <w:tmpl w:val="D730D6D0"/>
    <w:lvl w:ilvl="0" w:tplc="880EE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779CF"/>
    <w:multiLevelType w:val="hybridMultilevel"/>
    <w:tmpl w:val="D89678BE"/>
    <w:lvl w:ilvl="0" w:tplc="03E243B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444152"/>
    <w:multiLevelType w:val="multilevel"/>
    <w:tmpl w:val="18CCB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764AEA"/>
    <w:multiLevelType w:val="hybridMultilevel"/>
    <w:tmpl w:val="0546B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F64EA"/>
    <w:multiLevelType w:val="hybridMultilevel"/>
    <w:tmpl w:val="926262BA"/>
    <w:lvl w:ilvl="0" w:tplc="D47C3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F12CA"/>
    <w:multiLevelType w:val="hybridMultilevel"/>
    <w:tmpl w:val="B4E4424E"/>
    <w:lvl w:ilvl="0" w:tplc="599415FC"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ADC235D"/>
    <w:multiLevelType w:val="hybridMultilevel"/>
    <w:tmpl w:val="CB4A6D02"/>
    <w:lvl w:ilvl="0" w:tplc="66EAAE50">
      <w:start w:val="1"/>
      <w:numFmt w:val="lowerLetter"/>
      <w:lvlText w:val="%1."/>
      <w:lvlJc w:val="left"/>
      <w:pPr>
        <w:ind w:left="1512" w:hanging="360"/>
      </w:pPr>
      <w:rPr>
        <w:rFonts w:asciiTheme="minorHAnsi" w:hAnsiTheme="minorHAnsi" w:cs="Arial" w:hint="default"/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4DCC497D"/>
    <w:multiLevelType w:val="hybridMultilevel"/>
    <w:tmpl w:val="52CCC6D6"/>
    <w:lvl w:ilvl="0" w:tplc="258824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24E24"/>
    <w:multiLevelType w:val="hybridMultilevel"/>
    <w:tmpl w:val="1CE03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7604"/>
    <w:multiLevelType w:val="multilevel"/>
    <w:tmpl w:val="68527A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FB08CC"/>
    <w:multiLevelType w:val="multilevel"/>
    <w:tmpl w:val="68527A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C5328E"/>
    <w:multiLevelType w:val="hybridMultilevel"/>
    <w:tmpl w:val="FD123F3E"/>
    <w:lvl w:ilvl="0" w:tplc="E1E829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4"/>
  </w:num>
  <w:num w:numId="5">
    <w:abstractNumId w:val="7"/>
  </w:num>
  <w:num w:numId="6">
    <w:abstractNumId w:val="1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B8"/>
    <w:rsid w:val="00017599"/>
    <w:rsid w:val="00034BC9"/>
    <w:rsid w:val="00082A58"/>
    <w:rsid w:val="0009530D"/>
    <w:rsid w:val="000D74AD"/>
    <w:rsid w:val="000F4653"/>
    <w:rsid w:val="001037D4"/>
    <w:rsid w:val="001249EB"/>
    <w:rsid w:val="0019457D"/>
    <w:rsid w:val="001B758B"/>
    <w:rsid w:val="0020471A"/>
    <w:rsid w:val="002215FD"/>
    <w:rsid w:val="00243920"/>
    <w:rsid w:val="00245943"/>
    <w:rsid w:val="002B5F10"/>
    <w:rsid w:val="002C002C"/>
    <w:rsid w:val="002D131A"/>
    <w:rsid w:val="003446B1"/>
    <w:rsid w:val="00352903"/>
    <w:rsid w:val="0035732D"/>
    <w:rsid w:val="00365841"/>
    <w:rsid w:val="00371879"/>
    <w:rsid w:val="00383C97"/>
    <w:rsid w:val="00383DA4"/>
    <w:rsid w:val="003D7C39"/>
    <w:rsid w:val="003F23EF"/>
    <w:rsid w:val="003F6685"/>
    <w:rsid w:val="004136A8"/>
    <w:rsid w:val="00417233"/>
    <w:rsid w:val="00434C91"/>
    <w:rsid w:val="004361C1"/>
    <w:rsid w:val="004377FE"/>
    <w:rsid w:val="0044466B"/>
    <w:rsid w:val="004448A7"/>
    <w:rsid w:val="00444C2F"/>
    <w:rsid w:val="00464DEF"/>
    <w:rsid w:val="0046698D"/>
    <w:rsid w:val="00492931"/>
    <w:rsid w:val="004A5E48"/>
    <w:rsid w:val="00532A14"/>
    <w:rsid w:val="005712B8"/>
    <w:rsid w:val="005C6B59"/>
    <w:rsid w:val="006071BC"/>
    <w:rsid w:val="00643FD7"/>
    <w:rsid w:val="00661212"/>
    <w:rsid w:val="00670F7B"/>
    <w:rsid w:val="0067397E"/>
    <w:rsid w:val="006E075E"/>
    <w:rsid w:val="007268BB"/>
    <w:rsid w:val="00742CBA"/>
    <w:rsid w:val="0076095E"/>
    <w:rsid w:val="00785DA7"/>
    <w:rsid w:val="007A76BE"/>
    <w:rsid w:val="007D6DB5"/>
    <w:rsid w:val="00803229"/>
    <w:rsid w:val="00815DC1"/>
    <w:rsid w:val="00824A93"/>
    <w:rsid w:val="00836682"/>
    <w:rsid w:val="00846F8A"/>
    <w:rsid w:val="008A3707"/>
    <w:rsid w:val="008C5C53"/>
    <w:rsid w:val="0090052C"/>
    <w:rsid w:val="0091128E"/>
    <w:rsid w:val="00922BC1"/>
    <w:rsid w:val="00924725"/>
    <w:rsid w:val="00945450"/>
    <w:rsid w:val="00965C5D"/>
    <w:rsid w:val="009733AE"/>
    <w:rsid w:val="009A5CDF"/>
    <w:rsid w:val="009D2AEC"/>
    <w:rsid w:val="00A02D1B"/>
    <w:rsid w:val="00A05694"/>
    <w:rsid w:val="00A21F5E"/>
    <w:rsid w:val="00A71F89"/>
    <w:rsid w:val="00A97137"/>
    <w:rsid w:val="00B128EF"/>
    <w:rsid w:val="00B311C8"/>
    <w:rsid w:val="00B35CFF"/>
    <w:rsid w:val="00B537EF"/>
    <w:rsid w:val="00B80840"/>
    <w:rsid w:val="00BD6CD2"/>
    <w:rsid w:val="00BD700A"/>
    <w:rsid w:val="00BF342B"/>
    <w:rsid w:val="00C11AD8"/>
    <w:rsid w:val="00C36BD1"/>
    <w:rsid w:val="00CA6A83"/>
    <w:rsid w:val="00CB272B"/>
    <w:rsid w:val="00CE7ADF"/>
    <w:rsid w:val="00D02AF6"/>
    <w:rsid w:val="00D06AC1"/>
    <w:rsid w:val="00D200F2"/>
    <w:rsid w:val="00D2415F"/>
    <w:rsid w:val="00D4171B"/>
    <w:rsid w:val="00D900C1"/>
    <w:rsid w:val="00D9090C"/>
    <w:rsid w:val="00DE47AD"/>
    <w:rsid w:val="00E075F5"/>
    <w:rsid w:val="00E122ED"/>
    <w:rsid w:val="00E317A3"/>
    <w:rsid w:val="00E33C03"/>
    <w:rsid w:val="00E65D0D"/>
    <w:rsid w:val="00E65E35"/>
    <w:rsid w:val="00EA5DC6"/>
    <w:rsid w:val="00EB0A69"/>
    <w:rsid w:val="00F12F78"/>
    <w:rsid w:val="00F158BD"/>
    <w:rsid w:val="00F236D6"/>
    <w:rsid w:val="00F42735"/>
    <w:rsid w:val="00F42D14"/>
    <w:rsid w:val="00F550CC"/>
    <w:rsid w:val="00F64A71"/>
    <w:rsid w:val="00F74BF1"/>
    <w:rsid w:val="00FB3142"/>
    <w:rsid w:val="00FB7070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0611EDD"/>
  <w14:defaultImageDpi w14:val="300"/>
  <w15:docId w15:val="{FC1B1E88-5C5F-4EBF-83D1-56A984B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A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4A93"/>
  </w:style>
  <w:style w:type="paragraph" w:styleId="Piedepgina">
    <w:name w:val="footer"/>
    <w:basedOn w:val="Normal"/>
    <w:link w:val="PiedepginaCar"/>
    <w:uiPriority w:val="99"/>
    <w:unhideWhenUsed/>
    <w:rsid w:val="00824A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A93"/>
  </w:style>
  <w:style w:type="paragraph" w:styleId="Textodeglobo">
    <w:name w:val="Balloon Text"/>
    <w:basedOn w:val="Normal"/>
    <w:link w:val="TextodegloboCar"/>
    <w:uiPriority w:val="99"/>
    <w:semiHidden/>
    <w:unhideWhenUsed/>
    <w:rsid w:val="00824A9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A9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rsid w:val="00357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3573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F550CC"/>
    <w:pPr>
      <w:autoSpaceDE w:val="0"/>
      <w:autoSpaceDN w:val="0"/>
      <w:adjustRightInd w:val="0"/>
    </w:pPr>
    <w:rPr>
      <w:rFonts w:ascii="Verdana" w:hAnsi="Verdana" w:cs="Verdana"/>
      <w:color w:val="000000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965C5D"/>
    <w:rPr>
      <w:color w:val="808080"/>
    </w:rPr>
  </w:style>
  <w:style w:type="character" w:customStyle="1" w:styleId="Estilo1">
    <w:name w:val="Estilo1"/>
    <w:basedOn w:val="Fuentedeprrafopredeter"/>
    <w:uiPriority w:val="1"/>
    <w:rsid w:val="00965C5D"/>
    <w:rPr>
      <w:rFonts w:ascii="Verdana" w:hAnsi="Verdana"/>
      <w:b/>
      <w:sz w:val="24"/>
    </w:rPr>
  </w:style>
  <w:style w:type="character" w:customStyle="1" w:styleId="Estilo2">
    <w:name w:val="Estilo2"/>
    <w:basedOn w:val="Fuentedeprrafopredeter"/>
    <w:uiPriority w:val="1"/>
    <w:rsid w:val="00965C5D"/>
    <w:rPr>
      <w:rFonts w:ascii="Verdana" w:hAnsi="Verdana"/>
      <w:sz w:val="24"/>
    </w:rPr>
  </w:style>
  <w:style w:type="character" w:customStyle="1" w:styleId="Estilo3">
    <w:name w:val="Estilo3"/>
    <w:basedOn w:val="Fuentedeprrafopredeter"/>
    <w:uiPriority w:val="1"/>
    <w:rsid w:val="00965C5D"/>
    <w:rPr>
      <w:rFonts w:ascii="Verdana" w:hAnsi="Verdana"/>
      <w:b/>
      <w:sz w:val="18"/>
    </w:rPr>
  </w:style>
  <w:style w:type="character" w:customStyle="1" w:styleId="Estilo4">
    <w:name w:val="Estilo4"/>
    <w:basedOn w:val="Fuentedeprrafopredeter"/>
    <w:uiPriority w:val="1"/>
    <w:rsid w:val="00965C5D"/>
    <w:rPr>
      <w:rFonts w:ascii="Verdana" w:hAnsi="Verdana"/>
      <w:sz w:val="18"/>
    </w:rPr>
  </w:style>
  <w:style w:type="paragraph" w:styleId="Prrafodelista">
    <w:name w:val="List Paragraph"/>
    <w:basedOn w:val="Normal"/>
    <w:uiPriority w:val="34"/>
    <w:qFormat/>
    <w:rsid w:val="009D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idad\Dropbox\ESCOLME%20VIRTUAL\asignatura\00%20Produccion%20de%20asignaturas%20virtuales%20ESCOLME%20Pregrado%20y%20pstgrado\plantillas%20documentos%20pregrado\ACTIVIDAD%20UNIDAD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5CA3EC9FB4407E8808566D6F9B4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AB8E-E661-4087-AC94-E0777D735F6B}"/>
      </w:docPartPr>
      <w:docPartBody>
        <w:p w:rsidR="009F6C62" w:rsidRDefault="00660FAB">
          <w:pPr>
            <w:pStyle w:val="BB5CA3EC9FB4407E8808566D6F9B4EC9"/>
          </w:pPr>
          <w:r>
            <w:rPr>
              <w:rStyle w:val="Textodelmarcadordeposicin"/>
            </w:rPr>
            <w:t>E</w:t>
          </w:r>
          <w:r w:rsidRPr="005D5A5E">
            <w:rPr>
              <w:rStyle w:val="Textodelmarcadordeposicin"/>
            </w:rPr>
            <w:t>scrib</w:t>
          </w:r>
          <w:r>
            <w:rPr>
              <w:rStyle w:val="Textodelmarcadordeposicin"/>
            </w:rPr>
            <w:t>a el nombre de la actividad</w:t>
          </w:r>
        </w:p>
      </w:docPartBody>
    </w:docPart>
    <w:docPart>
      <w:docPartPr>
        <w:name w:val="8C1B7CA641EE40B8BB6514BDA96D7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151E1-4B42-4E5B-845C-C6E37D01C258}"/>
      </w:docPartPr>
      <w:docPartBody>
        <w:p w:rsidR="009F6C62" w:rsidRDefault="00660FAB">
          <w:pPr>
            <w:pStyle w:val="8C1B7CA641EE40B8BB6514BDA96D741E"/>
          </w:pPr>
          <w:r>
            <w:rPr>
              <w:rStyle w:val="Textodelmarcadordeposicin"/>
            </w:rPr>
            <w:t>E</w:t>
          </w:r>
          <w:r w:rsidRPr="005D5A5E">
            <w:rPr>
              <w:rStyle w:val="Textodelmarcadordeposicin"/>
            </w:rPr>
            <w:t>scrib</w:t>
          </w:r>
          <w:r>
            <w:rPr>
              <w:rStyle w:val="Textodelmarcadordeposicin"/>
            </w:rPr>
            <w:t>a</w:t>
          </w:r>
          <w:r w:rsidRPr="005D5A5E">
            <w:rPr>
              <w:rStyle w:val="Textodelmarcadordeposicin"/>
            </w:rPr>
            <w:t xml:space="preserve"> </w:t>
          </w:r>
          <w:r>
            <w:rPr>
              <w:rStyle w:val="Textodelmarcadordeposicin"/>
            </w:rPr>
            <w:t>el objetivo de la actividad</w:t>
          </w:r>
          <w:r w:rsidRPr="005D5A5E">
            <w:rPr>
              <w:rStyle w:val="Textodelmarcadordeposicin"/>
            </w:rPr>
            <w:t>.</w:t>
          </w:r>
        </w:p>
      </w:docPartBody>
    </w:docPart>
    <w:docPart>
      <w:docPartPr>
        <w:name w:val="969AFFA01C1A4A9BA40172B776767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523AA-48E1-4068-A76E-E3F50E238616}"/>
      </w:docPartPr>
      <w:docPartBody>
        <w:p w:rsidR="009F6C62" w:rsidRDefault="00660FAB">
          <w:pPr>
            <w:pStyle w:val="969AFFA01C1A4A9BA40172B7767678F8"/>
          </w:pPr>
          <w:r>
            <w:rPr>
              <w:rStyle w:val="Textodelmarcadordeposicin"/>
            </w:rPr>
            <w:t>E</w:t>
          </w:r>
          <w:r w:rsidRPr="005D5A5E">
            <w:rPr>
              <w:rStyle w:val="Textodelmarcadordeposicin"/>
            </w:rPr>
            <w:t>scrib</w:t>
          </w:r>
          <w:r>
            <w:rPr>
              <w:rStyle w:val="Textodelmarcadordeposicin"/>
            </w:rPr>
            <w:t>a</w:t>
          </w:r>
          <w:r w:rsidRPr="005D5A5E">
            <w:rPr>
              <w:rStyle w:val="Textodelmarcadordeposicin"/>
            </w:rPr>
            <w:t xml:space="preserve"> </w:t>
          </w:r>
          <w:r>
            <w:rPr>
              <w:rStyle w:val="Textodelmarcadordeposicin"/>
            </w:rPr>
            <w:t>las instrucciones de la actividad</w:t>
          </w:r>
          <w:r w:rsidRPr="005D5A5E">
            <w:rPr>
              <w:rStyle w:val="Textodelmarcadordeposicin"/>
            </w:rPr>
            <w:t>.</w:t>
          </w:r>
        </w:p>
      </w:docPartBody>
    </w:docPart>
    <w:docPart>
      <w:docPartPr>
        <w:name w:val="7A1A24BF752C493DB9738502BAA5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C1CC4-F474-43B6-9E31-8BF3A3620EE0}"/>
      </w:docPartPr>
      <w:docPartBody>
        <w:p w:rsidR="00EA6207" w:rsidRDefault="00FA5759" w:rsidP="00FA5759">
          <w:pPr>
            <w:pStyle w:val="7A1A24BF752C493DB9738502BAA55022"/>
          </w:pP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Nombre la categoría.</w:t>
          </w:r>
        </w:p>
      </w:docPartBody>
    </w:docPart>
    <w:docPart>
      <w:docPartPr>
        <w:name w:val="5F2F7254E9B0400D8C11AF583BF7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80F04-FC9A-4DAE-B258-34EEDBD8BB0C}"/>
      </w:docPartPr>
      <w:docPartBody>
        <w:p w:rsidR="00EA6207" w:rsidRDefault="00FA5759" w:rsidP="00FA5759">
          <w:pPr>
            <w:pStyle w:val="5F2F7254E9B0400D8C11AF583BF76485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3E45B863D54345839901FADA1FFD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F873D-03B5-44A3-865E-906E188951DE}"/>
      </w:docPartPr>
      <w:docPartBody>
        <w:p w:rsidR="00EA6207" w:rsidRDefault="00FA5759" w:rsidP="00FA5759">
          <w:pPr>
            <w:pStyle w:val="3E45B863D54345839901FADA1FFDE70B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33DCAF1698B8483AAAD704D253464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1290-E54A-44FF-8A6A-2BD156C87B66}"/>
      </w:docPartPr>
      <w:docPartBody>
        <w:p w:rsidR="00EA6207" w:rsidRDefault="00FA5759" w:rsidP="00FA5759">
          <w:pPr>
            <w:pStyle w:val="33DCAF1698B8483AAAD704D25346427B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1B53B7BEDEF84F23A821C781AD91B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6D17B-E271-4CA7-A0EC-F76456774624}"/>
      </w:docPartPr>
      <w:docPartBody>
        <w:p w:rsidR="00EA6207" w:rsidRDefault="00FA5759" w:rsidP="00FA5759">
          <w:pPr>
            <w:pStyle w:val="1B53B7BEDEF84F23A821C781AD91BC9A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</w:t>
          </w: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.</w:t>
          </w:r>
        </w:p>
      </w:docPartBody>
    </w:docPart>
    <w:docPart>
      <w:docPartPr>
        <w:name w:val="B052B3D6E99A43AB8FB0457A9DC9A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B325-FD6A-4E44-91C4-FC855BC0C65B}"/>
      </w:docPartPr>
      <w:docPartBody>
        <w:p w:rsidR="00EA6207" w:rsidRDefault="00FA5759" w:rsidP="00FA5759">
          <w:pPr>
            <w:pStyle w:val="B052B3D6E99A43AB8FB0457A9DC9A4D5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</w:t>
          </w: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.</w:t>
          </w:r>
        </w:p>
      </w:docPartBody>
    </w:docPart>
    <w:docPart>
      <w:docPartPr>
        <w:name w:val="B7C67E3CC35947838CF361E86D55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88437-5CA5-4C66-9643-2172E17E3B51}"/>
      </w:docPartPr>
      <w:docPartBody>
        <w:p w:rsidR="00EA6207" w:rsidRDefault="00FA5759" w:rsidP="00FA5759">
          <w:pPr>
            <w:pStyle w:val="B7C67E3CC35947838CF361E86D55577D"/>
          </w:pPr>
          <w:r w:rsidRPr="00C0378F">
            <w:rPr>
              <w:rStyle w:val="Textodelmarcadordeposicin"/>
            </w:rPr>
            <w:t>Elija.</w:t>
          </w:r>
        </w:p>
      </w:docPartBody>
    </w:docPart>
    <w:docPart>
      <w:docPartPr>
        <w:name w:val="014090BE623E4381A8441AB960587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E1AB-210E-411A-A231-332E9261CEFA}"/>
      </w:docPartPr>
      <w:docPartBody>
        <w:p w:rsidR="00EA6207" w:rsidRDefault="00FA5759" w:rsidP="00FA5759">
          <w:pPr>
            <w:pStyle w:val="014090BE623E4381A8441AB960587FB3"/>
          </w:pP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Nombre la categoría.</w:t>
          </w:r>
        </w:p>
      </w:docPartBody>
    </w:docPart>
    <w:docPart>
      <w:docPartPr>
        <w:name w:val="1BD456118DF84B7BA7F51B2334EF3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BC1C4-DE0E-45B5-928B-C398EB485689}"/>
      </w:docPartPr>
      <w:docPartBody>
        <w:p w:rsidR="00EA6207" w:rsidRDefault="00FA5759" w:rsidP="00FA5759">
          <w:pPr>
            <w:pStyle w:val="1BD456118DF84B7BA7F51B2334EF3229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07316CEBB1984B85B7FA8F207EED2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24CCA-C617-4933-B60D-4C876645D5A8}"/>
      </w:docPartPr>
      <w:docPartBody>
        <w:p w:rsidR="00EA6207" w:rsidRDefault="00FA5759" w:rsidP="00FA5759">
          <w:pPr>
            <w:pStyle w:val="07316CEBB1984B85B7FA8F207EED23F0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949F0AE08CAD4FA39CA4571A13F57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C8E0-2F1F-4B02-94C6-323468D226B3}"/>
      </w:docPartPr>
      <w:docPartBody>
        <w:p w:rsidR="00EA6207" w:rsidRDefault="00FA5759" w:rsidP="00FA5759">
          <w:pPr>
            <w:pStyle w:val="949F0AE08CAD4FA39CA4571A13F57AB1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5398FA9BF41A474C900D2A8DDFA9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E83F6-38C3-434A-8925-DF9D364C239A}"/>
      </w:docPartPr>
      <w:docPartBody>
        <w:p w:rsidR="00EA6207" w:rsidRDefault="00FA5759" w:rsidP="00FA5759">
          <w:pPr>
            <w:pStyle w:val="5398FA9BF41A474C900D2A8DDFA92B8A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4B186CA48D634B59B1E64056B837D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ACC0-84A5-42B6-85A2-9A14ED16469A}"/>
      </w:docPartPr>
      <w:docPartBody>
        <w:p w:rsidR="00EA6207" w:rsidRDefault="00FA5759" w:rsidP="00FA5759">
          <w:pPr>
            <w:pStyle w:val="4B186CA48D634B59B1E64056B837D6C3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90A57622DA0F4FB4843E020034DEE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07662-8929-48B8-8094-3D28BE01A7E7}"/>
      </w:docPartPr>
      <w:docPartBody>
        <w:p w:rsidR="00EA6207" w:rsidRDefault="00FA5759" w:rsidP="00FA5759">
          <w:pPr>
            <w:pStyle w:val="90A57622DA0F4FB4843E020034DEEBA9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</w:t>
          </w: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.</w:t>
          </w:r>
        </w:p>
      </w:docPartBody>
    </w:docPart>
    <w:docPart>
      <w:docPartPr>
        <w:name w:val="7EC5CE3BEB6146C493183B949E87A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DA1D1-341B-4689-ADFC-CFFA29C0D600}"/>
      </w:docPartPr>
      <w:docPartBody>
        <w:p w:rsidR="00EA6207" w:rsidRDefault="00FA5759" w:rsidP="00FA5759">
          <w:pPr>
            <w:pStyle w:val="7EC5CE3BEB6146C493183B949E87A58A"/>
          </w:pPr>
          <w:r w:rsidRPr="00C0378F">
            <w:rPr>
              <w:rStyle w:val="Textodelmarcadordeposicin"/>
            </w:rPr>
            <w:t>Elija.</w:t>
          </w:r>
        </w:p>
      </w:docPartBody>
    </w:docPart>
    <w:docPart>
      <w:docPartPr>
        <w:name w:val="19400918AA604F3B9732777751B95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CCFBD-607A-491F-A22C-2BC85D836396}"/>
      </w:docPartPr>
      <w:docPartBody>
        <w:p w:rsidR="00EA6207" w:rsidRDefault="00FA5759" w:rsidP="00FA5759">
          <w:pPr>
            <w:pStyle w:val="19400918AA604F3B9732777751B9511A"/>
          </w:pP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Nombre la categoría.</w:t>
          </w:r>
        </w:p>
      </w:docPartBody>
    </w:docPart>
    <w:docPart>
      <w:docPartPr>
        <w:name w:val="51DAE0D5F0484DC69D82311FB7AC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C7A61-9428-4326-89DC-E0F05488A301}"/>
      </w:docPartPr>
      <w:docPartBody>
        <w:p w:rsidR="00EA6207" w:rsidRDefault="00FA5759" w:rsidP="00FA5759">
          <w:pPr>
            <w:pStyle w:val="51DAE0D5F0484DC69D82311FB7AC350D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4AAE393E35614634A8AEA1F139E45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78C4-FB73-4AA6-BD03-9D74101CF7C7}"/>
      </w:docPartPr>
      <w:docPartBody>
        <w:p w:rsidR="00EA6207" w:rsidRDefault="00FA5759" w:rsidP="00FA5759">
          <w:pPr>
            <w:pStyle w:val="4AAE393E35614634A8AEA1F139E458D2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C591EC809ECA45008978A7E966312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E6FEC-8F33-46CB-8E2B-973E8C357DC1}"/>
      </w:docPartPr>
      <w:docPartBody>
        <w:p w:rsidR="00EA6207" w:rsidRDefault="00FA5759" w:rsidP="00FA5759">
          <w:pPr>
            <w:pStyle w:val="C591EC809ECA45008978A7E966312615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BD1FC4E8CB224ECCB41EABFBC7F4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F5FD4-A64A-4E50-87DF-C2956D942EDE}"/>
      </w:docPartPr>
      <w:docPartBody>
        <w:p w:rsidR="00EA6207" w:rsidRDefault="00FA5759" w:rsidP="00FA5759">
          <w:pPr>
            <w:pStyle w:val="BD1FC4E8CB224ECCB41EABFBC7F4AB9E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8001FD028DA246FF8ACF4A143AC5B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D1E2-70DC-47A7-B764-713A4730CAD8}"/>
      </w:docPartPr>
      <w:docPartBody>
        <w:p w:rsidR="00EA6207" w:rsidRDefault="00FA5759" w:rsidP="00FA5759">
          <w:pPr>
            <w:pStyle w:val="8001FD028DA246FF8ACF4A143AC5BA3E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D60F22F711604BD78FD0B53D8FD68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2C8C5-9C40-45BF-9413-D29C74DB00EF}"/>
      </w:docPartPr>
      <w:docPartBody>
        <w:p w:rsidR="00EA6207" w:rsidRDefault="00FA5759" w:rsidP="00FA5759">
          <w:pPr>
            <w:pStyle w:val="D60F22F711604BD78FD0B53D8FD685D3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</w:t>
          </w: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.</w:t>
          </w:r>
        </w:p>
      </w:docPartBody>
    </w:docPart>
    <w:docPart>
      <w:docPartPr>
        <w:name w:val="52255CE01F1543159F8BE4F593C44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6F9EE-EEBE-45DE-9FDE-B5162DDED36B}"/>
      </w:docPartPr>
      <w:docPartBody>
        <w:p w:rsidR="00EA6207" w:rsidRDefault="00FA5759" w:rsidP="00FA5759">
          <w:pPr>
            <w:pStyle w:val="52255CE01F1543159F8BE4F593C44E3E"/>
          </w:pPr>
          <w:r w:rsidRPr="00C0378F">
            <w:rPr>
              <w:rStyle w:val="Textodelmarcadordeposicin"/>
            </w:rPr>
            <w:t>Elija.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SY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AB"/>
    <w:rsid w:val="002D5156"/>
    <w:rsid w:val="00365F35"/>
    <w:rsid w:val="00660FAB"/>
    <w:rsid w:val="009F6C62"/>
    <w:rsid w:val="00A65844"/>
    <w:rsid w:val="00EA6207"/>
    <w:rsid w:val="00F3081A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081A"/>
    <w:rPr>
      <w:color w:val="808080"/>
    </w:rPr>
  </w:style>
  <w:style w:type="paragraph" w:customStyle="1" w:styleId="BB5CA3EC9FB4407E8808566D6F9B4EC9">
    <w:name w:val="BB5CA3EC9FB4407E8808566D6F9B4EC9"/>
  </w:style>
  <w:style w:type="paragraph" w:customStyle="1" w:styleId="8C1B7CA641EE40B8BB6514BDA96D741E">
    <w:name w:val="8C1B7CA641EE40B8BB6514BDA96D741E"/>
  </w:style>
  <w:style w:type="paragraph" w:customStyle="1" w:styleId="969AFFA01C1A4A9BA40172B7767678F8">
    <w:name w:val="969AFFA01C1A4A9BA40172B7767678F8"/>
  </w:style>
  <w:style w:type="paragraph" w:customStyle="1" w:styleId="7A1A24BF752C493DB9738502BAA55022">
    <w:name w:val="7A1A24BF752C493DB9738502BAA55022"/>
    <w:rsid w:val="00FA5759"/>
  </w:style>
  <w:style w:type="paragraph" w:customStyle="1" w:styleId="5F2F7254E9B0400D8C11AF583BF76485">
    <w:name w:val="5F2F7254E9B0400D8C11AF583BF76485"/>
    <w:rsid w:val="00FA5759"/>
  </w:style>
  <w:style w:type="paragraph" w:customStyle="1" w:styleId="3E45B863D54345839901FADA1FFDE70B">
    <w:name w:val="3E45B863D54345839901FADA1FFDE70B"/>
    <w:rsid w:val="00FA5759"/>
  </w:style>
  <w:style w:type="paragraph" w:customStyle="1" w:styleId="33DCAF1698B8483AAAD704D25346427B">
    <w:name w:val="33DCAF1698B8483AAAD704D25346427B"/>
    <w:rsid w:val="00FA5759"/>
  </w:style>
  <w:style w:type="paragraph" w:customStyle="1" w:styleId="1B53B7BEDEF84F23A821C781AD91BC9A">
    <w:name w:val="1B53B7BEDEF84F23A821C781AD91BC9A"/>
    <w:rsid w:val="00FA5759"/>
  </w:style>
  <w:style w:type="paragraph" w:customStyle="1" w:styleId="B052B3D6E99A43AB8FB0457A9DC9A4D5">
    <w:name w:val="B052B3D6E99A43AB8FB0457A9DC9A4D5"/>
    <w:rsid w:val="00FA5759"/>
  </w:style>
  <w:style w:type="paragraph" w:customStyle="1" w:styleId="B7C67E3CC35947838CF361E86D55577D">
    <w:name w:val="B7C67E3CC35947838CF361E86D55577D"/>
    <w:rsid w:val="00FA5759"/>
  </w:style>
  <w:style w:type="paragraph" w:customStyle="1" w:styleId="014090BE623E4381A8441AB960587FB3">
    <w:name w:val="014090BE623E4381A8441AB960587FB3"/>
    <w:rsid w:val="00FA5759"/>
  </w:style>
  <w:style w:type="paragraph" w:customStyle="1" w:styleId="1BD456118DF84B7BA7F51B2334EF3229">
    <w:name w:val="1BD456118DF84B7BA7F51B2334EF3229"/>
    <w:rsid w:val="00FA5759"/>
  </w:style>
  <w:style w:type="paragraph" w:customStyle="1" w:styleId="07316CEBB1984B85B7FA8F207EED23F0">
    <w:name w:val="07316CEBB1984B85B7FA8F207EED23F0"/>
    <w:rsid w:val="00FA5759"/>
  </w:style>
  <w:style w:type="paragraph" w:customStyle="1" w:styleId="949F0AE08CAD4FA39CA4571A13F57AB1">
    <w:name w:val="949F0AE08CAD4FA39CA4571A13F57AB1"/>
    <w:rsid w:val="00FA5759"/>
  </w:style>
  <w:style w:type="paragraph" w:customStyle="1" w:styleId="5398FA9BF41A474C900D2A8DDFA92B8A">
    <w:name w:val="5398FA9BF41A474C900D2A8DDFA92B8A"/>
    <w:rsid w:val="00FA5759"/>
  </w:style>
  <w:style w:type="paragraph" w:customStyle="1" w:styleId="4B186CA48D634B59B1E64056B837D6C3">
    <w:name w:val="4B186CA48D634B59B1E64056B837D6C3"/>
    <w:rsid w:val="00FA5759"/>
  </w:style>
  <w:style w:type="paragraph" w:customStyle="1" w:styleId="90A57622DA0F4FB4843E020034DEEBA9">
    <w:name w:val="90A57622DA0F4FB4843E020034DEEBA9"/>
    <w:rsid w:val="00FA5759"/>
  </w:style>
  <w:style w:type="paragraph" w:customStyle="1" w:styleId="7EC5CE3BEB6146C493183B949E87A58A">
    <w:name w:val="7EC5CE3BEB6146C493183B949E87A58A"/>
    <w:rsid w:val="00FA5759"/>
  </w:style>
  <w:style w:type="paragraph" w:customStyle="1" w:styleId="19400918AA604F3B9732777751B9511A">
    <w:name w:val="19400918AA604F3B9732777751B9511A"/>
    <w:rsid w:val="00FA5759"/>
  </w:style>
  <w:style w:type="paragraph" w:customStyle="1" w:styleId="51DAE0D5F0484DC69D82311FB7AC350D">
    <w:name w:val="51DAE0D5F0484DC69D82311FB7AC350D"/>
    <w:rsid w:val="00FA5759"/>
  </w:style>
  <w:style w:type="paragraph" w:customStyle="1" w:styleId="4AAE393E35614634A8AEA1F139E458D2">
    <w:name w:val="4AAE393E35614634A8AEA1F139E458D2"/>
    <w:rsid w:val="00FA5759"/>
  </w:style>
  <w:style w:type="paragraph" w:customStyle="1" w:styleId="C591EC809ECA45008978A7E966312615">
    <w:name w:val="C591EC809ECA45008978A7E966312615"/>
    <w:rsid w:val="00FA5759"/>
  </w:style>
  <w:style w:type="paragraph" w:customStyle="1" w:styleId="BD1FC4E8CB224ECCB41EABFBC7F4AB9E">
    <w:name w:val="BD1FC4E8CB224ECCB41EABFBC7F4AB9E"/>
    <w:rsid w:val="00FA5759"/>
  </w:style>
  <w:style w:type="paragraph" w:customStyle="1" w:styleId="8001FD028DA246FF8ACF4A143AC5BA3E">
    <w:name w:val="8001FD028DA246FF8ACF4A143AC5BA3E"/>
    <w:rsid w:val="00FA5759"/>
  </w:style>
  <w:style w:type="paragraph" w:customStyle="1" w:styleId="D60F22F711604BD78FD0B53D8FD685D3">
    <w:name w:val="D60F22F711604BD78FD0B53D8FD685D3"/>
    <w:rsid w:val="00FA5759"/>
  </w:style>
  <w:style w:type="paragraph" w:customStyle="1" w:styleId="52255CE01F1543159F8BE4F593C44E3E">
    <w:name w:val="52255CE01F1543159F8BE4F593C44E3E"/>
    <w:rsid w:val="00FA5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897206-F125-443E-AA63-3D4DDF7A34F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3BBF5-B4BF-4F1D-919A-97CE7F409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ACTIVIDAD UNIDAD_1</Template>
  <TotalTime>111</TotalTime>
  <Pages>4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Escolme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virtualidad</dc:creator>
  <cp:keywords/>
  <dc:description/>
  <cp:lastModifiedBy>Oscar Alberto Saavedra Vásquez</cp:lastModifiedBy>
  <cp:revision>4</cp:revision>
  <dcterms:created xsi:type="dcterms:W3CDTF">2021-08-30T14:25:00Z</dcterms:created>
  <dcterms:modified xsi:type="dcterms:W3CDTF">2021-08-30T16:14:00Z</dcterms:modified>
</cp:coreProperties>
</file>